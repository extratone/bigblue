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9FBFF" w:themeColor="background2"/>
  <w:body>
    <w:p w14:paraId="6C3C68F7" w14:textId="77777777" w:rsidR="00CD71B7" w:rsidRPr="001F690A" w:rsidRDefault="00160851" w:rsidP="001F690A">
      <w:pPr>
        <w:rPr>
          <w:rFonts w:ascii="Neue Haas Unica W1G Black" w:eastAsiaTheme="majorEastAsia" w:hAnsi="Neue Haas Unica W1G Black" w:cstheme="majorBidi"/>
          <w:b/>
          <w:color w:val="0E0060"/>
          <w:sz w:val="32"/>
          <w:szCs w:val="26"/>
        </w:rPr>
      </w:pPr>
      <w:r w:rsidRPr="001F690A">
        <w:rPr>
          <w:rFonts w:ascii="Neue Haas Unica W1G Black" w:eastAsiaTheme="majorEastAsia" w:hAnsi="Neue Haas Unica W1G Black" w:cstheme="majorBidi"/>
          <w:b/>
          <w:color w:val="0E0060"/>
          <w:sz w:val="32"/>
          <w:szCs w:val="26"/>
        </w:rPr>
        <w:t xml:space="preserve">Comparing </w:t>
      </w:r>
      <w:r w:rsidR="00767E33" w:rsidRPr="001F690A">
        <w:rPr>
          <w:rFonts w:ascii="Neue Haas Unica W1G Black" w:eastAsiaTheme="majorEastAsia" w:hAnsi="Neue Haas Unica W1G Black" w:cstheme="majorBidi"/>
          <w:b/>
          <w:color w:val="0E0060"/>
          <w:sz w:val="32"/>
          <w:szCs w:val="26"/>
        </w:rPr>
        <w:t xml:space="preserve">the </w:t>
      </w:r>
      <w:r w:rsidR="00712343" w:rsidRPr="001F690A">
        <w:rPr>
          <w:rFonts w:ascii="Neue Haas Unica W1G Black" w:eastAsiaTheme="majorEastAsia" w:hAnsi="Neue Haas Unica W1G Black" w:cstheme="majorBidi"/>
          <w:b/>
          <w:color w:val="0E0060"/>
          <w:sz w:val="32"/>
          <w:szCs w:val="26"/>
        </w:rPr>
        <w:t>design philosophies</w:t>
      </w:r>
      <w:r w:rsidR="00157BD5" w:rsidRPr="001F690A">
        <w:rPr>
          <w:rFonts w:ascii="Neue Haas Unica W1G Black" w:eastAsiaTheme="majorEastAsia" w:hAnsi="Neue Haas Unica W1G Black" w:cstheme="majorBidi"/>
          <w:b/>
          <w:color w:val="0E0060"/>
          <w:sz w:val="32"/>
          <w:szCs w:val="26"/>
        </w:rPr>
        <w:t xml:space="preserve"> and </w:t>
      </w:r>
      <w:r w:rsidRPr="001F690A">
        <w:rPr>
          <w:rFonts w:ascii="Neue Haas Unica W1G Black" w:eastAsiaTheme="majorEastAsia" w:hAnsi="Neue Haas Unica W1G Black" w:cstheme="majorBidi"/>
          <w:b/>
          <w:color w:val="0E0060"/>
          <w:sz w:val="32"/>
          <w:szCs w:val="26"/>
        </w:rPr>
        <w:t>aggregative behavior of commercial and non-commercial</w:t>
      </w:r>
      <w:r w:rsidR="00A65542" w:rsidRPr="001F690A">
        <w:rPr>
          <w:rFonts w:ascii="Neue Haas Unica W1G Black" w:eastAsiaTheme="majorEastAsia" w:hAnsi="Neue Haas Unica W1G Black" w:cstheme="majorBidi"/>
          <w:b/>
          <w:color w:val="0E0060"/>
          <w:sz w:val="32"/>
          <w:szCs w:val="26"/>
        </w:rPr>
        <w:t>, federated</w:t>
      </w:r>
      <w:r w:rsidRPr="001F690A">
        <w:rPr>
          <w:rFonts w:ascii="Neue Haas Unica W1G Black" w:eastAsiaTheme="majorEastAsia" w:hAnsi="Neue Haas Unica W1G Black" w:cstheme="majorBidi"/>
          <w:b/>
          <w:color w:val="0E0060"/>
          <w:sz w:val="32"/>
          <w:szCs w:val="26"/>
        </w:rPr>
        <w:t xml:space="preserve"> </w:t>
      </w:r>
      <w:r w:rsidR="001852DE" w:rsidRPr="001F690A">
        <w:rPr>
          <w:rFonts w:ascii="Neue Haas Unica W1G Black" w:eastAsiaTheme="majorEastAsia" w:hAnsi="Neue Haas Unica W1G Black" w:cstheme="majorBidi"/>
          <w:b/>
          <w:color w:val="0E0060"/>
          <w:sz w:val="32"/>
          <w:szCs w:val="26"/>
        </w:rPr>
        <w:t>S</w:t>
      </w:r>
      <w:r w:rsidRPr="001F690A">
        <w:rPr>
          <w:rFonts w:ascii="Neue Haas Unica W1G Black" w:eastAsiaTheme="majorEastAsia" w:hAnsi="Neue Haas Unica W1G Black" w:cstheme="majorBidi"/>
          <w:b/>
          <w:color w:val="0E0060"/>
          <w:sz w:val="32"/>
          <w:szCs w:val="26"/>
        </w:rPr>
        <w:t xml:space="preserve">ocial </w:t>
      </w:r>
      <w:r w:rsidR="001852DE" w:rsidRPr="001F690A">
        <w:rPr>
          <w:rFonts w:ascii="Neue Haas Unica W1G Black" w:eastAsiaTheme="majorEastAsia" w:hAnsi="Neue Haas Unica W1G Black" w:cstheme="majorBidi"/>
          <w:b/>
          <w:color w:val="0E0060"/>
          <w:sz w:val="32"/>
          <w:szCs w:val="26"/>
        </w:rPr>
        <w:t>M</w:t>
      </w:r>
      <w:r w:rsidRPr="001F690A">
        <w:rPr>
          <w:rFonts w:ascii="Neue Haas Unica W1G Black" w:eastAsiaTheme="majorEastAsia" w:hAnsi="Neue Haas Unica W1G Black" w:cstheme="majorBidi"/>
          <w:b/>
          <w:color w:val="0E0060"/>
          <w:sz w:val="32"/>
          <w:szCs w:val="26"/>
        </w:rPr>
        <w:t>edia services.</w:t>
      </w:r>
    </w:p>
    <w:p w14:paraId="7E87FEB7" w14:textId="1B005367" w:rsidR="00137EBC" w:rsidRDefault="00CD71B7" w:rsidP="00CD71B7">
      <w:r>
        <w:t xml:space="preserve">This essay </w:t>
      </w:r>
      <w:r w:rsidR="00C16FAD">
        <w:t>seeks to examine</w:t>
      </w:r>
      <w:r w:rsidR="00DC5753">
        <w:t xml:space="preserve"> </w:t>
      </w:r>
      <w:r w:rsidR="00121D0A">
        <w:t xml:space="preserve">the breadth of donor-funded, </w:t>
      </w:r>
      <w:r w:rsidR="00100443">
        <w:t xml:space="preserve">open source, federated social networks </w:t>
      </w:r>
      <w:r w:rsidR="0015271E">
        <w:t xml:space="preserve">as </w:t>
      </w:r>
      <w:r w:rsidR="00F5375A">
        <w:rPr>
          <w:i/>
        </w:rPr>
        <w:t xml:space="preserve">technical </w:t>
      </w:r>
      <w:r w:rsidR="0015271E">
        <w:t xml:space="preserve">alternatives to </w:t>
      </w:r>
      <w:r w:rsidR="00F1537F">
        <w:t>commercial online environments like Facebook</w:t>
      </w:r>
      <w:r w:rsidR="0043678A">
        <w:t xml:space="preserve"> and Twitter</w:t>
      </w:r>
      <w:r w:rsidR="00C16FAD">
        <w:t xml:space="preserve"> </w:t>
      </w:r>
      <w:r w:rsidR="00994966">
        <w:t xml:space="preserve">as measured </w:t>
      </w:r>
      <w:r w:rsidR="002E2B3A">
        <w:t xml:space="preserve">by </w:t>
      </w:r>
      <w:r w:rsidR="00F33182">
        <w:t xml:space="preserve">their users’ overall satisfaction with </w:t>
      </w:r>
      <w:r w:rsidR="00677C63">
        <w:t xml:space="preserve">them as </w:t>
      </w:r>
      <w:r w:rsidR="005777D6">
        <w:t>means of social interactivity</w:t>
      </w:r>
      <w:r w:rsidR="00BB052F">
        <w:t xml:space="preserve"> over time.</w:t>
      </w:r>
      <w:r w:rsidR="00504D2D">
        <w:t xml:space="preserve"> Following recent debates </w:t>
      </w:r>
      <w:r w:rsidR="00E60881">
        <w:t xml:space="preserve">and confusion </w:t>
      </w:r>
      <w:r w:rsidR="00504D2D">
        <w:t>regarding the</w:t>
      </w:r>
      <w:r w:rsidR="003A2842">
        <w:t xml:space="preserve"> ethics in the practices of the organization</w:t>
      </w:r>
      <w:r w:rsidR="00686F74">
        <w:t>s</w:t>
      </w:r>
      <w:r w:rsidR="003A2842">
        <w:t xml:space="preserve"> which built them</w:t>
      </w:r>
      <w:r w:rsidR="00721C49">
        <w:t xml:space="preserve"> and the extent of their complicity </w:t>
      </w:r>
      <w:r w:rsidR="0037730A">
        <w:t xml:space="preserve">in the </w:t>
      </w:r>
      <w:r w:rsidR="00BA4E02">
        <w:t xml:space="preserve">radical cultural consequences of digital communication </w:t>
      </w:r>
      <w:r w:rsidR="00B878C2">
        <w:t>surrounding the United States’ Presidential Election in 2016</w:t>
      </w:r>
      <w:r w:rsidR="003A2842">
        <w:t xml:space="preserve">, </w:t>
      </w:r>
      <w:r w:rsidR="00AE56C2">
        <w:t xml:space="preserve">it </w:t>
      </w:r>
      <w:r w:rsidR="00E60881">
        <w:t xml:space="preserve">proposes </w:t>
      </w:r>
      <w:r w:rsidR="00FA77A4">
        <w:t xml:space="preserve">that </w:t>
      </w:r>
      <w:r w:rsidR="008924B2">
        <w:t xml:space="preserve">greater </w:t>
      </w:r>
      <w:r w:rsidR="00FA77A4">
        <w:t xml:space="preserve">rhetorical and legislative </w:t>
      </w:r>
      <w:r w:rsidR="008924B2">
        <w:t xml:space="preserve">attention </w:t>
      </w:r>
      <w:r w:rsidR="00FA77A4">
        <w:t>be</w:t>
      </w:r>
      <w:r w:rsidR="0060650C">
        <w:t xml:space="preserve"> invested in </w:t>
      </w:r>
      <w:r w:rsidR="00DE33D1">
        <w:t xml:space="preserve">the </w:t>
      </w:r>
      <w:r w:rsidR="0060650C">
        <w:t xml:space="preserve">tangible, </w:t>
      </w:r>
      <w:commentRangeStart w:id="0"/>
      <w:commentRangeStart w:id="1"/>
      <w:r w:rsidR="0060650C">
        <w:t>documented</w:t>
      </w:r>
      <w:commentRangeEnd w:id="0"/>
      <w:r w:rsidR="00607809">
        <w:rPr>
          <w:rStyle w:val="CommentReference"/>
        </w:rPr>
        <w:commentReference w:id="0"/>
      </w:r>
      <w:commentRangeEnd w:id="1"/>
      <w:r w:rsidR="00F726A6">
        <w:rPr>
          <w:rStyle w:val="CommentReference"/>
        </w:rPr>
        <w:commentReference w:id="1"/>
      </w:r>
      <w:r w:rsidR="00DD0051">
        <w:t xml:space="preserve"> design decisions </w:t>
      </w:r>
      <w:r w:rsidR="008606C6">
        <w:t>across</w:t>
      </w:r>
      <w:r w:rsidR="00DD0051">
        <w:t xml:space="preserve"> their product</w:t>
      </w:r>
      <w:r w:rsidR="008606C6">
        <w:t>s’ history</w:t>
      </w:r>
      <w:r w:rsidR="00DD0051">
        <w:t xml:space="preserve"> </w:t>
      </w:r>
      <w:r w:rsidR="00BE4E36">
        <w:t xml:space="preserve">as the most crucial, relevant, and effective means </w:t>
      </w:r>
      <w:r w:rsidR="00C112EB">
        <w:t>o</w:t>
      </w:r>
      <w:r w:rsidR="00D455A4">
        <w:t xml:space="preserve">f </w:t>
      </w:r>
      <w:r w:rsidR="0038007B">
        <w:t xml:space="preserve">understanding the whole </w:t>
      </w:r>
      <w:commentRangeStart w:id="2"/>
      <w:r w:rsidR="0038007B">
        <w:t>context</w:t>
      </w:r>
      <w:commentRangeEnd w:id="2"/>
      <w:r w:rsidR="009E53A9">
        <w:rPr>
          <w:rStyle w:val="CommentReference"/>
        </w:rPr>
        <w:commentReference w:id="2"/>
      </w:r>
      <w:r w:rsidR="00973AFA">
        <w:t xml:space="preserve">, within which it will </w:t>
      </w:r>
      <w:r w:rsidR="005C11B8">
        <w:t xml:space="preserve">define </w:t>
      </w:r>
      <w:r w:rsidR="005C11B8">
        <w:rPr>
          <w:i/>
          <w:iCs/>
        </w:rPr>
        <w:t>open source software development</w:t>
      </w:r>
      <w:r w:rsidR="005C11B8">
        <w:t xml:space="preserve"> and</w:t>
      </w:r>
      <w:r w:rsidR="00227624">
        <w:t xml:space="preserve"> </w:t>
      </w:r>
      <w:r w:rsidR="00227624">
        <w:rPr>
          <w:i/>
          <w:iCs/>
        </w:rPr>
        <w:t xml:space="preserve">federated networking </w:t>
      </w:r>
      <w:r w:rsidR="00227624">
        <w:t xml:space="preserve">in contrast to </w:t>
      </w:r>
      <w:r w:rsidR="00777B71">
        <w:t xml:space="preserve">the guarded industry establishment </w:t>
      </w:r>
      <w:r w:rsidR="00E6402A">
        <w:t xml:space="preserve">which </w:t>
      </w:r>
      <w:r w:rsidR="005D481F">
        <w:t>the dominant services</w:t>
      </w:r>
      <w:r w:rsidR="00BA229E">
        <w:t xml:space="preserve"> have </w:t>
      </w:r>
      <w:r w:rsidR="001633B5">
        <w:t xml:space="preserve">transitioned from </w:t>
      </w:r>
      <w:r w:rsidR="001633B5">
        <w:rPr>
          <w:i/>
          <w:iCs/>
        </w:rPr>
        <w:t>disrupting</w:t>
      </w:r>
      <w:r w:rsidR="001633B5">
        <w:t xml:space="preserve"> by design to </w:t>
      </w:r>
      <w:r w:rsidR="005E474B">
        <w:t>entirely exemplifying</w:t>
      </w:r>
      <w:r w:rsidR="000A1F53">
        <w:t xml:space="preserve"> thus far in the century</w:t>
      </w:r>
      <w:r w:rsidR="005E474B">
        <w:t>.</w:t>
      </w:r>
      <w:r w:rsidR="00DD0051">
        <w:t xml:space="preserve"> </w:t>
      </w:r>
      <w:r w:rsidR="00137EBC">
        <w:t xml:space="preserve">After </w:t>
      </w:r>
      <w:r w:rsidR="00CF1D84">
        <w:t xml:space="preserve">examining </w:t>
      </w:r>
      <w:r w:rsidR="003D186F">
        <w:t>conspicuous alterations</w:t>
      </w:r>
      <w:r w:rsidR="00B337F0">
        <w:t xml:space="preserve"> and</w:t>
      </w:r>
      <w:r w:rsidR="003D186F">
        <w:t xml:space="preserve"> </w:t>
      </w:r>
      <w:r w:rsidR="00497346">
        <w:t>inexplicably silent feature additions and subtraction</w:t>
      </w:r>
      <w:r w:rsidR="002F2DB6">
        <w:t xml:space="preserve">s </w:t>
      </w:r>
      <w:r w:rsidR="00442374">
        <w:t xml:space="preserve">across the whole of </w:t>
      </w:r>
      <w:r w:rsidR="00AF7FE9">
        <w:t xml:space="preserve">social network </w:t>
      </w:r>
      <w:r w:rsidR="00442374">
        <w:t>development</w:t>
      </w:r>
      <w:r w:rsidR="00FD25ED">
        <w:t xml:space="preserve">, as well as </w:t>
      </w:r>
      <w:r w:rsidR="00022133">
        <w:t xml:space="preserve">their eventual result’s </w:t>
      </w:r>
      <w:r w:rsidR="00FC0539">
        <w:t xml:space="preserve">reflections </w:t>
      </w:r>
      <w:r w:rsidR="00A91F83">
        <w:t>on the conscious satisfaction</w:t>
      </w:r>
      <w:r w:rsidR="00FC0539">
        <w:t xml:space="preserve"> of individual </w:t>
      </w:r>
      <w:r w:rsidR="001852DE">
        <w:t>S</w:t>
      </w:r>
      <w:r w:rsidR="00FC0539">
        <w:t xml:space="preserve">ocial </w:t>
      </w:r>
      <w:r w:rsidR="001852DE">
        <w:t>M</w:t>
      </w:r>
      <w:r w:rsidR="00FC0539">
        <w:t>edia users</w:t>
      </w:r>
      <w:r w:rsidR="00411839">
        <w:t xml:space="preserve">, it will conclude </w:t>
      </w:r>
      <w:r w:rsidR="008407C0">
        <w:t xml:space="preserve">by </w:t>
      </w:r>
      <w:r w:rsidR="00E46428">
        <w:t xml:space="preserve">profiling a select </w:t>
      </w:r>
      <w:r w:rsidR="009700F6">
        <w:t>few</w:t>
      </w:r>
      <w:r w:rsidR="00E46428">
        <w:t xml:space="preserve"> </w:t>
      </w:r>
      <w:r w:rsidR="009700F6">
        <w:t xml:space="preserve">communities </w:t>
      </w:r>
      <w:r w:rsidR="002A3E8E">
        <w:t>thriving on donation-funded, collaboratively-maintained,</w:t>
      </w:r>
      <w:r w:rsidR="00DB315E">
        <w:t xml:space="preserve"> and/or decentralized platforms </w:t>
      </w:r>
      <w:r w:rsidR="006311DA">
        <w:t xml:space="preserve">as </w:t>
      </w:r>
      <w:r w:rsidR="00601756">
        <w:t xml:space="preserve">superior foundations upon which </w:t>
      </w:r>
      <w:r w:rsidR="00E50256">
        <w:t xml:space="preserve">citizens of the web might rebuild </w:t>
      </w:r>
      <w:r w:rsidR="00C05BE7">
        <w:t xml:space="preserve">their own </w:t>
      </w:r>
      <w:r w:rsidR="0077630F">
        <w:t xml:space="preserve">traumatized and </w:t>
      </w:r>
      <w:r w:rsidR="00C05BE7">
        <w:t>fragmented</w:t>
      </w:r>
      <w:r w:rsidR="0077630F">
        <w:t xml:space="preserve"> networks </w:t>
      </w:r>
      <w:r w:rsidR="003C38A2">
        <w:t xml:space="preserve">when they are </w:t>
      </w:r>
      <w:r w:rsidR="002919D1">
        <w:t xml:space="preserve">ready to begin </w:t>
      </w:r>
      <w:commentRangeStart w:id="3"/>
      <w:r w:rsidR="002919D1">
        <w:t>again</w:t>
      </w:r>
      <w:commentRangeEnd w:id="3"/>
      <w:r w:rsidR="00ED0FD1">
        <w:rPr>
          <w:rStyle w:val="CommentReference"/>
        </w:rPr>
        <w:commentReference w:id="3"/>
      </w:r>
      <w:r w:rsidR="002919D1">
        <w:t>.</w:t>
      </w:r>
    </w:p>
    <w:p w14:paraId="40EBC270" w14:textId="13FFFBFE" w:rsidR="003C38A2" w:rsidRDefault="003C38A2" w:rsidP="00EF432C">
      <w:pPr>
        <w:pStyle w:val="Heading2"/>
      </w:pPr>
      <w:r>
        <w:t>Introduction</w:t>
      </w:r>
    </w:p>
    <w:p w14:paraId="62957966" w14:textId="2EB7E604" w:rsidR="00DD679B" w:rsidRDefault="00F23499" w:rsidP="005D5F18">
      <w:r>
        <w:t xml:space="preserve">If we accept Electronic Mail as </w:t>
      </w:r>
      <w:r w:rsidR="00540D75">
        <w:t xml:space="preserve">the </w:t>
      </w:r>
      <w:r w:rsidR="002F6F46">
        <w:t xml:space="preserve">absolute </w:t>
      </w:r>
      <w:r w:rsidR="00540D75">
        <w:t>genesis of what we call “</w:t>
      </w:r>
      <w:r w:rsidR="000A2329">
        <w:t>S</w:t>
      </w:r>
      <w:r w:rsidR="00540D75">
        <w:t xml:space="preserve">ocial </w:t>
      </w:r>
      <w:r w:rsidR="000A2329">
        <w:t>M</w:t>
      </w:r>
      <w:r w:rsidR="00540D75">
        <w:t xml:space="preserve">edia,” the term becomes inextricably linked with </w:t>
      </w:r>
      <w:r w:rsidR="00A76DC9">
        <w:t xml:space="preserve">the history of the World Wide Web as a whole. </w:t>
      </w:r>
      <w:sdt>
        <w:sdtPr>
          <w:id w:val="1446581587"/>
          <w:citation/>
        </w:sdtPr>
        <w:sdtEndPr/>
        <w:sdtContent>
          <w:r w:rsidR="004E1C2B">
            <w:fldChar w:fldCharType="begin"/>
          </w:r>
          <w:r w:rsidR="004E1C2B">
            <w:instrText xml:space="preserve"> CITATION Sim11 \l 1033 </w:instrText>
          </w:r>
          <w:r w:rsidR="004E1C2B">
            <w:fldChar w:fldCharType="separate"/>
          </w:r>
          <w:r w:rsidR="00E05A81">
            <w:rPr>
              <w:noProof/>
            </w:rPr>
            <w:t>(Edosomwan)</w:t>
          </w:r>
          <w:r w:rsidR="004E1C2B">
            <w:fldChar w:fldCharType="end"/>
          </w:r>
        </w:sdtContent>
      </w:sdt>
      <w:r w:rsidR="005F07D7">
        <w:t xml:space="preserve"> The </w:t>
      </w:r>
      <w:r w:rsidR="008E7EB3">
        <w:t>technical protocol we know as Email is by nature “</w:t>
      </w:r>
      <w:r w:rsidR="00C3610A">
        <w:t>D</w:t>
      </w:r>
      <w:r w:rsidR="008E7EB3">
        <w:t>ecentralize</w:t>
      </w:r>
      <w:r w:rsidR="00E20B37">
        <w:t>d,” “</w:t>
      </w:r>
      <w:r w:rsidR="00C3610A">
        <w:t>D</w:t>
      </w:r>
      <w:r w:rsidR="00E20B37">
        <w:t xml:space="preserve">istributed,” </w:t>
      </w:r>
      <w:r w:rsidR="00E20B37" w:rsidRPr="006C21ED">
        <w:rPr>
          <w:i/>
          <w:iCs/>
        </w:rPr>
        <w:t>and</w:t>
      </w:r>
      <w:r w:rsidR="00E20B37">
        <w:t xml:space="preserve"> “</w:t>
      </w:r>
      <w:r w:rsidR="00C3610A">
        <w:t>F</w:t>
      </w:r>
      <w:r w:rsidR="00E20B37">
        <w:t xml:space="preserve">ederated” as the terms are used </w:t>
      </w:r>
      <w:r w:rsidR="0078482C">
        <w:t xml:space="preserve">in this essay </w:t>
      </w:r>
      <w:r w:rsidR="008C4154">
        <w:t xml:space="preserve">because </w:t>
      </w:r>
      <w:r w:rsidR="00695BAF">
        <w:t xml:space="preserve">it is </w:t>
      </w:r>
      <w:r w:rsidR="00C71147">
        <w:t xml:space="preserve">technically unbeholden </w:t>
      </w:r>
      <w:r w:rsidR="009C3D37">
        <w:t xml:space="preserve">to any single </w:t>
      </w:r>
      <w:r w:rsidR="001B2CE8">
        <w:t xml:space="preserve">transmission or client </w:t>
      </w:r>
      <w:r w:rsidR="009C3D37">
        <w:t xml:space="preserve">service – commercial or not – and </w:t>
      </w:r>
      <w:r w:rsidR="00027693">
        <w:t>it allows users to participate with</w:t>
      </w:r>
      <w:r w:rsidR="00660DC4">
        <w:t xml:space="preserve"> any </w:t>
      </w:r>
      <w:r w:rsidR="006442A2">
        <w:t>server installation they choose, up to and including personal email servers installed in one’s home.</w:t>
      </w:r>
      <w:r w:rsidR="00734FA8">
        <w:t xml:space="preserve"> </w:t>
      </w:r>
      <w:sdt>
        <w:sdtPr>
          <w:id w:val="-1009750611"/>
          <w:citation/>
        </w:sdtPr>
        <w:sdtEndPr/>
        <w:sdtContent>
          <w:r w:rsidR="00734FA8">
            <w:fldChar w:fldCharType="begin"/>
          </w:r>
          <w:r w:rsidR="00734FA8">
            <w:instrText xml:space="preserve"> CITATION Mic19 \l 1033 </w:instrText>
          </w:r>
          <w:r w:rsidR="00734FA8">
            <w:fldChar w:fldCharType="separate"/>
          </w:r>
          <w:r w:rsidR="00E05A81">
            <w:rPr>
              <w:noProof/>
            </w:rPr>
            <w:t>(Lee)</w:t>
          </w:r>
          <w:r w:rsidR="00734FA8">
            <w:fldChar w:fldCharType="end"/>
          </w:r>
        </w:sdtContent>
      </w:sdt>
      <w:r w:rsidR="00087044">
        <w:t xml:space="preserve"> In this essay, “</w:t>
      </w:r>
      <w:r w:rsidR="00C3610A">
        <w:t>D</w:t>
      </w:r>
      <w:r w:rsidR="00087044">
        <w:t xml:space="preserve">ecentralized </w:t>
      </w:r>
      <w:r w:rsidR="00C3610A">
        <w:t>S</w:t>
      </w:r>
      <w:r w:rsidR="00087044">
        <w:t xml:space="preserve">ocial </w:t>
      </w:r>
      <w:r w:rsidR="00C3610A">
        <w:t>N</w:t>
      </w:r>
      <w:r w:rsidR="00087044">
        <w:t xml:space="preserve">etworks,” </w:t>
      </w:r>
      <w:r w:rsidR="00E72788">
        <w:t>“</w:t>
      </w:r>
      <w:r w:rsidR="00C3610A">
        <w:t>D</w:t>
      </w:r>
      <w:r w:rsidR="00E72788">
        <w:t xml:space="preserve">istributed </w:t>
      </w:r>
      <w:r w:rsidR="00C3610A">
        <w:t>S</w:t>
      </w:r>
      <w:r w:rsidR="00E72788">
        <w:t xml:space="preserve">ocial </w:t>
      </w:r>
      <w:r w:rsidR="00C3610A">
        <w:lastRenderedPageBreak/>
        <w:t>P</w:t>
      </w:r>
      <w:r w:rsidR="00E72788">
        <w:t>latforms,” and “</w:t>
      </w:r>
      <w:r w:rsidR="00A46B8C">
        <w:t>F</w:t>
      </w:r>
      <w:r w:rsidR="00E72788">
        <w:t xml:space="preserve">ederated </w:t>
      </w:r>
      <w:r w:rsidR="00A46B8C">
        <w:t>S</w:t>
      </w:r>
      <w:r w:rsidR="00E72788">
        <w:t xml:space="preserve">ocial </w:t>
      </w:r>
      <w:r w:rsidR="00A46B8C">
        <w:t>N</w:t>
      </w:r>
      <w:r w:rsidR="00E72788">
        <w:t xml:space="preserve">etworking” </w:t>
      </w:r>
      <w:r w:rsidR="00670AEC">
        <w:t>fall together under the category of “</w:t>
      </w:r>
      <w:r w:rsidR="002225D0">
        <w:t>Distributed</w:t>
      </w:r>
      <w:r w:rsidR="00670AEC">
        <w:t xml:space="preserve"> </w:t>
      </w:r>
      <w:r w:rsidR="002225D0">
        <w:t>W</w:t>
      </w:r>
      <w:r w:rsidR="00670AEC">
        <w:t xml:space="preserve">eb </w:t>
      </w:r>
      <w:r w:rsidR="002225D0">
        <w:t>T</w:t>
      </w:r>
      <w:r w:rsidR="00670AEC">
        <w:t>echnologies</w:t>
      </w:r>
      <w:r w:rsidR="00A46B8C">
        <w:t>,</w:t>
      </w:r>
      <w:r w:rsidR="007802CA">
        <w:t xml:space="preserve">” </w:t>
      </w:r>
      <w:r w:rsidR="00A46B8C">
        <w:t>and finally the “Open Web</w:t>
      </w:r>
      <w:r w:rsidR="007802CA">
        <w:t xml:space="preserve">,” </w:t>
      </w:r>
      <w:r w:rsidR="00E074A9">
        <w:t xml:space="preserve">which </w:t>
      </w:r>
      <w:r w:rsidR="00A46B8C">
        <w:t>is</w:t>
      </w:r>
      <w:r w:rsidR="00E074A9">
        <w:t xml:space="preserve"> by definition </w:t>
      </w:r>
      <w:r w:rsidR="009D7221">
        <w:t>non-proprietary.</w:t>
      </w:r>
      <w:sdt>
        <w:sdtPr>
          <w:id w:val="265122393"/>
          <w:citation/>
        </w:sdtPr>
        <w:sdtEndPr/>
        <w:sdtContent>
          <w:r w:rsidR="00A110E6">
            <w:fldChar w:fldCharType="begin"/>
          </w:r>
          <w:r w:rsidR="00A110E6">
            <w:instrText xml:space="preserve"> CITATION Ope08 \l 1033 </w:instrText>
          </w:r>
          <w:r w:rsidR="00A110E6">
            <w:fldChar w:fldCharType="separate"/>
          </w:r>
          <w:r w:rsidR="00E05A81">
            <w:rPr>
              <w:noProof/>
            </w:rPr>
            <w:t xml:space="preserve"> (Open Web Foundation)</w:t>
          </w:r>
          <w:r w:rsidR="00A110E6">
            <w:fldChar w:fldCharType="end"/>
          </w:r>
        </w:sdtContent>
      </w:sdt>
      <w:r w:rsidR="009D7221">
        <w:t xml:space="preserve"> </w:t>
      </w:r>
      <w:r w:rsidR="006C2488">
        <w:t xml:space="preserve">“Social Networking System” (SNS) is also utilized. </w:t>
      </w:r>
      <w:r w:rsidR="00916E97">
        <w:t xml:space="preserve">This essay proceeds </w:t>
      </w:r>
      <w:r w:rsidR="001D1C5D">
        <w:t>under the notable</w:t>
      </w:r>
      <w:r w:rsidR="007802CA">
        <w:t xml:space="preserve"> assumption that </w:t>
      </w:r>
      <w:r w:rsidR="003F196F">
        <w:t>T</w:t>
      </w:r>
      <w:r w:rsidR="007802CA">
        <w:t xml:space="preserve">he </w:t>
      </w:r>
      <w:r w:rsidR="003F196F">
        <w:t>W</w:t>
      </w:r>
      <w:r w:rsidR="007802CA">
        <w:t xml:space="preserve">eb as a whole </w:t>
      </w:r>
      <w:r w:rsidR="00A83F80">
        <w:t xml:space="preserve">“was, </w:t>
      </w:r>
      <w:r w:rsidR="005D5F18">
        <w:t>at its core and in its design, a democratizing technology</w:t>
      </w:r>
      <w:r w:rsidR="001D1C5D">
        <w:t>,</w:t>
      </w:r>
      <w:r w:rsidR="005D5F18">
        <w:t>”</w:t>
      </w:r>
      <w:r w:rsidR="001D1C5D">
        <w:t xml:space="preserve"> and that </w:t>
      </w:r>
      <w:r w:rsidR="004E600B">
        <w:t>its</w:t>
      </w:r>
      <w:r w:rsidR="001D2954">
        <w:t xml:space="preserve"> </w:t>
      </w:r>
      <w:r w:rsidR="003646E8">
        <w:t xml:space="preserve">potential </w:t>
      </w:r>
      <w:r w:rsidR="001D2954">
        <w:t xml:space="preserve">to be more </w:t>
      </w:r>
      <w:r w:rsidR="004E600B">
        <w:t>“</w:t>
      </w:r>
      <w:r w:rsidR="001D2954">
        <w:t>open</w:t>
      </w:r>
      <w:r w:rsidR="004E600B">
        <w:t>”</w:t>
      </w:r>
      <w:r w:rsidR="001E323D">
        <w:t xml:space="preserve"> will remain limitless </w:t>
      </w:r>
      <w:commentRangeStart w:id="4"/>
      <w:r w:rsidR="00A819C6">
        <w:t xml:space="preserve">as long as its </w:t>
      </w:r>
      <w:r w:rsidR="004E600B">
        <w:t>fundamental structure is at all recognizable as The Web</w:t>
      </w:r>
      <w:commentRangeEnd w:id="4"/>
      <w:r w:rsidR="00585A6D">
        <w:rPr>
          <w:rStyle w:val="CommentReference"/>
        </w:rPr>
        <w:commentReference w:id="4"/>
      </w:r>
      <w:r w:rsidR="004E600B">
        <w:t>.</w:t>
      </w:r>
      <w:r w:rsidR="005D5F18">
        <w:t xml:space="preserve"> </w:t>
      </w:r>
      <w:sdt>
        <w:sdtPr>
          <w:id w:val="-103892516"/>
          <w:citation/>
        </w:sdtPr>
        <w:sdtEndPr/>
        <w:sdtContent>
          <w:r w:rsidR="002B53D2">
            <w:fldChar w:fldCharType="begin"/>
          </w:r>
          <w:r w:rsidR="002B53D2">
            <w:instrText xml:space="preserve"> CITATION CJR01 \l 1033 </w:instrText>
          </w:r>
          <w:r w:rsidR="002B53D2">
            <w:fldChar w:fldCharType="separate"/>
          </w:r>
          <w:r w:rsidR="00E05A81">
            <w:rPr>
              <w:noProof/>
            </w:rPr>
            <w:t>(Bell and Owen, The Platform Press: How Silicon Valley reengineered journalism)</w:t>
          </w:r>
          <w:r w:rsidR="002B53D2">
            <w:fldChar w:fldCharType="end"/>
          </w:r>
        </w:sdtContent>
      </w:sdt>
      <w:r w:rsidR="00E22B13">
        <w:t xml:space="preserve"> </w:t>
      </w:r>
      <w:r w:rsidR="001D1A09">
        <w:t>In fact, using the adjectives “decentralized” and “distributed” in fron</w:t>
      </w:r>
      <w:r w:rsidR="00232205">
        <w:t>t of any web-native technologies</w:t>
      </w:r>
      <w:r w:rsidR="00116524">
        <w:t xml:space="preserve"> could be considered oxymoronic</w:t>
      </w:r>
      <w:r w:rsidR="00B63533">
        <w:t xml:space="preserve">, as The Web’s existence </w:t>
      </w:r>
      <w:r w:rsidR="008279B7">
        <w:t xml:space="preserve">as an entity comprised of </w:t>
      </w:r>
      <w:proofErr w:type="gramStart"/>
      <w:r w:rsidR="008279B7">
        <w:t>many</w:t>
      </w:r>
      <w:proofErr w:type="gramEnd"/>
      <w:r w:rsidR="008279B7">
        <w:t xml:space="preserve"> interconnecting interconnections</w:t>
      </w:r>
      <w:r w:rsidR="00D2029C">
        <w:t xml:space="preserve"> without </w:t>
      </w:r>
      <w:r w:rsidR="00F61CA0">
        <w:t xml:space="preserve">any </w:t>
      </w:r>
      <w:r w:rsidR="00C31BBA">
        <w:t xml:space="preserve">requisite </w:t>
      </w:r>
      <w:r w:rsidR="00F61CA0">
        <w:t xml:space="preserve">central spaces </w:t>
      </w:r>
      <w:r w:rsidR="0028718C">
        <w:t xml:space="preserve">or governing bodies </w:t>
      </w:r>
      <w:r w:rsidR="000241AC">
        <w:t xml:space="preserve">remains technically unmolested, </w:t>
      </w:r>
      <w:r w:rsidR="002C2DAD">
        <w:t xml:space="preserve">despite </w:t>
      </w:r>
      <w:r w:rsidR="008002F4">
        <w:t xml:space="preserve">the </w:t>
      </w:r>
      <w:r w:rsidR="00F443F6">
        <w:t xml:space="preserve">encroaching </w:t>
      </w:r>
      <w:r w:rsidR="00E3450C">
        <w:t xml:space="preserve">would-be </w:t>
      </w:r>
      <w:r w:rsidR="00F02288">
        <w:t xml:space="preserve">for-profit </w:t>
      </w:r>
      <w:r w:rsidR="00E3450C">
        <w:t xml:space="preserve">adjudicators </w:t>
      </w:r>
      <w:r w:rsidR="00F02288">
        <w:t>Google and Facebook.</w:t>
      </w:r>
      <w:r w:rsidR="00E25E1E">
        <w:t xml:space="preserve"> (While the abrupt and total disappearance of </w:t>
      </w:r>
      <w:r w:rsidR="005B7B07">
        <w:t xml:space="preserve">either or both </w:t>
      </w:r>
      <w:r w:rsidR="00B01509">
        <w:t xml:space="preserve">company’s total </w:t>
      </w:r>
      <w:r w:rsidR="002E4AC4">
        <w:t xml:space="preserve">online </w:t>
      </w:r>
      <w:r w:rsidR="00B01509">
        <w:t xml:space="preserve">proprietorship would </w:t>
      </w:r>
      <w:r w:rsidR="00A219D8">
        <w:t xml:space="preserve">be a </w:t>
      </w:r>
      <w:r w:rsidR="00087A71">
        <w:t xml:space="preserve">massive event, </w:t>
      </w:r>
      <w:commentRangeStart w:id="5"/>
      <w:r w:rsidR="009E716E">
        <w:t>the remainder of The Web would continue to function</w:t>
      </w:r>
      <w:commentRangeEnd w:id="5"/>
      <w:r w:rsidR="00466944">
        <w:rPr>
          <w:rStyle w:val="CommentReference"/>
        </w:rPr>
        <w:commentReference w:id="5"/>
      </w:r>
      <w:r w:rsidR="009E716E">
        <w:t>.)</w:t>
      </w:r>
      <w:r w:rsidR="00184427">
        <w:t xml:space="preserve"> </w:t>
      </w:r>
    </w:p>
    <w:p w14:paraId="7A4D0002" w14:textId="1FF96821" w:rsidR="00217183" w:rsidRDefault="009050F9" w:rsidP="005D5F18">
      <w:r>
        <w:t xml:space="preserve">Email </w:t>
      </w:r>
      <w:r w:rsidR="004870EB">
        <w:t xml:space="preserve">is undoubtedly a form of social </w:t>
      </w:r>
      <w:r w:rsidR="004870EB" w:rsidRPr="004870EB">
        <w:rPr>
          <w:i/>
          <w:iCs/>
        </w:rPr>
        <w:t>networking</w:t>
      </w:r>
      <w:r w:rsidR="004870EB">
        <w:t xml:space="preserve">, </w:t>
      </w:r>
      <w:r w:rsidR="007D58D1">
        <w:t>though it</w:t>
      </w:r>
      <w:r w:rsidR="00203023">
        <w:t xml:space="preserve"> was</w:t>
      </w:r>
      <w:r w:rsidR="007D58D1">
        <w:t xml:space="preserve"> the addition of Bulletin Board Systems (BBS) – a parallel technology </w:t>
      </w:r>
      <w:r w:rsidR="00526DFF">
        <w:t>–</w:t>
      </w:r>
      <w:r w:rsidR="007D58D1">
        <w:t xml:space="preserve"> </w:t>
      </w:r>
      <w:r w:rsidR="00526DFF">
        <w:t>that manifest</w:t>
      </w:r>
      <w:r w:rsidR="00203023">
        <w:t>ed</w:t>
      </w:r>
      <w:r w:rsidR="00526DFF">
        <w:t xml:space="preserve"> what </w:t>
      </w:r>
      <w:r w:rsidR="00203023">
        <w:t xml:space="preserve">many </w:t>
      </w:r>
      <w:r w:rsidR="00221CF8">
        <w:t>scholars have offered</w:t>
      </w:r>
      <w:r w:rsidR="00203023">
        <w:t xml:space="preserve"> as the first </w:t>
      </w:r>
      <w:r w:rsidR="00C57FA9">
        <w:t>published media for the sake of socializing online.</w:t>
      </w:r>
      <w:sdt>
        <w:sdtPr>
          <w:id w:val="-1267077659"/>
          <w:citation/>
        </w:sdtPr>
        <w:sdtEndPr/>
        <w:sdtContent>
          <w:r w:rsidR="007247B7">
            <w:fldChar w:fldCharType="begin"/>
          </w:r>
          <w:r w:rsidR="007247B7">
            <w:instrText xml:space="preserve"> CITATION Wil15 \l 1033 </w:instrText>
          </w:r>
          <w:r w:rsidR="007247B7">
            <w:fldChar w:fldCharType="separate"/>
          </w:r>
          <w:r w:rsidR="00E05A81">
            <w:rPr>
              <w:noProof/>
            </w:rPr>
            <w:t xml:space="preserve"> (Wildman and Obar)</w:t>
          </w:r>
          <w:r w:rsidR="007247B7">
            <w:fldChar w:fldCharType="end"/>
          </w:r>
        </w:sdtContent>
      </w:sdt>
      <w:r w:rsidR="00F306F3">
        <w:t xml:space="preserve"> Four key pillars of </w:t>
      </w:r>
      <w:r w:rsidR="00F306F3" w:rsidRPr="00FE60C3">
        <w:t>Social Media</w:t>
      </w:r>
      <w:r w:rsidR="00F306F3">
        <w:t xml:space="preserve"> </w:t>
      </w:r>
      <w:r w:rsidR="00FE60C3">
        <w:t xml:space="preserve">services </w:t>
      </w:r>
      <w:r w:rsidR="006F0D39">
        <w:t xml:space="preserve">in their </w:t>
      </w:r>
      <w:r w:rsidR="006F0D39" w:rsidRPr="006F0D39">
        <w:rPr>
          <w:i/>
          <w:iCs/>
        </w:rPr>
        <w:t>current</w:t>
      </w:r>
      <w:r w:rsidR="006F0D39">
        <w:t xml:space="preserve"> form </w:t>
      </w:r>
      <w:r w:rsidR="00F306F3" w:rsidRPr="006F0D39">
        <w:t>were</w:t>
      </w:r>
      <w:r w:rsidR="00F306F3">
        <w:t xml:space="preserve"> arrived upon </w:t>
      </w:r>
      <w:r w:rsidR="00963C02">
        <w:t xml:space="preserve">within an editorial issue introduction for </w:t>
      </w:r>
      <w:r w:rsidR="00963C02">
        <w:rPr>
          <w:i/>
          <w:iCs/>
        </w:rPr>
        <w:t>Telecommunications Policy</w:t>
      </w:r>
      <w:r w:rsidR="00963C02">
        <w:t>:</w:t>
      </w:r>
    </w:p>
    <w:p w14:paraId="70E8CCB2" w14:textId="77777777" w:rsidR="00523E54" w:rsidRDefault="00F55A14" w:rsidP="00523E54">
      <w:pPr>
        <w:pStyle w:val="ListParagraph"/>
        <w:numPr>
          <w:ilvl w:val="0"/>
          <w:numId w:val="13"/>
        </w:numPr>
      </w:pPr>
      <w:r>
        <w:t xml:space="preserve">The software powering </w:t>
      </w:r>
      <w:r w:rsidR="00B903C8">
        <w:t>Social Media services are definitive “Web 2.0” properties</w:t>
      </w:r>
      <w:r w:rsidR="002762C1">
        <w:t xml:space="preserve">, </w:t>
      </w:r>
      <w:r w:rsidR="007F3E37">
        <w:t xml:space="preserve">as </w:t>
      </w:r>
      <w:r w:rsidR="004B6928">
        <w:t xml:space="preserve">platforms </w:t>
      </w:r>
      <w:r w:rsidR="00AD2793">
        <w:t xml:space="preserve">“for creating and publishing content, </w:t>
      </w:r>
      <w:r w:rsidR="0001110C">
        <w:t>and also [places] where content can be ‘continuously modified by all users in a participatory and collaborative fashion.’</w:t>
      </w:r>
      <w:r w:rsidR="00523E54">
        <w:t>”</w:t>
      </w:r>
    </w:p>
    <w:p w14:paraId="3BA8B11D" w14:textId="488A21A6" w:rsidR="00FF5FEC" w:rsidRDefault="00523E54" w:rsidP="00FF5FEC">
      <w:pPr>
        <w:pStyle w:val="ListParagraph"/>
        <w:numPr>
          <w:ilvl w:val="0"/>
          <w:numId w:val="13"/>
        </w:numPr>
      </w:pPr>
      <w:r>
        <w:t xml:space="preserve">Social Media services are primarily driven by </w:t>
      </w:r>
      <w:r w:rsidRPr="00D747B4">
        <w:t>User</w:t>
      </w:r>
      <w:r>
        <w:t>-Generated Content</w:t>
      </w:r>
      <w:r w:rsidR="00D747B4">
        <w:t xml:space="preserve"> (UGC.)</w:t>
      </w:r>
    </w:p>
    <w:p w14:paraId="6001E31F" w14:textId="5D2B75C5" w:rsidR="00E26CED" w:rsidRDefault="00FF5FEC" w:rsidP="00FF5FEC">
      <w:pPr>
        <w:pStyle w:val="ListParagraph"/>
        <w:numPr>
          <w:ilvl w:val="0"/>
          <w:numId w:val="13"/>
        </w:numPr>
      </w:pPr>
      <w:r>
        <w:t xml:space="preserve">Social Media services include </w:t>
      </w:r>
      <w:r w:rsidR="00E26CED">
        <w:t xml:space="preserve">a directorial functionality </w:t>
      </w:r>
      <w:r w:rsidR="00B559D6">
        <w:t>which enables</w:t>
      </w:r>
      <w:r w:rsidR="00E26CED">
        <w:t xml:space="preserve"> users to create “profiles”</w:t>
      </w:r>
      <w:r w:rsidR="00B559D6">
        <w:t xml:space="preserve"> to represent themselves.</w:t>
      </w:r>
    </w:p>
    <w:p w14:paraId="26BC3143" w14:textId="77777777" w:rsidR="005A2A05" w:rsidRDefault="009F268F" w:rsidP="00FF5FEC">
      <w:pPr>
        <w:pStyle w:val="ListParagraph"/>
        <w:numPr>
          <w:ilvl w:val="0"/>
          <w:numId w:val="13"/>
        </w:numPr>
      </w:pPr>
      <w:r>
        <w:t>Social Media services “facilitate the development of social networks</w:t>
      </w:r>
      <w:r w:rsidR="00162114">
        <w:t xml:space="preserve">” by </w:t>
      </w:r>
      <w:r w:rsidR="00CC2FCB">
        <w:t>the interconnection of user profiles as units.</w:t>
      </w:r>
    </w:p>
    <w:p w14:paraId="5E9BA069" w14:textId="132C9483" w:rsidR="00537BBE" w:rsidRDefault="00F537E3" w:rsidP="005A2A05">
      <w:r>
        <w:t xml:space="preserve">In 1996, </w:t>
      </w:r>
      <w:r w:rsidR="004542A6">
        <w:t>Poet</w:t>
      </w:r>
      <w:r w:rsidR="00743B92">
        <w:t>, Grateful Dead ghostwriter,</w:t>
      </w:r>
      <w:r w:rsidR="004542A6">
        <w:t xml:space="preserve"> and co-founder of the Electronic Frontier Foundation John Perry</w:t>
      </w:r>
      <w:r w:rsidR="00471A1A">
        <w:t xml:space="preserve"> Barlow published a manifesto entitled </w:t>
      </w:r>
      <w:r w:rsidR="00471A1A" w:rsidRPr="00B569D8">
        <w:rPr>
          <w:i/>
          <w:iCs/>
        </w:rPr>
        <w:t>A Declaration of the Independence of Cyberspace</w:t>
      </w:r>
      <w:r w:rsidR="00B569D8">
        <w:t xml:space="preserve"> which proves an insightful abstract into the most </w:t>
      </w:r>
      <w:r w:rsidR="000F2036">
        <w:t xml:space="preserve">romanticized, </w:t>
      </w:r>
      <w:r w:rsidR="00B569D8">
        <w:t>principled</w:t>
      </w:r>
      <w:r w:rsidR="00537BBE">
        <w:t xml:space="preserve">, </w:t>
      </w:r>
      <w:r w:rsidR="000F2036">
        <w:t xml:space="preserve">and </w:t>
      </w:r>
      <w:r w:rsidR="00537BBE">
        <w:t xml:space="preserve">abstractly </w:t>
      </w:r>
      <w:r w:rsidR="005279D9">
        <w:t xml:space="preserve">ideological thought </w:t>
      </w:r>
      <w:r w:rsidR="000F2036">
        <w:t xml:space="preserve">of that period </w:t>
      </w:r>
      <w:r w:rsidR="005279D9">
        <w:t xml:space="preserve">surrounding The Web’s </w:t>
      </w:r>
      <w:r w:rsidR="00537BBE">
        <w:t>future.</w:t>
      </w:r>
      <w:r w:rsidR="005B38C7">
        <w:t xml:space="preserve"> </w:t>
      </w:r>
      <w:sdt>
        <w:sdtPr>
          <w:id w:val="-256986759"/>
          <w:citation/>
        </w:sdtPr>
        <w:sdtEndPr/>
        <w:sdtContent>
          <w:r w:rsidR="005B38C7">
            <w:fldChar w:fldCharType="begin"/>
          </w:r>
          <w:r w:rsidR="005B38C7">
            <w:instrText xml:space="preserve"> CITATION EFF1 \l 1033 </w:instrText>
          </w:r>
          <w:r w:rsidR="005B38C7">
            <w:fldChar w:fldCharType="separate"/>
          </w:r>
          <w:r w:rsidR="00E05A81">
            <w:rPr>
              <w:noProof/>
            </w:rPr>
            <w:t>(Barlow)</w:t>
          </w:r>
          <w:r w:rsidR="005B38C7">
            <w:fldChar w:fldCharType="end"/>
          </w:r>
        </w:sdtContent>
      </w:sdt>
    </w:p>
    <w:p w14:paraId="5D5F9AC7" w14:textId="77777777" w:rsidR="004D6C08" w:rsidRDefault="000D67F5" w:rsidP="004D6C08">
      <w:pPr>
        <w:pStyle w:val="Quote"/>
      </w:pPr>
      <w:r>
        <w:t>Cyberspace consists of transactions, relationships, and thought itself, arrayed like a standing wave in the web of our communications. Ours is a world that is both everywhere and nowhere, but it is not where bodies live. We are creating a world that all may enter without privilege or prejudice accorded by race, economic power, military force, or station of birth. We are creating a world where anyone, anywhere may express his or her beliefs, no matter how singular, without fear of being coerced into silence or conformity.</w:t>
      </w:r>
    </w:p>
    <w:p w14:paraId="337F868C" w14:textId="07E3EEA9" w:rsidR="00E370EF" w:rsidRDefault="00E61505" w:rsidP="00444250">
      <w:r>
        <w:t>From</w:t>
      </w:r>
      <w:r w:rsidR="0075579F">
        <w:t xml:space="preserve"> our retrospective</w:t>
      </w:r>
      <w:r>
        <w:t xml:space="preserve">, </w:t>
      </w:r>
      <w:r w:rsidR="003758DB">
        <w:t xml:space="preserve">the bravado in Barlow’s declarations addressed specifically </w:t>
      </w:r>
      <w:r w:rsidR="00F81DFA">
        <w:t xml:space="preserve">to </w:t>
      </w:r>
      <w:r w:rsidR="00502227">
        <w:t xml:space="preserve">“Governments of the Industrial World” </w:t>
      </w:r>
      <w:r w:rsidR="00C3644A">
        <w:t>presents an important contrast on which to reflect.</w:t>
      </w:r>
      <w:r w:rsidR="00B569AC">
        <w:t xml:space="preserve"> </w:t>
      </w:r>
      <w:r w:rsidR="00CA7147">
        <w:t xml:space="preserve">Current events surrounding </w:t>
      </w:r>
      <w:r w:rsidR="00B71D0E">
        <w:t xml:space="preserve">regulation of the tech industry reflect a general desire for </w:t>
      </w:r>
      <w:r w:rsidR="00B71D0E">
        <w:rPr>
          <w:i/>
          <w:iCs/>
        </w:rPr>
        <w:t>more</w:t>
      </w:r>
      <w:r w:rsidR="00B71D0E">
        <w:t xml:space="preserve"> government intervention</w:t>
      </w:r>
      <w:r w:rsidR="00131492">
        <w:t xml:space="preserve"> from </w:t>
      </w:r>
      <w:r w:rsidR="00715AB5">
        <w:t xml:space="preserve">both mainstream political parties in the United States. As I write, </w:t>
      </w:r>
      <w:r w:rsidR="00972231">
        <w:t xml:space="preserve">an appearance by the CEOs of Twitter and Facebook in front of </w:t>
      </w:r>
      <w:r w:rsidR="00FC7FBC">
        <w:t xml:space="preserve">a Senate Judiciary </w:t>
      </w:r>
      <w:r w:rsidR="00704027">
        <w:t xml:space="preserve">Committee has just concluded, </w:t>
      </w:r>
      <w:r w:rsidR="00C81CAA">
        <w:t xml:space="preserve">during which both fielded questions </w:t>
      </w:r>
      <w:r w:rsidR="0018796A">
        <w:t>from senators of both mainstream parties, largely regarding “censorship” on their platforms</w:t>
      </w:r>
      <w:r w:rsidR="00DB5E57">
        <w:t xml:space="preserve"> performed by the companies themselves</w:t>
      </w:r>
      <w:r w:rsidR="0018796A">
        <w:t>.</w:t>
      </w:r>
      <w:sdt>
        <w:sdtPr>
          <w:id w:val="732426686"/>
          <w:citation/>
        </w:sdtPr>
        <w:sdtEndPr/>
        <w:sdtContent>
          <w:r w:rsidR="00D66080">
            <w:fldChar w:fldCharType="begin"/>
          </w:r>
          <w:r w:rsidR="00D66080">
            <w:instrText xml:space="preserve"> CITATION Kar20 \l 1033 </w:instrText>
          </w:r>
          <w:r w:rsidR="00D66080">
            <w:fldChar w:fldCharType="separate"/>
          </w:r>
          <w:r w:rsidR="00E05A81">
            <w:rPr>
              <w:noProof/>
            </w:rPr>
            <w:t xml:space="preserve"> (Paul)</w:t>
          </w:r>
          <w:r w:rsidR="00D66080">
            <w:fldChar w:fldCharType="end"/>
          </w:r>
        </w:sdtContent>
      </w:sdt>
      <w:r w:rsidR="00D66080">
        <w:t xml:space="preserve"> </w:t>
      </w:r>
      <w:r w:rsidR="00C271F3">
        <w:t xml:space="preserve">It is beyond the scope of this essay to address the particulars of this issue, so we are going to </w:t>
      </w:r>
      <w:r w:rsidR="00646C2D">
        <w:t>continue</w:t>
      </w:r>
      <w:r w:rsidR="00C271F3">
        <w:t xml:space="preserve"> under the assumption that privately-owned social platforms </w:t>
      </w:r>
      <w:r w:rsidR="003950B0">
        <w:t>have the constitutional right to censo</w:t>
      </w:r>
      <w:r w:rsidR="00646C2D">
        <w:t>r, manipulate, or otherwise editorialize</w:t>
      </w:r>
      <w:r w:rsidR="003950B0">
        <w:t xml:space="preserve"> User-Generated Content (UGC) as</w:t>
      </w:r>
      <w:r w:rsidR="007737BC">
        <w:softHyphen/>
      </w:r>
      <w:r w:rsidR="003950B0">
        <w:t xml:space="preserve"> they see </w:t>
      </w:r>
      <w:commentRangeStart w:id="6"/>
      <w:r w:rsidR="003950B0">
        <w:t>fit</w:t>
      </w:r>
      <w:commentRangeEnd w:id="6"/>
      <w:r w:rsidR="00444250">
        <w:rPr>
          <w:rStyle w:val="CommentReference"/>
        </w:rPr>
        <w:commentReference w:id="6"/>
      </w:r>
      <w:r w:rsidR="00524A9B">
        <w:t xml:space="preserve">, but it will </w:t>
      </w:r>
      <w:r w:rsidR="002F133F">
        <w:t>outline specific advantages in regards to “The Censorship Issue” offered by current Federated Social platforms</w:t>
      </w:r>
      <w:r w:rsidR="003950B0">
        <w:t>.</w:t>
      </w:r>
      <w:r w:rsidR="002124ED">
        <w:t xml:space="preserve"> The reality of Barlow’s fears </w:t>
      </w:r>
      <w:r w:rsidR="00E71449">
        <w:t xml:space="preserve">in 2020: even if the United States government had intentions to regulate speech on The Web, it has consistently demonstrated an inability to </w:t>
      </w:r>
      <w:r w:rsidR="0029234F">
        <w:t>comprehend the</w:t>
      </w:r>
      <w:r w:rsidR="009F3847">
        <w:t xml:space="preserve"> meaning of such action, much less an ability </w:t>
      </w:r>
      <w:r w:rsidR="00602B3F">
        <w:t xml:space="preserve">to enforce </w:t>
      </w:r>
      <w:r w:rsidR="008F06E0">
        <w:t>legislation within the realm of online speech</w:t>
      </w:r>
      <w:r w:rsidR="009F3847">
        <w:t>.</w:t>
      </w:r>
    </w:p>
    <w:p w14:paraId="195D09EF" w14:textId="3CA9F877" w:rsidR="00EB504C" w:rsidRDefault="00E370EF" w:rsidP="00EB504C">
      <w:r>
        <w:t xml:space="preserve">This essay cites heavily from </w:t>
      </w:r>
      <w:r w:rsidR="004D1F25">
        <w:t xml:space="preserve">meta-media publications like the </w:t>
      </w:r>
      <w:r w:rsidR="004D1F25">
        <w:rPr>
          <w:i/>
          <w:iCs/>
        </w:rPr>
        <w:t>Columbia Journalism Review</w:t>
      </w:r>
      <w:r w:rsidR="004D1F25">
        <w:t xml:space="preserve"> and Harvard’s </w:t>
      </w:r>
      <w:r w:rsidR="004D1F25">
        <w:rPr>
          <w:i/>
          <w:iCs/>
        </w:rPr>
        <w:t>Nieman Lab</w:t>
      </w:r>
      <w:r w:rsidR="004D1F25">
        <w:t xml:space="preserve">, as well as from </w:t>
      </w:r>
      <w:proofErr w:type="gramStart"/>
      <w:r w:rsidR="004D1F25">
        <w:t>several</w:t>
      </w:r>
      <w:proofErr w:type="gramEnd"/>
      <w:r w:rsidR="004D1F25">
        <w:t xml:space="preserve"> individual articles </w:t>
      </w:r>
      <w:r w:rsidR="003B0E26">
        <w:t>oriented around the subject of social media’s impact on the way news is consumed</w:t>
      </w:r>
      <w:r w:rsidR="00DC6E67">
        <w:t xml:space="preserve">, </w:t>
      </w:r>
      <w:r w:rsidR="0099613D">
        <w:t xml:space="preserve">skewing its bias toward the media industry in many ways. I </w:t>
      </w:r>
      <w:r w:rsidR="00B974BD">
        <w:t xml:space="preserve">pursued this direction in order to make what I believe to be an original </w:t>
      </w:r>
      <w:r w:rsidR="00981B4F">
        <w:t xml:space="preserve">suggestion: Federated Social Platforms are </w:t>
      </w:r>
      <w:r w:rsidR="003F0AA3">
        <w:t>ideal solutions to this issue, too</w:t>
      </w:r>
      <w:r w:rsidR="00A67720">
        <w:t xml:space="preserve">, largely because of their widespread omission of any non-linear </w:t>
      </w:r>
      <w:r w:rsidR="003D7E6B">
        <w:t xml:space="preserve">(algorithmic) </w:t>
      </w:r>
      <w:r w:rsidR="00387987">
        <w:t xml:space="preserve">content prioritization in timelines. </w:t>
      </w:r>
      <w:r w:rsidR="00EA05E5">
        <w:t xml:space="preserve">Much like Twitter’s original design, </w:t>
      </w:r>
      <w:r w:rsidR="00B9560B">
        <w:t>content on services like Mastodon and Diaspora appears in a purely-chronological “Timeline,” whic</w:t>
      </w:r>
      <w:r w:rsidR="0086457E">
        <w:t xml:space="preserve">h – if still present – is now a highly-obscured </w:t>
      </w:r>
      <w:r w:rsidR="00A64AD2">
        <w:t xml:space="preserve">option in mainstream proprietary </w:t>
      </w:r>
      <w:commentRangeStart w:id="7"/>
      <w:r w:rsidR="00A64AD2">
        <w:t>networks</w:t>
      </w:r>
      <w:commentRangeEnd w:id="7"/>
      <w:r w:rsidR="00A64AD2">
        <w:rPr>
          <w:rStyle w:val="CommentReference"/>
        </w:rPr>
        <w:commentReference w:id="7"/>
      </w:r>
      <w:r w:rsidR="00A64AD2">
        <w:t>.</w:t>
      </w:r>
      <w:sdt>
        <w:sdtPr>
          <w:id w:val="278843202"/>
          <w:citation/>
        </w:sdtPr>
        <w:sdtEndPr/>
        <w:sdtContent>
          <w:r w:rsidR="00656DC7">
            <w:fldChar w:fldCharType="begin"/>
          </w:r>
          <w:r w:rsidR="00656DC7">
            <w:instrText xml:space="preserve"> CITATION Rom18 \l 1033 </w:instrText>
          </w:r>
          <w:r w:rsidR="00656DC7">
            <w:fldChar w:fldCharType="separate"/>
          </w:r>
          <w:r w:rsidR="00E05A81">
            <w:rPr>
              <w:noProof/>
            </w:rPr>
            <w:t xml:space="preserve"> (Romano)</w:t>
          </w:r>
          <w:r w:rsidR="00656DC7">
            <w:fldChar w:fldCharType="end"/>
          </w:r>
        </w:sdtContent>
      </w:sdt>
      <w:r w:rsidR="001B59ED">
        <w:t xml:space="preserve"> Inevitably, it discusses recent efforts by Facebook, Twitter, and other platforms</w:t>
      </w:r>
      <w:r w:rsidR="005E6F75">
        <w:t xml:space="preserve"> (which I will occasionally refer to as “Big Social”)</w:t>
      </w:r>
      <w:r w:rsidR="001B59ED">
        <w:t xml:space="preserve"> to </w:t>
      </w:r>
      <w:r w:rsidR="00434960">
        <w:t xml:space="preserve">reform aggregative </w:t>
      </w:r>
      <w:r w:rsidR="00533130">
        <w:t>processes within their functions as news-sharing services</w:t>
      </w:r>
      <w:r w:rsidR="00C3389C">
        <w:t xml:space="preserve"> as it cites </w:t>
      </w:r>
      <w:r w:rsidR="00726DAB">
        <w:t>the research critics have referenced in response.</w:t>
      </w:r>
    </w:p>
    <w:p w14:paraId="1FF2962B" w14:textId="77777777" w:rsidR="00EB504C" w:rsidRDefault="00EB504C" w:rsidP="00EF432C">
      <w:pPr>
        <w:pStyle w:val="Heading2"/>
      </w:pPr>
      <w:commentRangeStart w:id="8"/>
      <w:r>
        <w:t>Origins</w:t>
      </w:r>
      <w:commentRangeEnd w:id="8"/>
      <w:r w:rsidR="009E78B5">
        <w:rPr>
          <w:rStyle w:val="CommentReference"/>
          <w:rFonts w:ascii="Adobe Caslon Pro" w:eastAsiaTheme="minorHAnsi" w:hAnsi="Adobe Caslon Pro" w:cstheme="minorBidi"/>
          <w:color w:val="auto"/>
        </w:rPr>
        <w:commentReference w:id="8"/>
      </w:r>
    </w:p>
    <w:p w14:paraId="33BC375E" w14:textId="13B5E825" w:rsidR="00FC2BA5" w:rsidRDefault="00B06B52">
      <w:r>
        <w:t xml:space="preserve">While </w:t>
      </w:r>
      <w:r w:rsidR="005933D3">
        <w:t xml:space="preserve">user-maintained </w:t>
      </w:r>
      <w:r>
        <w:t xml:space="preserve">Bulletin Board Systems (BBSs) like </w:t>
      </w:r>
      <w:r w:rsidR="0028266A">
        <w:t xml:space="preserve">Usenet and </w:t>
      </w:r>
      <w:proofErr w:type="spellStart"/>
      <w:r w:rsidR="0028266A">
        <w:t>Fidonet</w:t>
      </w:r>
      <w:proofErr w:type="spellEnd"/>
      <w:r w:rsidR="0028266A">
        <w:t xml:space="preserve"> </w:t>
      </w:r>
      <w:r w:rsidR="005933D3">
        <w:t xml:space="preserve">established </w:t>
      </w:r>
      <w:r w:rsidR="008A5C78">
        <w:t>Open Web forums</w:t>
      </w:r>
      <w:r w:rsidR="00167D8F">
        <w:t xml:space="preserve"> in the 1980s</w:t>
      </w:r>
      <w:r w:rsidR="008A5C78">
        <w:t xml:space="preserve">, </w:t>
      </w:r>
      <w:r w:rsidR="00E7653A">
        <w:t xml:space="preserve">a proprietary parallel </w:t>
      </w:r>
      <w:r w:rsidR="003D342B">
        <w:t>called CompuServe</w:t>
      </w:r>
      <w:r w:rsidR="00167D8F">
        <w:t xml:space="preserve"> migrated from its original implementation as </w:t>
      </w:r>
      <w:r w:rsidR="00873910">
        <w:t>a “</w:t>
      </w:r>
      <w:r w:rsidR="00873910" w:rsidRPr="00873910">
        <w:t>business-oriented mainframe computer communication solution</w:t>
      </w:r>
      <w:r w:rsidR="00873910">
        <w:t xml:space="preserve">” to the public domain. </w:t>
      </w:r>
      <w:sdt>
        <w:sdtPr>
          <w:id w:val="-1322123266"/>
          <w:citation/>
        </w:sdtPr>
        <w:sdtEndPr/>
        <w:sdtContent>
          <w:r w:rsidR="00873910">
            <w:fldChar w:fldCharType="begin"/>
          </w:r>
          <w:r w:rsidR="00873910">
            <w:instrText xml:space="preserve"> CITATION Saq16 \l 1033 </w:instrText>
          </w:r>
          <w:r w:rsidR="00873910">
            <w:fldChar w:fldCharType="separate"/>
          </w:r>
          <w:r w:rsidR="00E05A81">
            <w:rPr>
              <w:noProof/>
            </w:rPr>
            <w:t>(Shah)</w:t>
          </w:r>
          <w:r w:rsidR="00873910">
            <w:fldChar w:fldCharType="end"/>
          </w:r>
        </w:sdtContent>
      </w:sdt>
      <w:r w:rsidR="00A67F77">
        <w:t xml:space="preserve"> </w:t>
      </w:r>
      <w:r w:rsidR="00AB6F74">
        <w:t>As of Fall 1994, CompuServe charged $8.95 per month ($15.9</w:t>
      </w:r>
      <w:r w:rsidR="006B60D5">
        <w:t>4, adjusted for inflation) for “unlimited use of its standard services</w:t>
      </w:r>
      <w:r w:rsidR="00D2062D">
        <w:t>,” which included “news, sports, weather, travel, reference libraries, stock quotes, games and limited electronic mail,”</w:t>
      </w:r>
      <w:r w:rsidR="006F78C6">
        <w:t xml:space="preserve"> and between $4.80 and $22.80 per </w:t>
      </w:r>
      <w:r w:rsidR="006F78C6" w:rsidRPr="00DD662D">
        <w:rPr>
          <w:i/>
          <w:iCs/>
        </w:rPr>
        <w:t>hour</w:t>
      </w:r>
      <w:r w:rsidR="006F78C6">
        <w:t xml:space="preserve"> </w:t>
      </w:r>
      <w:r w:rsidR="00DB3E49">
        <w:t>($8.55 to $40.61, adjusted for inflation) for use of its “</w:t>
      </w:r>
      <w:r w:rsidR="00524BB4">
        <w:t>’</w:t>
      </w:r>
      <w:r w:rsidR="00DB3E49">
        <w:t>extended’ services</w:t>
      </w:r>
      <w:r w:rsidR="006A01DB">
        <w:t>,</w:t>
      </w:r>
      <w:r w:rsidR="00524BB4">
        <w:t>”</w:t>
      </w:r>
      <w:r w:rsidR="006A01DB">
        <w:t xml:space="preserve"> </w:t>
      </w:r>
      <w:r w:rsidR="00F9643A">
        <w:t>including</w:t>
      </w:r>
      <w:r w:rsidR="006A01DB">
        <w:t xml:space="preserve"> a variety of discussion forums established by topic.</w:t>
      </w:r>
      <w:r w:rsidR="00524BB4">
        <w:t xml:space="preserve"> </w:t>
      </w:r>
      <w:sdt>
        <w:sdtPr>
          <w:id w:val="-909777832"/>
          <w:citation/>
        </w:sdtPr>
        <w:sdtEndPr/>
        <w:sdtContent>
          <w:r w:rsidR="00524BB4">
            <w:fldChar w:fldCharType="begin"/>
          </w:r>
          <w:r w:rsidR="00524BB4">
            <w:instrText xml:space="preserve"> CITATION Lew94 \l 1033 </w:instrText>
          </w:r>
          <w:r w:rsidR="00524BB4">
            <w:fldChar w:fldCharType="separate"/>
          </w:r>
          <w:r w:rsidR="00E05A81">
            <w:rPr>
              <w:noProof/>
            </w:rPr>
            <w:t>(Lewis)</w:t>
          </w:r>
          <w:r w:rsidR="00524BB4">
            <w:fldChar w:fldCharType="end"/>
          </w:r>
        </w:sdtContent>
      </w:sdt>
      <w:r w:rsidR="007D33D2">
        <w:t xml:space="preserve"> </w:t>
      </w:r>
      <w:r w:rsidR="00106E31">
        <w:t>In the 1990s, it would be joined by competing internet service providers Prodigy and America Online</w:t>
      </w:r>
      <w:r w:rsidR="001324A4">
        <w:t xml:space="preserve">, </w:t>
      </w:r>
      <w:r w:rsidR="00BF0FE3">
        <w:t>the latter of wh</w:t>
      </w:r>
      <w:r w:rsidR="00050D73">
        <w:t>i</w:t>
      </w:r>
      <w:r w:rsidR="003C367C">
        <w:t>ch</w:t>
      </w:r>
      <w:r w:rsidR="00BF0FE3">
        <w:t xml:space="preserve"> originating the first “member profiles” for users</w:t>
      </w:r>
      <w:r w:rsidR="00793B85">
        <w:t>, forming the third pillar</w:t>
      </w:r>
      <w:r w:rsidR="003C367C">
        <w:t xml:space="preserve"> of </w:t>
      </w:r>
      <w:r w:rsidR="003C367C">
        <w:rPr>
          <w:i/>
          <w:iCs/>
        </w:rPr>
        <w:t>Telecommunications Policy</w:t>
      </w:r>
      <w:r w:rsidR="00663244">
        <w:t xml:space="preserve">’s </w:t>
      </w:r>
      <w:r w:rsidR="0009305C">
        <w:t>Social Media requisites.</w:t>
      </w:r>
    </w:p>
    <w:p w14:paraId="00C0A0F7" w14:textId="1074527F" w:rsidR="00001F6F" w:rsidRDefault="00B975F5" w:rsidP="00001F6F">
      <w:r>
        <w:t xml:space="preserve">Inheriting the environment pioneered </w:t>
      </w:r>
      <w:r w:rsidR="001B21B2">
        <w:t xml:space="preserve">by these original titans were </w:t>
      </w:r>
      <w:r w:rsidR="006B7468">
        <w:t xml:space="preserve">the first </w:t>
      </w:r>
      <w:commentRangeStart w:id="9"/>
      <w:r w:rsidR="006B7468">
        <w:t>college-oriented</w:t>
      </w:r>
      <w:commentRangeEnd w:id="9"/>
      <w:r w:rsidR="00DE56F3">
        <w:rPr>
          <w:rStyle w:val="CommentReference"/>
        </w:rPr>
        <w:commentReference w:id="9"/>
      </w:r>
      <w:r w:rsidR="006B7468">
        <w:t xml:space="preserve"> </w:t>
      </w:r>
      <w:r w:rsidR="00895FA8">
        <w:t xml:space="preserve">networking </w:t>
      </w:r>
      <w:r w:rsidR="001B21B2">
        <w:t xml:space="preserve">sites like </w:t>
      </w:r>
      <w:commentRangeStart w:id="10"/>
      <w:r w:rsidR="006B7468">
        <w:t>Classmates.com</w:t>
      </w:r>
      <w:r w:rsidR="00B11306">
        <w:t xml:space="preserve">, </w:t>
      </w:r>
      <w:r w:rsidR="00C44FAE">
        <w:t>myYearbook.com,</w:t>
      </w:r>
      <w:r w:rsidR="006B7468">
        <w:t xml:space="preserve"> and </w:t>
      </w:r>
      <w:r w:rsidR="001078B1">
        <w:t>SixDegrees.com</w:t>
      </w:r>
      <w:r w:rsidR="00306165">
        <w:t xml:space="preserve">. </w:t>
      </w:r>
      <w:r w:rsidR="00EA4D27">
        <w:t>The former introduced the concept of user discovery by way of grassroots associations</w:t>
      </w:r>
      <w:r w:rsidR="00116A39">
        <w:t xml:space="preserve"> and has managed to survive (in </w:t>
      </w:r>
      <w:commentRangeStart w:id="11"/>
      <w:proofErr w:type="gramStart"/>
      <w:r w:rsidR="00116A39">
        <w:t>some</w:t>
      </w:r>
      <w:commentRangeEnd w:id="11"/>
      <w:proofErr w:type="gramEnd"/>
      <w:r w:rsidR="002945EB">
        <w:rPr>
          <w:rStyle w:val="CommentReference"/>
        </w:rPr>
        <w:commentReference w:id="11"/>
      </w:r>
      <w:r w:rsidR="00116A39">
        <w:t xml:space="preserve"> form) to this day. </w:t>
      </w:r>
      <w:proofErr w:type="spellStart"/>
      <w:r w:rsidR="00116A39">
        <w:t>SixDegrees</w:t>
      </w:r>
      <w:proofErr w:type="spellEnd"/>
      <w:r w:rsidR="006F1633">
        <w:t xml:space="preserve"> was</w:t>
      </w:r>
      <w:r w:rsidR="001078B1">
        <w:t xml:space="preserve"> notable </w:t>
      </w:r>
      <w:commentRangeEnd w:id="10"/>
      <w:r w:rsidR="005D1949">
        <w:rPr>
          <w:rStyle w:val="CommentReference"/>
        </w:rPr>
        <w:commentReference w:id="10"/>
      </w:r>
      <w:r w:rsidR="001078B1">
        <w:t xml:space="preserve">as </w:t>
      </w:r>
      <w:r w:rsidR="00D85015">
        <w:t>“</w:t>
      </w:r>
      <w:r w:rsidR="00D85015" w:rsidRPr="00D85015">
        <w:t>one of the very first</w:t>
      </w:r>
      <w:r w:rsidR="00D85015">
        <w:t xml:space="preserve"> [Social Networks]</w:t>
      </w:r>
      <w:r w:rsidR="00D85015" w:rsidRPr="00D85015">
        <w:t xml:space="preserve"> to allow its users to create profiles, invite friends, organize groups, and surf other user profiles</w:t>
      </w:r>
      <w:r w:rsidR="00D85015">
        <w:t>.”</w:t>
      </w:r>
      <w:r>
        <w:t xml:space="preserve"> </w:t>
      </w:r>
      <w:sdt>
        <w:sdtPr>
          <w:id w:val="-930973262"/>
          <w:citation/>
        </w:sdtPr>
        <w:sdtEndPr/>
        <w:sdtContent>
          <w:r w:rsidR="00BB49FE">
            <w:fldChar w:fldCharType="begin"/>
          </w:r>
          <w:r w:rsidR="00BB49FE">
            <w:instrText xml:space="preserve"> CITATION Saq16 \l 1033 </w:instrText>
          </w:r>
          <w:r w:rsidR="00BB49FE">
            <w:fldChar w:fldCharType="separate"/>
          </w:r>
          <w:r w:rsidR="00E05A81">
            <w:rPr>
              <w:noProof/>
            </w:rPr>
            <w:t>(Shah)</w:t>
          </w:r>
          <w:r w:rsidR="00BB49FE">
            <w:fldChar w:fldCharType="end"/>
          </w:r>
        </w:sdtContent>
      </w:sdt>
      <w:r w:rsidR="00517B81">
        <w:t xml:space="preserve"> </w:t>
      </w:r>
      <w:r w:rsidR="0039555F">
        <w:t xml:space="preserve">Following </w:t>
      </w:r>
      <w:r w:rsidR="001E5F1D">
        <w:t xml:space="preserve">social development of the </w:t>
      </w:r>
      <w:r w:rsidR="00F01EF1">
        <w:t>original services goliaths and these insular collegiate networks, another microcosm sprouted up within this</w:t>
      </w:r>
      <w:r w:rsidR="0039555F">
        <w:t xml:space="preserve"> first generation</w:t>
      </w:r>
      <w:r w:rsidR="00572490">
        <w:t xml:space="preserve"> </w:t>
      </w:r>
      <w:r w:rsidR="0039555F">
        <w:t xml:space="preserve">of </w:t>
      </w:r>
      <w:r w:rsidR="00632E70">
        <w:t>ethnic-oriented networks such as AsianAvenue.com and BlackPlanet.com</w:t>
      </w:r>
      <w:r w:rsidR="005A4F34">
        <w:t>, which both continue operation to date.</w:t>
      </w:r>
      <w:r w:rsidR="007B1468">
        <w:t xml:space="preserve"> </w:t>
      </w:r>
    </w:p>
    <w:p w14:paraId="7956C1F1" w14:textId="7DE2CC32" w:rsidR="00662DBC" w:rsidRPr="00517B84" w:rsidRDefault="00C62737" w:rsidP="00517B84">
      <w:pPr>
        <w:pStyle w:val="Heading3"/>
      </w:pPr>
      <w:r w:rsidRPr="00517B84">
        <w:t xml:space="preserve">The </w:t>
      </w:r>
      <w:r w:rsidR="00662DBC" w:rsidRPr="00517B84">
        <w:t>Friendly</w:t>
      </w:r>
      <w:r w:rsidRPr="00517B84">
        <w:t xml:space="preserve"> </w:t>
      </w:r>
      <w:commentRangeStart w:id="12"/>
      <w:r w:rsidRPr="00517B84">
        <w:t>Frenzy</w:t>
      </w:r>
      <w:commentRangeEnd w:id="12"/>
      <w:r w:rsidRPr="00517B84">
        <w:rPr>
          <w:rStyle w:val="CommentReference"/>
          <w:rFonts w:ascii="Adobe Caslon Pro" w:eastAsiaTheme="minorHAnsi" w:hAnsi="Adobe Caslon Pro" w:cstheme="minorBidi"/>
          <w:color w:val="auto"/>
        </w:rPr>
        <w:commentReference w:id="12"/>
      </w:r>
    </w:p>
    <w:p w14:paraId="07EC9C7F" w14:textId="01BBAA5D" w:rsidR="00D679ED" w:rsidRDefault="00B077B4">
      <w:r>
        <w:t xml:space="preserve">The </w:t>
      </w:r>
      <w:r w:rsidR="00EE4942">
        <w:t xml:space="preserve">meat of the social media industry’s curve throughout its history up to this point is occupied by </w:t>
      </w:r>
      <w:r w:rsidR="00ED0C87">
        <w:t xml:space="preserve">a string of networks – most forgotten – following the hallmark of Friendster’s launch in 2002. </w:t>
      </w:r>
      <w:sdt>
        <w:sdtPr>
          <w:id w:val="-1228299959"/>
          <w:citation/>
        </w:sdtPr>
        <w:sdtEndPr/>
        <w:sdtContent>
          <w:r w:rsidR="00ED0C87">
            <w:fldChar w:fldCharType="begin"/>
          </w:r>
          <w:r w:rsidR="00ED0C87">
            <w:instrText xml:space="preserve"> CITATION Gar06 \l 1033 </w:instrText>
          </w:r>
          <w:r w:rsidR="00ED0C87">
            <w:fldChar w:fldCharType="separate"/>
          </w:r>
          <w:r w:rsidR="00E05A81">
            <w:rPr>
              <w:noProof/>
            </w:rPr>
            <w:t>(Rivlin)</w:t>
          </w:r>
          <w:r w:rsidR="00ED0C87">
            <w:fldChar w:fldCharType="end"/>
          </w:r>
        </w:sdtContent>
      </w:sdt>
      <w:r w:rsidR="002713FB">
        <w:t xml:space="preserve"> </w:t>
      </w:r>
      <w:r w:rsidR="00DE386D">
        <w:t>A year later, LinkedIn was launched as the “more sober,” business-oriented network offerin</w:t>
      </w:r>
      <w:r w:rsidR="00517D46">
        <w:t xml:space="preserve">g. </w:t>
      </w:r>
      <w:proofErr w:type="spellStart"/>
      <w:r w:rsidR="00B6626F">
        <w:t>MySpace</w:t>
      </w:r>
      <w:proofErr w:type="spellEnd"/>
      <w:r w:rsidR="00B6626F">
        <w:t xml:space="preserve"> – “once the perennial favorite” also launched in 2003</w:t>
      </w:r>
      <w:r w:rsidR="00E33639">
        <w:t>.</w:t>
      </w:r>
      <w:r w:rsidR="006D58D3">
        <w:t xml:space="preserve"> Then, in 2004, TheFacebook.com launched within Harvard University as a </w:t>
      </w:r>
      <w:r w:rsidR="005201A6">
        <w:t xml:space="preserve">means for students to </w:t>
      </w:r>
      <w:r w:rsidR="00111E59">
        <w:t xml:space="preserve">“search for others in their courses, social organizations and Houses.” </w:t>
      </w:r>
      <w:sdt>
        <w:sdtPr>
          <w:id w:val="1494526838"/>
          <w:citation/>
        </w:sdtPr>
        <w:sdtEndPr/>
        <w:sdtContent>
          <w:r w:rsidR="00111E59">
            <w:fldChar w:fldCharType="begin"/>
          </w:r>
          <w:r w:rsidR="00111E59">
            <w:instrText xml:space="preserve"> CITATION Tab04 \l 1033 </w:instrText>
          </w:r>
          <w:r w:rsidR="00111E59">
            <w:fldChar w:fldCharType="separate"/>
          </w:r>
          <w:r w:rsidR="00111E59">
            <w:rPr>
              <w:noProof/>
            </w:rPr>
            <w:t>(Tabak)</w:t>
          </w:r>
          <w:r w:rsidR="00111E59">
            <w:fldChar w:fldCharType="end"/>
          </w:r>
        </w:sdtContent>
      </w:sdt>
      <w:r w:rsidR="009C40E7">
        <w:t xml:space="preserve"> </w:t>
      </w:r>
      <w:r w:rsidR="005F561D">
        <w:t>Almost immediately</w:t>
      </w:r>
      <w:r w:rsidR="00D10806">
        <w:t xml:space="preserve"> (just six days later</w:t>
      </w:r>
      <w:r w:rsidR="005F561D">
        <w:t>,</w:t>
      </w:r>
      <w:r w:rsidR="00D10806">
        <w:t>)</w:t>
      </w:r>
      <w:r w:rsidR="005F561D">
        <w:t xml:space="preserve"> the service’s </w:t>
      </w:r>
      <w:r w:rsidR="00D10806">
        <w:t xml:space="preserve">extensive </w:t>
      </w:r>
      <w:r w:rsidR="006B53EE">
        <w:t>legal history began w</w:t>
      </w:r>
      <w:r w:rsidR="00B33D17">
        <w:t xml:space="preserve">hen three fellow Harvard students accused founder Mark Zuckerberg </w:t>
      </w:r>
      <w:r w:rsidR="00EA1784">
        <w:t>of “</w:t>
      </w:r>
      <w:r w:rsidR="00EA1784" w:rsidRPr="00EA1784">
        <w:t>intentionally misleading them into believing he would help them build a social network called HarvardConnection.com</w:t>
      </w:r>
      <w:r w:rsidR="00EA1784">
        <w:t xml:space="preserve">.” </w:t>
      </w:r>
      <w:sdt>
        <w:sdtPr>
          <w:id w:val="-727850329"/>
          <w:citation/>
        </w:sdtPr>
        <w:sdtEndPr/>
        <w:sdtContent>
          <w:r w:rsidR="00EA1784">
            <w:fldChar w:fldCharType="begin"/>
          </w:r>
          <w:r w:rsidR="00EA1784">
            <w:instrText xml:space="preserve"> CITATION Nic10 \l 1033 </w:instrText>
          </w:r>
          <w:r w:rsidR="00EA1784">
            <w:fldChar w:fldCharType="separate"/>
          </w:r>
          <w:r w:rsidR="00EA1784">
            <w:rPr>
              <w:noProof/>
            </w:rPr>
            <w:t>(Carlson)</w:t>
          </w:r>
          <w:r w:rsidR="00EA1784">
            <w:fldChar w:fldCharType="end"/>
          </w:r>
        </w:sdtContent>
      </w:sdt>
      <w:r w:rsidR="005D65FC">
        <w:t xml:space="preserve"> </w:t>
      </w:r>
    </w:p>
    <w:p w14:paraId="18F91921" w14:textId="6487DC64" w:rsidR="00EF432C" w:rsidRDefault="00BA38E6">
      <w:r>
        <w:t xml:space="preserve">It is difficult to find an examination of Facebook’s commercial success from a critical perspective among technology media that has </w:t>
      </w:r>
      <w:proofErr w:type="gramStart"/>
      <w:r w:rsidR="00E0729D">
        <w:t>almost entirely</w:t>
      </w:r>
      <w:proofErr w:type="gramEnd"/>
      <w:r w:rsidR="00E0729D">
        <w:t xml:space="preserve"> embedded itself within the industry it claims to keep in cheque. </w:t>
      </w:r>
      <w:r w:rsidR="007675BD">
        <w:t>The vast majority of technology press organizations are based in either Silicon Valley or New York City.</w:t>
      </w:r>
      <w:r w:rsidR="008669B8">
        <w:rPr>
          <w:vertAlign w:val="subscript"/>
        </w:rPr>
        <w:t xml:space="preserve"> </w:t>
      </w:r>
      <w:r w:rsidR="0058741A">
        <w:t xml:space="preserve">The </w:t>
      </w:r>
      <w:r w:rsidR="0058741A">
        <w:rPr>
          <w:i/>
          <w:iCs/>
        </w:rPr>
        <w:t xml:space="preserve">Digital Trends </w:t>
      </w:r>
      <w:r w:rsidR="0058741A">
        <w:t xml:space="preserve">article I have just cited heavily from </w:t>
      </w:r>
      <w:r w:rsidR="00527714">
        <w:t xml:space="preserve">goes on to suggest </w:t>
      </w:r>
      <w:r w:rsidR="004F5158">
        <w:t xml:space="preserve">that </w:t>
      </w:r>
      <w:proofErr w:type="gramStart"/>
      <w:r w:rsidR="004F5158">
        <w:t>it’s</w:t>
      </w:r>
      <w:proofErr w:type="gramEnd"/>
      <w:r w:rsidR="004F5158">
        <w:t xml:space="preserve"> a “universal agreement” that “Facebook promotes both honesty and openness</w:t>
      </w:r>
      <w:r w:rsidR="00EC0AD8">
        <w:t xml:space="preserve">,” when </w:t>
      </w:r>
      <w:r w:rsidR="00365106">
        <w:t>an examination of the discourse surrounding Facebook outside of technology culture suggests otherwise.</w:t>
      </w:r>
      <w:r w:rsidR="00C32A97">
        <w:t xml:space="preserve"> </w:t>
      </w:r>
      <w:proofErr w:type="gramStart"/>
      <w:r w:rsidR="00EE6623">
        <w:t>Much</w:t>
      </w:r>
      <w:proofErr w:type="gramEnd"/>
      <w:r w:rsidR="00EE6623">
        <w:t xml:space="preserve"> of the related literature from academia surrounds </w:t>
      </w:r>
      <w:r w:rsidR="00AD5727">
        <w:t xml:space="preserve">the company’s perceived mishandling of </w:t>
      </w:r>
      <w:r w:rsidR="00EE6623">
        <w:t>“Big Data</w:t>
      </w:r>
      <w:r w:rsidR="00677829">
        <w:t xml:space="preserve">” and a broad </w:t>
      </w:r>
      <w:r w:rsidR="00070831">
        <w:t xml:space="preserve">discussion of “privacy” and its perceived new meaning. </w:t>
      </w:r>
    </w:p>
    <w:p w14:paraId="3402A2CE" w14:textId="77777777" w:rsidR="00EF432C" w:rsidRDefault="00EF432C" w:rsidP="00EF432C">
      <w:pPr>
        <w:pStyle w:val="Heading2"/>
      </w:pPr>
      <w:r>
        <w:t>Facebook’s Fallout</w:t>
      </w:r>
    </w:p>
    <w:p w14:paraId="2D5E61ED" w14:textId="2910023E" w:rsidR="00BC7F31" w:rsidRDefault="000D2233" w:rsidP="00EF432C">
      <w:r>
        <w:t>Since the “Cambridge Analytica scandal</w:t>
      </w:r>
      <w:r w:rsidR="00D83575">
        <w:t xml:space="preserve">,” legal </w:t>
      </w:r>
      <w:r w:rsidR="00A93A48">
        <w:t xml:space="preserve">attention toward Facebook has become popularized in conversation, so the dissemination of </w:t>
      </w:r>
      <w:r w:rsidR="00385AE1">
        <w:t>related details is beyond the scope of this essay.</w:t>
      </w:r>
    </w:p>
    <w:p w14:paraId="453F478C" w14:textId="77777777" w:rsidR="005154CD" w:rsidRDefault="005154CD" w:rsidP="005154CD">
      <w:pPr>
        <w:pStyle w:val="Heading3"/>
      </w:pPr>
      <w:r>
        <w:t>Pro-Transparency Within Facebook Inc.</w:t>
      </w:r>
    </w:p>
    <w:p w14:paraId="46847DC1" w14:textId="14CB3A24" w:rsidR="0059778E" w:rsidRDefault="005154CD" w:rsidP="00EC490D">
      <w:r>
        <w:t xml:space="preserve">Facebook, Inc. </w:t>
      </w:r>
      <w:r w:rsidR="00EC490D">
        <w:t xml:space="preserve">claims to have made a significant effort to become more transparent, especially since Mark Zuckerberg began appearing in front of special senate judiciary committee hearings in </w:t>
      </w:r>
      <w:commentRangeStart w:id="13"/>
      <w:r w:rsidR="00EC490D">
        <w:t>2017</w:t>
      </w:r>
      <w:commentRangeEnd w:id="13"/>
      <w:r w:rsidR="001131CD">
        <w:rPr>
          <w:rStyle w:val="CommentReference"/>
        </w:rPr>
        <w:commentReference w:id="13"/>
      </w:r>
      <w:r w:rsidR="00EC490D">
        <w:t>.</w:t>
      </w:r>
      <w:r w:rsidR="00296F07">
        <w:t xml:space="preserve"> “Facebook Open Source” publishes regular content on opensource.facebook.com</w:t>
      </w:r>
      <w:r w:rsidR="00161D36">
        <w:t xml:space="preserve">, including a podcast called </w:t>
      </w:r>
      <w:r w:rsidR="00161D36">
        <w:rPr>
          <w:i/>
          <w:iCs/>
        </w:rPr>
        <w:t>The Diff</w:t>
      </w:r>
      <w:r w:rsidR="00161D36">
        <w:t>.</w:t>
      </w:r>
      <w:r w:rsidR="00204249">
        <w:t xml:space="preserve"> </w:t>
      </w:r>
      <w:sdt>
        <w:sdtPr>
          <w:id w:val="-1261364848"/>
          <w:citation/>
        </w:sdtPr>
        <w:sdtEndPr/>
        <w:sdtContent>
          <w:r w:rsidR="00204249">
            <w:fldChar w:fldCharType="begin"/>
          </w:r>
          <w:r w:rsidR="00204249">
            <w:instrText xml:space="preserve"> CITATION Ins20 \l 1033 </w:instrText>
          </w:r>
          <w:r w:rsidR="00204249">
            <w:fldChar w:fldCharType="separate"/>
          </w:r>
          <w:r w:rsidR="00204249">
            <w:rPr>
              <w:noProof/>
            </w:rPr>
            <w:t>(Inside Facebook Open Source)</w:t>
          </w:r>
          <w:r w:rsidR="00204249">
            <w:fldChar w:fldCharType="end"/>
          </w:r>
        </w:sdtContent>
      </w:sdt>
      <w:r w:rsidR="00161D36">
        <w:t xml:space="preserve"> In its inaugural episode, entitled “Inside Facebook Open Source,” </w:t>
      </w:r>
      <w:r w:rsidR="00960592">
        <w:t>the inter-company title “</w:t>
      </w:r>
      <w:r w:rsidR="00601A51">
        <w:t>Developer Advocate</w:t>
      </w:r>
      <w:r w:rsidR="00960592">
        <w:t xml:space="preserve">” is explained, along with </w:t>
      </w:r>
      <w:r w:rsidR="0059778E">
        <w:t>an anecdote on the origins of Open Source within the company, begun by host Joel Marcey:</w:t>
      </w:r>
    </w:p>
    <w:p w14:paraId="528C5441" w14:textId="77777777" w:rsidR="0059778E" w:rsidRDefault="0059778E" w:rsidP="0059778E">
      <w:pPr>
        <w:pStyle w:val="Quote"/>
      </w:pPr>
      <w:proofErr w:type="gramStart"/>
      <w:r w:rsidRPr="0059778E">
        <w:t>Many</w:t>
      </w:r>
      <w:proofErr w:type="gramEnd"/>
      <w:r w:rsidRPr="0059778E">
        <w:t xml:space="preserve"> people know that Facebook was developed in a dorm room by Mark Zuckerberg on a stack of LAMPP: Linux, Apache, MySQL, php, so from the beginning Facebook has had Open Source in its culture.</w:t>
      </w:r>
      <w:r w:rsidR="00960592">
        <w:t xml:space="preserve"> </w:t>
      </w:r>
    </w:p>
    <w:p w14:paraId="600DD0BB" w14:textId="535C3977" w:rsidR="005351EE" w:rsidRDefault="006225B2" w:rsidP="0059778E">
      <w:r>
        <w:t xml:space="preserve">When asked how Facebook determines when to open-source a project, </w:t>
      </w:r>
      <w:r w:rsidR="00601A51">
        <w:t>guest and Developer Advocate Eric Na</w:t>
      </w:r>
      <w:r w:rsidR="00E450AE">
        <w:t xml:space="preserve">kagawa makes no mention of transparency, instead </w:t>
      </w:r>
      <w:r w:rsidR="00B70A47">
        <w:t>leaning entirely on the narrative of Facebook as an organization that seeks to improve the world</w:t>
      </w:r>
      <w:r w:rsidR="005351EE">
        <w:t>:</w:t>
      </w:r>
    </w:p>
    <w:p w14:paraId="01E1ED60" w14:textId="77777777" w:rsidR="005351EE" w:rsidRDefault="005351EE" w:rsidP="00BF0731">
      <w:pPr>
        <w:pStyle w:val="Quote"/>
      </w:pPr>
      <w:r w:rsidRPr="005351EE">
        <w:t xml:space="preserve">One of the reasons we have for </w:t>
      </w:r>
      <w:proofErr w:type="gramStart"/>
      <w:r w:rsidRPr="005351EE">
        <w:t>open-sourcing</w:t>
      </w:r>
      <w:proofErr w:type="gramEnd"/>
      <w:r w:rsidRPr="005351EE">
        <w:t xml:space="preserve"> a project is it's </w:t>
      </w:r>
      <w:proofErr w:type="spellStart"/>
      <w:r w:rsidRPr="005351EE">
        <w:t>gonna</w:t>
      </w:r>
      <w:proofErr w:type="spellEnd"/>
      <w:r w:rsidRPr="005351EE">
        <w:t xml:space="preserve"> make something better. </w:t>
      </w:r>
      <w:proofErr w:type="gramStart"/>
      <w:r w:rsidRPr="005351EE">
        <w:t>It's</w:t>
      </w:r>
      <w:proofErr w:type="gramEnd"/>
      <w:r w:rsidRPr="005351EE">
        <w:t xml:space="preserve"> </w:t>
      </w:r>
      <w:proofErr w:type="spellStart"/>
      <w:r w:rsidRPr="005351EE">
        <w:t>gonna</w:t>
      </w:r>
      <w:proofErr w:type="spellEnd"/>
      <w:r w:rsidRPr="005351EE">
        <w:t xml:space="preserve"> improve either something in the industry - it might be a new, novel approach to solving a problem... Something that we built internally and want to share with the world.</w:t>
      </w:r>
    </w:p>
    <w:p w14:paraId="1211D12D" w14:textId="01ABE2A5" w:rsidR="000954CC" w:rsidRDefault="00BF0731" w:rsidP="0059778E">
      <w:r>
        <w:t xml:space="preserve">Critics of </w:t>
      </w:r>
      <w:proofErr w:type="gramStart"/>
      <w:r>
        <w:t>Open Source</w:t>
      </w:r>
      <w:proofErr w:type="gramEnd"/>
      <w:r>
        <w:t xml:space="preserve"> development </w:t>
      </w:r>
      <w:r w:rsidR="005257B7">
        <w:t>suggest</w:t>
      </w:r>
      <w:r w:rsidR="00456CBC">
        <w:t xml:space="preserve"> that major companies like Facebook are often only interested in making projects public </w:t>
      </w:r>
      <w:r w:rsidR="00B54A99">
        <w:t xml:space="preserve">for the sake of “free labor” by outside contributors. </w:t>
      </w:r>
      <w:sdt>
        <w:sdtPr>
          <w:id w:val="861016292"/>
          <w:citation/>
        </w:sdtPr>
        <w:sdtEndPr/>
        <w:sdtContent>
          <w:r w:rsidR="0043492F">
            <w:fldChar w:fldCharType="begin"/>
          </w:r>
          <w:r w:rsidR="0043492F">
            <w:instrText xml:space="preserve"> CITATION Dan19 \l 1033 </w:instrText>
          </w:r>
          <w:r w:rsidR="0043492F">
            <w:fldChar w:fldCharType="separate"/>
          </w:r>
          <w:r w:rsidR="0043492F">
            <w:rPr>
              <w:noProof/>
            </w:rPr>
            <w:t>(Oberhaus)</w:t>
          </w:r>
          <w:r w:rsidR="0043492F">
            <w:fldChar w:fldCharType="end"/>
          </w:r>
        </w:sdtContent>
      </w:sdt>
    </w:p>
    <w:p w14:paraId="1B048E0D" w14:textId="77777777" w:rsidR="000954CC" w:rsidRDefault="000954CC">
      <w:r>
        <w:br w:type="page"/>
      </w:r>
    </w:p>
    <w:p w14:paraId="3F8E7F17" w14:textId="77777777" w:rsidR="000954CC" w:rsidRDefault="000954CC" w:rsidP="00594DBE">
      <w:pPr>
        <w:pStyle w:val="Heading2"/>
      </w:pPr>
      <w:r>
        <w:t>The Parallel Fediverse</w:t>
      </w:r>
    </w:p>
    <w:p w14:paraId="7395E16E" w14:textId="77777777" w:rsidR="00E760F5" w:rsidRDefault="00594DBE" w:rsidP="00C04F90">
      <w:r>
        <w:t xml:space="preserve">A documented history of Federated social networks </w:t>
      </w:r>
      <w:r w:rsidR="00EB31B3">
        <w:tab/>
      </w:r>
      <w:r w:rsidR="00DE76E7">
        <w:t xml:space="preserve">is lacking, but a 2017 report by MIT’s Digital Currency Initiative entitled “Defending Internet Freedom Through Decentralization” </w:t>
      </w:r>
      <w:r w:rsidR="00603979">
        <w:t xml:space="preserve">offers the most comprehensive review I was able to find on the subject. </w:t>
      </w:r>
      <w:sdt>
        <w:sdtPr>
          <w:id w:val="-900602138"/>
          <w:citation/>
        </w:sdtPr>
        <w:sdtEndPr/>
        <w:sdtContent>
          <w:r w:rsidR="00603979">
            <w:fldChar w:fldCharType="begin"/>
          </w:r>
          <w:r w:rsidR="00603979">
            <w:instrText xml:space="preserve"> CITATION Bar17 \l 1033 </w:instrText>
          </w:r>
          <w:r w:rsidR="00603979">
            <w:fldChar w:fldCharType="separate"/>
          </w:r>
          <w:r w:rsidR="00603979">
            <w:rPr>
              <w:noProof/>
            </w:rPr>
            <w:t>(Barabas, Narula and Zuckerman)</w:t>
          </w:r>
          <w:r w:rsidR="00603979">
            <w:fldChar w:fldCharType="end"/>
          </w:r>
        </w:sdtContent>
      </w:sdt>
      <w:r w:rsidR="00DE76E7">
        <w:t xml:space="preserve"> </w:t>
      </w:r>
      <w:r w:rsidR="00A2543D">
        <w:t xml:space="preserve">Theirs begins </w:t>
      </w:r>
      <w:r w:rsidR="005D7008">
        <w:t>with the invention of a hardware project by “open Internet activist</w:t>
      </w:r>
      <w:r w:rsidR="001C4CDE">
        <w:t>”</w:t>
      </w:r>
      <w:r w:rsidR="005D7008">
        <w:t xml:space="preserve"> Eben </w:t>
      </w:r>
      <w:proofErr w:type="spellStart"/>
      <w:r w:rsidR="005D7008">
        <w:t>Moglen</w:t>
      </w:r>
      <w:proofErr w:type="spellEnd"/>
      <w:r w:rsidR="00C04F90">
        <w:t xml:space="preserve"> in 2010 “with the aim of</w:t>
      </w:r>
      <w:r w:rsidR="00F84E22">
        <w:t xml:space="preserve"> </w:t>
      </w:r>
      <w:r w:rsidR="00C04F90">
        <w:t>shifting away from large, corporate owned server farms to a more</w:t>
      </w:r>
      <w:r w:rsidR="00F84E22">
        <w:t xml:space="preserve"> </w:t>
      </w:r>
      <w:r w:rsidR="00C04F90">
        <w:t>community-oriented model for managing</w:t>
      </w:r>
      <w:r w:rsidR="00F84E22">
        <w:t xml:space="preserve"> </w:t>
      </w:r>
      <w:r w:rsidR="00C04F90">
        <w:t>communications online</w:t>
      </w:r>
      <w:r w:rsidR="008D20E0">
        <w:t xml:space="preserve">,” called Freedom Box, and its relationship with </w:t>
      </w:r>
      <w:r w:rsidR="00F85EF0">
        <w:t>Diaspora, the first federated SNS</w:t>
      </w:r>
      <w:r w:rsidR="00612905">
        <w:t xml:space="preserve">. The Diaspora project was launched by a group of </w:t>
      </w:r>
      <w:proofErr w:type="spellStart"/>
      <w:r w:rsidR="00612905">
        <w:t>Moglen’s</w:t>
      </w:r>
      <w:proofErr w:type="spellEnd"/>
      <w:r w:rsidR="00612905">
        <w:t xml:space="preserve"> students </w:t>
      </w:r>
      <w:r w:rsidR="001C077C">
        <w:t>at Columbia University</w:t>
      </w:r>
      <w:r w:rsidR="00B50B16">
        <w:t xml:space="preserve">, originally intended </w:t>
      </w:r>
      <w:r w:rsidR="007D2E92">
        <w:t>a</w:t>
      </w:r>
      <w:r w:rsidR="00A44AE1" w:rsidRPr="00A44AE1">
        <w:t xml:space="preserve"> </w:t>
      </w:r>
      <w:r w:rsidR="00EB5F13">
        <w:t>“</w:t>
      </w:r>
      <w:r w:rsidR="00A44AE1" w:rsidRPr="00A44AE1">
        <w:t>distributed social networking service that addressed consumer privacy concerns by enabling users to host their own content on a friendly community device, like Freedom Box.</w:t>
      </w:r>
      <w:r w:rsidR="00EB5F13">
        <w:t xml:space="preserve">” </w:t>
      </w:r>
      <w:r w:rsidR="00C63460">
        <w:t>This</w:t>
      </w:r>
      <w:r w:rsidR="000455CA">
        <w:t xml:space="preserve"> vision depended on </w:t>
      </w:r>
      <w:proofErr w:type="spellStart"/>
      <w:r w:rsidR="000455CA">
        <w:t>Moglen’s</w:t>
      </w:r>
      <w:proofErr w:type="spellEnd"/>
      <w:r w:rsidR="000455CA">
        <w:t xml:space="preserve"> heavy emphasis on self-hosted servers as the primary means </w:t>
      </w:r>
      <w:r w:rsidR="00EC7798">
        <w:t>for users to maintain their privacy, going forward</w:t>
      </w:r>
      <w:r w:rsidR="00A316D0">
        <w:t>.</w:t>
      </w:r>
      <w:r w:rsidR="00B74E83">
        <w:t xml:space="preserve"> </w:t>
      </w:r>
    </w:p>
    <w:p w14:paraId="32FC6F85" w14:textId="77777777" w:rsidR="00B14453" w:rsidRDefault="00B74E83" w:rsidP="00C04F90">
      <w:r>
        <w:t xml:space="preserve">In a </w:t>
      </w:r>
      <w:r>
        <w:rPr>
          <w:i/>
          <w:iCs/>
        </w:rPr>
        <w:t xml:space="preserve">WIRED </w:t>
      </w:r>
      <w:r>
        <w:t>article citing the study</w:t>
      </w:r>
      <w:r w:rsidR="004E75E3">
        <w:t xml:space="preserve"> entitled </w:t>
      </w:r>
      <w:r w:rsidR="00AC72EC">
        <w:t xml:space="preserve">“Decentralized Social Networks Sound Great. Too Bad </w:t>
      </w:r>
      <w:proofErr w:type="gramStart"/>
      <w:r w:rsidR="00AC72EC">
        <w:t>They’ll</w:t>
      </w:r>
      <w:proofErr w:type="gramEnd"/>
      <w:r w:rsidR="00AC72EC">
        <w:t xml:space="preserve"> Never Work,” Barabas </w:t>
      </w:r>
      <w:r w:rsidR="006E751D">
        <w:t>suggests</w:t>
      </w:r>
      <w:r w:rsidR="00AC72EC">
        <w:t xml:space="preserve"> that “most people do </w:t>
      </w:r>
      <w:r w:rsidR="00422460">
        <w:t xml:space="preserve">not want to run their own web servers or social network nodes.” </w:t>
      </w:r>
      <w:sdt>
        <w:sdtPr>
          <w:id w:val="856618386"/>
          <w:citation/>
        </w:sdtPr>
        <w:sdtEndPr/>
        <w:sdtContent>
          <w:r w:rsidR="00422460">
            <w:fldChar w:fldCharType="begin"/>
          </w:r>
          <w:r w:rsidR="00422460">
            <w:instrText xml:space="preserve"> CITATION Bar171 \l 1033 </w:instrText>
          </w:r>
          <w:r w:rsidR="00422460">
            <w:fldChar w:fldCharType="separate"/>
          </w:r>
          <w:r w:rsidR="00422460">
            <w:rPr>
              <w:noProof/>
            </w:rPr>
            <w:t>(Barabas, Decentralized Social Networks Sound Great. Too Bad They’ll Never Work)</w:t>
          </w:r>
          <w:r w:rsidR="00422460">
            <w:fldChar w:fldCharType="end"/>
          </w:r>
        </w:sdtContent>
      </w:sdt>
      <w:r w:rsidR="006F2511">
        <w:t xml:space="preserve"> Diaspora exists today entirely separate of its original creators</w:t>
      </w:r>
      <w:r w:rsidR="0079439A">
        <w:t xml:space="preserve"> after its </w:t>
      </w:r>
      <w:r w:rsidR="00444DDA">
        <w:t xml:space="preserve">“young leaders” faltered under </w:t>
      </w:r>
      <w:r w:rsidR="004F6499">
        <w:t>pressure from investor pressure to “’pivot’ the project to a more sustainable business model</w:t>
      </w:r>
      <w:r w:rsidR="00D904B3">
        <w:t>,</w:t>
      </w:r>
      <w:r w:rsidR="004F6499">
        <w:t>”</w:t>
      </w:r>
      <w:r w:rsidR="00D904B3">
        <w:t xml:space="preserve"> now in the hands of “the </w:t>
      </w:r>
      <w:proofErr w:type="gramStart"/>
      <w:r w:rsidR="00D904B3">
        <w:t>open source</w:t>
      </w:r>
      <w:proofErr w:type="gramEnd"/>
      <w:r w:rsidR="00D904B3">
        <w:t xml:space="preserve"> community.” </w:t>
      </w:r>
      <w:r w:rsidR="00B94B0B">
        <w:t xml:space="preserve">As of November 2020, </w:t>
      </w:r>
      <w:r w:rsidR="00514CEE">
        <w:t xml:space="preserve">~76000 total users were registered on Diaspora instances (called “nodes” by the community,) </w:t>
      </w:r>
      <w:r w:rsidR="002E31F4">
        <w:t xml:space="preserve">with approximately 17000 </w:t>
      </w:r>
      <w:proofErr w:type="gramStart"/>
      <w:r w:rsidR="002E31F4">
        <w:t>active</w:t>
      </w:r>
      <w:proofErr w:type="gramEnd"/>
      <w:r w:rsidR="002E31F4">
        <w:t xml:space="preserve"> in the past month.</w:t>
      </w:r>
    </w:p>
    <w:p w14:paraId="07AFA34A" w14:textId="77777777" w:rsidR="00B14453" w:rsidRDefault="00B14453">
      <w:r>
        <w:br w:type="page"/>
      </w:r>
    </w:p>
    <w:p w14:paraId="1D3DF607" w14:textId="77777777" w:rsidR="00B14453" w:rsidRDefault="00B14453" w:rsidP="00E6288F">
      <w:pPr>
        <w:pStyle w:val="Heading2"/>
      </w:pPr>
      <w:r>
        <w:t>Big Social, Overtaken</w:t>
      </w:r>
    </w:p>
    <w:p w14:paraId="3F891761" w14:textId="77777777" w:rsidR="002C70D2" w:rsidRDefault="00335CD8" w:rsidP="00C04F90">
      <w:r>
        <w:t>Since 2017</w:t>
      </w:r>
      <w:r w:rsidR="00E453E0">
        <w:t xml:space="preserve">, </w:t>
      </w:r>
      <w:r w:rsidR="00291C70">
        <w:t xml:space="preserve">the relationship between Mastodon and Twitter </w:t>
      </w:r>
      <w:r w:rsidR="00E6288F">
        <w:t>has exhibited a complete role reversal in key feature additions.</w:t>
      </w:r>
      <w:r w:rsidR="008908CA">
        <w:t xml:space="preserve"> </w:t>
      </w:r>
      <w:r w:rsidR="003E1705">
        <w:t xml:space="preserve">While </w:t>
      </w:r>
      <w:r w:rsidR="00E974F2">
        <w:t xml:space="preserve">almost all of the articles and essays on the subject are keen to point out that </w:t>
      </w:r>
      <w:r w:rsidR="003E1705">
        <w:t xml:space="preserve">Eugen </w:t>
      </w:r>
      <w:proofErr w:type="spellStart"/>
      <w:r w:rsidR="003E1705">
        <w:t>Rochko</w:t>
      </w:r>
      <w:proofErr w:type="spellEnd"/>
      <w:r w:rsidR="003E1705">
        <w:t xml:space="preserve"> modeled </w:t>
      </w:r>
      <w:proofErr w:type="spellStart"/>
      <w:r w:rsidR="007E2126">
        <w:t>Tootsuite’s</w:t>
      </w:r>
      <w:proofErr w:type="spellEnd"/>
      <w:r w:rsidR="007E2126">
        <w:t xml:space="preserve"> original UI after </w:t>
      </w:r>
      <w:proofErr w:type="spellStart"/>
      <w:r w:rsidR="007E2126">
        <w:t>Tweetdeck</w:t>
      </w:r>
      <w:proofErr w:type="spellEnd"/>
      <w:sdt>
        <w:sdtPr>
          <w:id w:val="-648747084"/>
          <w:citation/>
        </w:sdtPr>
        <w:sdtEndPr/>
        <w:sdtContent>
          <w:r w:rsidR="003531B8">
            <w:fldChar w:fldCharType="begin"/>
          </w:r>
          <w:r w:rsidR="003531B8">
            <w:instrText xml:space="preserve"> CITATION Sas17 \l 1033 </w:instrText>
          </w:r>
          <w:r w:rsidR="003531B8">
            <w:fldChar w:fldCharType="separate"/>
          </w:r>
          <w:r w:rsidR="003531B8">
            <w:rPr>
              <w:noProof/>
            </w:rPr>
            <w:t xml:space="preserve"> (Lekach)</w:t>
          </w:r>
          <w:r w:rsidR="003531B8">
            <w:fldChar w:fldCharType="end"/>
          </w:r>
        </w:sdtContent>
      </w:sdt>
      <w:r w:rsidR="003531B8">
        <w:t xml:space="preserve"> </w:t>
      </w:r>
      <w:r w:rsidR="007E2126">
        <w:t xml:space="preserve">(now </w:t>
      </w:r>
      <w:r w:rsidR="00760480">
        <w:t>an optional selection called “Advanced UI,”)</w:t>
      </w:r>
      <w:r w:rsidR="00E974F2">
        <w:t xml:space="preserve"> </w:t>
      </w:r>
      <w:r w:rsidR="00A42381">
        <w:t xml:space="preserve">the “mimicry” between the </w:t>
      </w:r>
      <w:r w:rsidR="007B34C0">
        <w:t xml:space="preserve">donor-funded, Open Source platform headed by a single German developer </w:t>
      </w:r>
      <w:r w:rsidR="00773154">
        <w:t xml:space="preserve">in his twenties and the 15-year-old for-profit </w:t>
      </w:r>
      <w:r w:rsidR="00605CA6">
        <w:t xml:space="preserve">social network maintained by a company with nearly 5000 employees </w:t>
      </w:r>
      <w:r w:rsidR="00026C49">
        <w:t>shifts in the other direction upon close examination of specific featuresets.</w:t>
      </w:r>
      <w:r w:rsidR="00327381">
        <w:t xml:space="preserve"> </w:t>
      </w:r>
      <w:r w:rsidR="00FD46A3">
        <w:t xml:space="preserve">Just five months after </w:t>
      </w:r>
      <w:r w:rsidR="00D14B08">
        <w:t>Mastodon’s first penetration of the mainstream tech conversation in April of 2017</w:t>
      </w:r>
      <w:r w:rsidR="00FD46A3">
        <w:t xml:space="preserve"> – with its default 500-character post limit and </w:t>
      </w:r>
      <w:r w:rsidR="00BE6878">
        <w:t xml:space="preserve">support for up to 5000 – Twitter announced </w:t>
      </w:r>
      <w:r w:rsidR="00E1783C">
        <w:t>its upcoming expansion from 140 to 280 characters.</w:t>
      </w:r>
      <w:sdt>
        <w:sdtPr>
          <w:id w:val="1097993743"/>
          <w:citation/>
        </w:sdtPr>
        <w:sdtEndPr/>
        <w:sdtContent>
          <w:r w:rsidR="00E1783C">
            <w:fldChar w:fldCharType="begin"/>
          </w:r>
          <w:r w:rsidR="00E1783C">
            <w:instrText xml:space="preserve"> CITATION Ros17 \l 1033 </w:instrText>
          </w:r>
          <w:r w:rsidR="00E1783C">
            <w:fldChar w:fldCharType="separate"/>
          </w:r>
          <w:r w:rsidR="00E1783C">
            <w:rPr>
              <w:noProof/>
            </w:rPr>
            <w:t xml:space="preserve"> (Rosen and Ihara)</w:t>
          </w:r>
          <w:r w:rsidR="00E1783C">
            <w:fldChar w:fldCharType="end"/>
          </w:r>
        </w:sdtContent>
      </w:sdt>
      <w:r w:rsidR="003F72A1">
        <w:t xml:space="preserve"> </w:t>
      </w:r>
      <w:r w:rsidR="00E41DE3">
        <w:t>In October</w:t>
      </w:r>
      <w:r w:rsidR="000A008F">
        <w:t xml:space="preserve">, 2017, with Mastodon’s second version release, support for image descriptions (alt text) </w:t>
      </w:r>
      <w:r w:rsidR="000D7836">
        <w:t xml:space="preserve">for the sake of accessibility was introduced. </w:t>
      </w:r>
      <w:sdt>
        <w:sdtPr>
          <w:id w:val="1987966211"/>
          <w:citation/>
        </w:sdtPr>
        <w:sdtContent>
          <w:r w:rsidR="000D7836">
            <w:fldChar w:fldCharType="begin"/>
          </w:r>
          <w:r w:rsidR="000D7836">
            <w:instrText xml:space="preserve"> CITATION Eug17 \l 1033 </w:instrText>
          </w:r>
          <w:r w:rsidR="000D7836">
            <w:fldChar w:fldCharType="separate"/>
          </w:r>
          <w:r w:rsidR="000D7836">
            <w:rPr>
              <w:noProof/>
            </w:rPr>
            <w:t>(Rochko, Mastodon 2.0)</w:t>
          </w:r>
          <w:r w:rsidR="000D7836">
            <w:fldChar w:fldCharType="end"/>
          </w:r>
        </w:sdtContent>
      </w:sdt>
      <w:r w:rsidR="004526C9">
        <w:t xml:space="preserve"> While Twitter had </w:t>
      </w:r>
      <w:r w:rsidR="00757EB0">
        <w:t xml:space="preserve">long </w:t>
      </w:r>
      <w:r w:rsidR="004526C9">
        <w:t>supported similar metadata in images</w:t>
      </w:r>
      <w:r w:rsidR="00757EB0">
        <w:t xml:space="preserve">, it did not do so on its main web interface (twitter.com,) </w:t>
      </w:r>
      <w:proofErr w:type="spellStart"/>
      <w:r w:rsidR="00757EB0">
        <w:t>Tweetdeck</w:t>
      </w:r>
      <w:proofErr w:type="spellEnd"/>
      <w:r w:rsidR="00757EB0">
        <w:t xml:space="preserve">, nor </w:t>
      </w:r>
      <w:r w:rsidR="004F1102">
        <w:t>its mobile apps until May 27</w:t>
      </w:r>
      <w:r w:rsidR="004F1102" w:rsidRPr="004F1102">
        <w:rPr>
          <w:vertAlign w:val="superscript"/>
        </w:rPr>
        <w:t>th</w:t>
      </w:r>
      <w:r w:rsidR="004F1102">
        <w:t xml:space="preserve"> of this </w:t>
      </w:r>
      <w:commentRangeStart w:id="14"/>
      <w:r w:rsidR="004F1102">
        <w:t>year</w:t>
      </w:r>
      <w:commentRangeEnd w:id="14"/>
      <w:r w:rsidR="002C70D2">
        <w:rPr>
          <w:rStyle w:val="CommentReference"/>
        </w:rPr>
        <w:commentReference w:id="14"/>
      </w:r>
      <w:r w:rsidR="004F1102">
        <w:t>.</w:t>
      </w:r>
      <w:r w:rsidR="000A2FC4">
        <w:t xml:space="preserve"> </w:t>
      </w:r>
      <w:sdt>
        <w:sdtPr>
          <w:id w:val="1258405449"/>
          <w:citation/>
        </w:sdtPr>
        <w:sdtContent>
          <w:r w:rsidR="00F8678B">
            <w:fldChar w:fldCharType="begin"/>
          </w:r>
          <w:r w:rsidR="00F8678B">
            <w:instrText xml:space="preserve"> CITATION Twi20 \l 1033 </w:instrText>
          </w:r>
          <w:r w:rsidR="00F8678B">
            <w:fldChar w:fldCharType="separate"/>
          </w:r>
          <w:r w:rsidR="00F8678B">
            <w:rPr>
              <w:noProof/>
            </w:rPr>
            <w:t>(Twitter Accessibility)</w:t>
          </w:r>
          <w:r w:rsidR="00F8678B">
            <w:fldChar w:fldCharType="end"/>
          </w:r>
        </w:sdtContent>
      </w:sdt>
    </w:p>
    <w:p w14:paraId="1279F684" w14:textId="77777777" w:rsidR="00B05D64" w:rsidRDefault="00515297" w:rsidP="00C04F90">
      <w:proofErr w:type="gramStart"/>
      <w:r>
        <w:t>Many</w:t>
      </w:r>
      <w:proofErr w:type="gramEnd"/>
      <w:r>
        <w:t xml:space="preserve"> Mastodon </w:t>
      </w:r>
      <w:r w:rsidR="00E14C69">
        <w:t>instance administrators</w:t>
      </w:r>
      <w:r>
        <w:t xml:space="preserve"> and invested users </w:t>
      </w:r>
      <w:r w:rsidR="00494E9B">
        <w:t xml:space="preserve">had added feature requests on the platform’s GitHub repository </w:t>
      </w:r>
      <w:r w:rsidR="00090B0D">
        <w:t xml:space="preserve">for media </w:t>
      </w:r>
      <w:r w:rsidR="00544A7E">
        <w:t>posts to support audio playback intermittently</w:t>
      </w:r>
      <w:r w:rsidR="00E14C69">
        <w:t xml:space="preserve"> throughout its development history, but </w:t>
      </w:r>
      <w:proofErr w:type="spellStart"/>
      <w:r w:rsidR="001C1B8D">
        <w:t>Rochko</w:t>
      </w:r>
      <w:proofErr w:type="spellEnd"/>
      <w:r w:rsidR="001C1B8D">
        <w:t xml:space="preserve"> </w:t>
      </w:r>
      <w:r w:rsidR="00D92832">
        <w:t xml:space="preserve">initially resisted out of fears that allowing users to share audio files in posts would lead to Mastodon being </w:t>
      </w:r>
      <w:r w:rsidR="0045055F">
        <w:t xml:space="preserve">“branded as a pirate music sharing service, and [their] project would end up getting blocked in search results.” </w:t>
      </w:r>
      <w:sdt>
        <w:sdtPr>
          <w:id w:val="-1982997557"/>
          <w:citation/>
        </w:sdtPr>
        <w:sdtContent>
          <w:r w:rsidR="001C0B8A">
            <w:fldChar w:fldCharType="begin"/>
          </w:r>
          <w:r w:rsidR="001C0B8A">
            <w:instrText xml:space="preserve"> CITATION Eug181 \l 1033 </w:instrText>
          </w:r>
          <w:r w:rsidR="001C0B8A">
            <w:fldChar w:fldCharType="separate"/>
          </w:r>
          <w:r w:rsidR="001C0B8A">
            <w:rPr>
              <w:noProof/>
            </w:rPr>
            <w:t>(Rochko)</w:t>
          </w:r>
          <w:r w:rsidR="001C0B8A">
            <w:fldChar w:fldCharType="end"/>
          </w:r>
        </w:sdtContent>
      </w:sdt>
      <w:r w:rsidR="00581894">
        <w:t xml:space="preserve"> </w:t>
      </w:r>
      <w:r w:rsidR="00AD5850">
        <w:t>Feedback would appear to h</w:t>
      </w:r>
      <w:r w:rsidR="00B055A8">
        <w:t xml:space="preserve">ave pressured him into giving in to this decision, as </w:t>
      </w:r>
      <w:r w:rsidR="006718D0">
        <w:t xml:space="preserve">audio file uploads were quietly allowed </w:t>
      </w:r>
      <w:r w:rsidR="0069361D">
        <w:t>in Version 2.9.1 of the platform, released on June 2</w:t>
      </w:r>
      <w:r w:rsidR="00603FF8">
        <w:t>1</w:t>
      </w:r>
      <w:r w:rsidR="0069361D">
        <w:t xml:space="preserve">, 2019. </w:t>
      </w:r>
      <w:sdt>
        <w:sdtPr>
          <w:id w:val="593911032"/>
          <w:citation/>
        </w:sdtPr>
        <w:sdtContent>
          <w:r w:rsidR="0069361D">
            <w:fldChar w:fldCharType="begin"/>
          </w:r>
          <w:r w:rsidR="0069361D">
            <w:instrText xml:space="preserve"> CITATION Eug19 \l 1033 </w:instrText>
          </w:r>
          <w:r w:rsidR="0069361D">
            <w:fldChar w:fldCharType="separate"/>
          </w:r>
          <w:r w:rsidR="0069361D">
            <w:rPr>
              <w:noProof/>
            </w:rPr>
            <w:t>(Rochko, Release v2.9.1)</w:t>
          </w:r>
          <w:r w:rsidR="0069361D">
            <w:fldChar w:fldCharType="end"/>
          </w:r>
        </w:sdtContent>
      </w:sdt>
      <w:r w:rsidR="00603FF8">
        <w:t xml:space="preserve"> </w:t>
      </w:r>
      <w:r w:rsidR="00332CD2">
        <w:t xml:space="preserve">Almost exactly one year later, Twitter </w:t>
      </w:r>
      <w:r w:rsidR="004A5823">
        <w:t>first announced testing for “Voice Tweets</w:t>
      </w:r>
      <w:r w:rsidR="002E3B78">
        <w:t xml:space="preserve">” on June 17, 2020, which </w:t>
      </w:r>
      <w:r w:rsidR="00981BEE">
        <w:t xml:space="preserve">would not allow audio file upload but instead restrict users to recording within the Twitter mobile app </w:t>
      </w:r>
      <w:r w:rsidR="005C18DB">
        <w:t xml:space="preserve">in </w:t>
      </w:r>
      <w:proofErr w:type="gramStart"/>
      <w:r w:rsidR="005C18DB">
        <w:t>140 second-long</w:t>
      </w:r>
      <w:proofErr w:type="gramEnd"/>
      <w:r w:rsidR="005C18DB">
        <w:t xml:space="preserve"> segments. </w:t>
      </w:r>
      <w:sdt>
        <w:sdtPr>
          <w:id w:val="-1607187011"/>
          <w:citation/>
        </w:sdtPr>
        <w:sdtContent>
          <w:r w:rsidR="005C18DB">
            <w:fldChar w:fldCharType="begin"/>
          </w:r>
          <w:r w:rsidR="005C18DB">
            <w:instrText xml:space="preserve"> CITATION Pat20 \l 1033 </w:instrText>
          </w:r>
          <w:r w:rsidR="005C18DB">
            <w:fldChar w:fldCharType="separate"/>
          </w:r>
          <w:r w:rsidR="005C18DB">
            <w:rPr>
              <w:noProof/>
            </w:rPr>
            <w:t>(Patterson and Bourgoin)</w:t>
          </w:r>
          <w:r w:rsidR="005C18DB">
            <w:fldChar w:fldCharType="end"/>
          </w:r>
        </w:sdtContent>
      </w:sdt>
      <w:r w:rsidR="00403E4E">
        <w:t xml:space="preserve"> </w:t>
      </w:r>
      <w:r w:rsidR="007A176C">
        <w:t xml:space="preserve">A controversy </w:t>
      </w:r>
      <w:r w:rsidR="009177B1">
        <w:t>ensued regarding Twitter’s omission of any</w:t>
      </w:r>
      <w:r w:rsidR="00A730C0">
        <w:t xml:space="preserve"> efforts to transcribe Voice Tweets,</w:t>
      </w:r>
      <w:r w:rsidR="005A2300">
        <w:t xml:space="preserve"> further catalyzed by the subsequent discovery that the company did not have an internal team dedicated to accessibility. </w:t>
      </w:r>
      <w:sdt>
        <w:sdtPr>
          <w:id w:val="139399800"/>
          <w:citation/>
        </w:sdtPr>
        <w:sdtContent>
          <w:r w:rsidR="005A2300">
            <w:fldChar w:fldCharType="begin"/>
          </w:r>
          <w:r w:rsidR="005A2300">
            <w:instrText xml:space="preserve"> CITATION Kim20 \l 1033 </w:instrText>
          </w:r>
          <w:r w:rsidR="005A2300">
            <w:fldChar w:fldCharType="separate"/>
          </w:r>
          <w:r w:rsidR="005A2300">
            <w:rPr>
              <w:noProof/>
            </w:rPr>
            <w:t>(Lyons)</w:t>
          </w:r>
          <w:r w:rsidR="005A2300">
            <w:fldChar w:fldCharType="end"/>
          </w:r>
        </w:sdtContent>
      </w:sdt>
    </w:p>
    <w:p w14:paraId="18EC9AD0" w14:textId="13535DB5" w:rsidR="001E7DB1" w:rsidRDefault="00B05D64" w:rsidP="00C04F90">
      <w:r>
        <w:t xml:space="preserve">It is still not known at the time of this writing whether or not Voice Tweets have been fully “rolled out” to all </w:t>
      </w:r>
      <w:r w:rsidR="00971D03">
        <w:t>eligible Twitter clients, but Mastodo</w:t>
      </w:r>
      <w:r w:rsidR="00C02E81">
        <w:t>n’s latest Version 3.2 release</w:t>
      </w:r>
      <w:r w:rsidR="001C3AA0">
        <w:t xml:space="preserve"> from August 2020</w:t>
      </w:r>
      <w:r w:rsidR="00C02E81">
        <w:t xml:space="preserve"> </w:t>
      </w:r>
      <w:sdt>
        <w:sdtPr>
          <w:id w:val="272765265"/>
          <w:citation/>
        </w:sdtPr>
        <w:sdtContent>
          <w:r w:rsidR="00B74B29">
            <w:fldChar w:fldCharType="begin"/>
          </w:r>
          <w:r w:rsidR="00B74B29">
            <w:instrText xml:space="preserve"> CITATION Eug20 \l 1033 </w:instrText>
          </w:r>
          <w:r w:rsidR="00B74B29">
            <w:fldChar w:fldCharType="separate"/>
          </w:r>
          <w:r w:rsidR="00B74B29">
            <w:rPr>
              <w:noProof/>
            </w:rPr>
            <w:t>(Rochko, Mastodon 3.2)</w:t>
          </w:r>
          <w:r w:rsidR="00B74B29">
            <w:fldChar w:fldCharType="end"/>
          </w:r>
        </w:sdtContent>
      </w:sdt>
      <w:r w:rsidR="00B74B29">
        <w:t xml:space="preserve"> </w:t>
      </w:r>
      <w:r w:rsidR="00C02E81">
        <w:t xml:space="preserve">included </w:t>
      </w:r>
      <w:r w:rsidR="001E7DB1">
        <w:t xml:space="preserve">an extensive rework of audio players in posts: </w:t>
      </w:r>
    </w:p>
    <w:p w14:paraId="09CCA1A8" w14:textId="77777777" w:rsidR="00B74B29" w:rsidRDefault="00B74B29" w:rsidP="00B74B29">
      <w:pPr>
        <w:pStyle w:val="Quote"/>
      </w:pPr>
      <w:r w:rsidRPr="00B74B29">
        <w:t xml:space="preserve">It will extract album art from the uploaded audio file </w:t>
      </w:r>
      <w:proofErr w:type="gramStart"/>
      <w:r w:rsidRPr="00B74B29">
        <w:t>automatically, or</w:t>
      </w:r>
      <w:proofErr w:type="gramEnd"/>
      <w:r w:rsidRPr="00B74B29">
        <w:t xml:space="preserve"> allow you to upload a thumbnail of your own choosing to be displayed in the center. Dominant colors from the artwork or thumbnail will then be used to give the player a unique look.</w:t>
      </w:r>
    </w:p>
    <w:p w14:paraId="13F0EE3F" w14:textId="77777777" w:rsidR="00AA64ED" w:rsidRDefault="00AC0EEE" w:rsidP="00B74B29">
      <w:r>
        <w:t>These features are hardly comparable except</w:t>
      </w:r>
      <w:r w:rsidR="00677950">
        <w:t xml:space="preserve"> for their common disuse. </w:t>
      </w:r>
      <w:r w:rsidR="00B43E68">
        <w:t>Data</w:t>
      </w:r>
      <w:r w:rsidR="00CC55E0">
        <w:t xml:space="preserve"> regarding status type is no longer </w:t>
      </w:r>
      <w:r w:rsidR="0028402F">
        <w:t xml:space="preserve">publicly </w:t>
      </w:r>
      <w:r w:rsidR="00CC55E0">
        <w:t>accessibl</w:t>
      </w:r>
      <w:r w:rsidR="0028402F">
        <w:t xml:space="preserve">e for either platform, but my personal experience as a </w:t>
      </w:r>
      <w:r w:rsidR="00AA64ED">
        <w:t xml:space="preserve">heavy user of both suggests that audio posts are </w:t>
      </w:r>
      <w:proofErr w:type="gramStart"/>
      <w:r w:rsidR="00AA64ED">
        <w:t>generally not</w:t>
      </w:r>
      <w:proofErr w:type="gramEnd"/>
      <w:r w:rsidR="00AA64ED">
        <w:t xml:space="preserve"> a priority.</w:t>
      </w:r>
    </w:p>
    <w:p w14:paraId="1FF87082" w14:textId="3F9360AF" w:rsidR="00EB504C" w:rsidRPr="005154CD" w:rsidRDefault="00544A7E" w:rsidP="00B74B29">
      <w:r>
        <w:t xml:space="preserve"> </w:t>
      </w:r>
      <w:r w:rsidR="004F1102">
        <w:t xml:space="preserve"> </w:t>
      </w:r>
      <w:r w:rsidR="004526C9">
        <w:t xml:space="preserve"> </w:t>
      </w:r>
      <w:r w:rsidR="000C6F82">
        <w:t xml:space="preserve"> </w:t>
      </w:r>
      <w:r w:rsidR="00482FAB">
        <w:t xml:space="preserve"> </w:t>
      </w:r>
      <w:r w:rsidR="002E31F4">
        <w:t xml:space="preserve"> </w:t>
      </w:r>
      <w:r w:rsidR="00D904B3">
        <w:t xml:space="preserve"> </w:t>
      </w:r>
      <w:r w:rsidR="00EB504C">
        <w:br w:type="page"/>
      </w:r>
    </w:p>
    <w:p w14:paraId="07DFBC9A" w14:textId="21FD5B23" w:rsidR="00DD679B" w:rsidRDefault="00DD679B" w:rsidP="00DD679B">
      <w:pPr>
        <w:pStyle w:val="Title"/>
      </w:pPr>
      <w:r>
        <w:t>Works Cited</w:t>
      </w:r>
    </w:p>
    <w:p w14:paraId="595C7CEB" w14:textId="77777777" w:rsidR="00F364FD" w:rsidRDefault="00DD679B" w:rsidP="00F364FD">
      <w:pPr>
        <w:pStyle w:val="Bibliography"/>
        <w:ind w:left="720" w:hanging="720"/>
        <w:rPr>
          <w:noProof/>
          <w:szCs w:val="24"/>
        </w:rPr>
      </w:pPr>
      <w:r>
        <w:fldChar w:fldCharType="begin"/>
      </w:r>
      <w:r>
        <w:instrText xml:space="preserve"> BIBLIOGRAPHY  \l 1033 </w:instrText>
      </w:r>
      <w:r>
        <w:fldChar w:fldCharType="separate"/>
      </w:r>
      <w:r w:rsidR="00F364FD">
        <w:rPr>
          <w:noProof/>
        </w:rPr>
        <w:t xml:space="preserve">"Amid a pandemic and Black Lives Matter protests, Facebook users are giving fewer clicks to “soft news”." </w:t>
      </w:r>
      <w:r w:rsidR="00F364FD">
        <w:rPr>
          <w:i/>
          <w:iCs/>
          <w:noProof/>
        </w:rPr>
        <w:t>Nieman Lab</w:t>
      </w:r>
      <w:r w:rsidR="00F364FD">
        <w:rPr>
          <w:noProof/>
        </w:rPr>
        <w:t xml:space="preserve"> (2020). Web. &lt;https://www.niemanlab.org/2020/07/amid-a-pandemic-and-black-lives-matter-protests-facebook-users-are-giving-fewer-clicks-to-soft-news/&gt;.</w:t>
      </w:r>
    </w:p>
    <w:p w14:paraId="4C311E8F" w14:textId="77777777" w:rsidR="00F364FD" w:rsidRDefault="00F364FD" w:rsidP="00F364FD">
      <w:pPr>
        <w:pStyle w:val="Bibliography"/>
        <w:ind w:left="720" w:hanging="720"/>
        <w:rPr>
          <w:noProof/>
        </w:rPr>
      </w:pPr>
      <w:r>
        <w:rPr>
          <w:noProof/>
        </w:rPr>
        <w:t xml:space="preserve">Barabas, Chelsea. "Decentralized Social Networks Sound Great. Too Bad They’ll Never Work." </w:t>
      </w:r>
      <w:r>
        <w:rPr>
          <w:i/>
          <w:iCs/>
          <w:noProof/>
        </w:rPr>
        <w:t>WIRED</w:t>
      </w:r>
      <w:r>
        <w:rPr>
          <w:noProof/>
        </w:rPr>
        <w:t xml:space="preserve"> 8 September 2017. Web. &lt;https://www.wired.com/story/decentralized-social-networks-sound-great-too-bad-theyll-never-work/&gt;.</w:t>
      </w:r>
    </w:p>
    <w:p w14:paraId="136E2FF7" w14:textId="77777777" w:rsidR="00F364FD" w:rsidRDefault="00F364FD" w:rsidP="00F364FD">
      <w:pPr>
        <w:pStyle w:val="Bibliography"/>
        <w:ind w:left="720" w:hanging="720"/>
        <w:rPr>
          <w:noProof/>
        </w:rPr>
      </w:pPr>
      <w:r>
        <w:rPr>
          <w:noProof/>
        </w:rPr>
        <w:t>Barabas, Chelsea, Neha Narula and Ethan Zuckerman. "Defending Internet Freedom through Decentralization." Massachusetts Institute of Technology, 2017. Web. 28 November 2020. &lt;https://dci.mit.edu/decentralizedweb&gt;.</w:t>
      </w:r>
    </w:p>
    <w:p w14:paraId="0532CC4F" w14:textId="77777777" w:rsidR="00F364FD" w:rsidRDefault="00F364FD" w:rsidP="00F364FD">
      <w:pPr>
        <w:pStyle w:val="Bibliography"/>
        <w:ind w:left="720" w:hanging="720"/>
        <w:rPr>
          <w:noProof/>
        </w:rPr>
      </w:pPr>
      <w:r>
        <w:rPr>
          <w:noProof/>
        </w:rPr>
        <w:t xml:space="preserve">Barbrook, Richard and Andy Cameron. "The Californian Ideology." </w:t>
      </w:r>
      <w:r>
        <w:rPr>
          <w:i/>
          <w:iCs/>
          <w:noProof/>
        </w:rPr>
        <w:t>Mute</w:t>
      </w:r>
      <w:r>
        <w:rPr>
          <w:noProof/>
        </w:rPr>
        <w:t xml:space="preserve"> 1 September 1995. Web. &lt;https://www.metamute.org/editorial/articles/californian-ideology&gt;.</w:t>
      </w:r>
    </w:p>
    <w:p w14:paraId="08D4A14F" w14:textId="77777777" w:rsidR="00F364FD" w:rsidRDefault="00F364FD" w:rsidP="00F364FD">
      <w:pPr>
        <w:pStyle w:val="Bibliography"/>
        <w:ind w:left="720" w:hanging="720"/>
        <w:rPr>
          <w:noProof/>
        </w:rPr>
      </w:pPr>
      <w:r>
        <w:rPr>
          <w:noProof/>
        </w:rPr>
        <w:t xml:space="preserve">Barlow, John Perry. "A Declaration of the Independence of Cyberspace." 1996. </w:t>
      </w:r>
      <w:r>
        <w:rPr>
          <w:i/>
          <w:iCs/>
          <w:noProof/>
        </w:rPr>
        <w:t>Electronic Frontier Foundation.</w:t>
      </w:r>
      <w:r>
        <w:rPr>
          <w:noProof/>
        </w:rPr>
        <w:t xml:space="preserve"> Web. 16 11 2020. &lt;https://www.eff.org/cyberspace-independence&gt;.</w:t>
      </w:r>
    </w:p>
    <w:p w14:paraId="603D066D" w14:textId="77777777" w:rsidR="00F364FD" w:rsidRDefault="00F364FD" w:rsidP="00F364FD">
      <w:pPr>
        <w:pStyle w:val="Bibliography"/>
        <w:ind w:left="720" w:hanging="720"/>
        <w:rPr>
          <w:noProof/>
        </w:rPr>
      </w:pPr>
      <w:r>
        <w:rPr>
          <w:noProof/>
        </w:rPr>
        <w:t xml:space="preserve">Bauerlein, Monica and Clara Jeffery. "Facebook Manipulated the News You See to Appease Republicans, Insiders Say." </w:t>
      </w:r>
      <w:r>
        <w:rPr>
          <w:i/>
          <w:iCs/>
          <w:noProof/>
        </w:rPr>
        <w:t>Mother Jones</w:t>
      </w:r>
      <w:r>
        <w:rPr>
          <w:noProof/>
        </w:rPr>
        <w:t xml:space="preserve"> 21 October 2019. Web. &lt;https://www.motherjones.com/media/2020/10/facebook-mother-jones/&gt;.</w:t>
      </w:r>
    </w:p>
    <w:p w14:paraId="202C5C51" w14:textId="77777777" w:rsidR="00F364FD" w:rsidRDefault="00F364FD" w:rsidP="00F364FD">
      <w:pPr>
        <w:pStyle w:val="Bibliography"/>
        <w:ind w:left="720" w:hanging="720"/>
        <w:rPr>
          <w:noProof/>
        </w:rPr>
      </w:pPr>
      <w:r>
        <w:rPr>
          <w:i/>
          <w:iCs/>
          <w:noProof/>
        </w:rPr>
        <w:t>BBS: The Documentary</w:t>
      </w:r>
      <w:r>
        <w:rPr>
          <w:noProof/>
        </w:rPr>
        <w:t>. Dir. Jason Scott. 2005. Streaming Video. &lt;http://www.bbsdocumentary.com/&gt;.</w:t>
      </w:r>
    </w:p>
    <w:p w14:paraId="60DE454C" w14:textId="77777777" w:rsidR="00F364FD" w:rsidRDefault="00F364FD" w:rsidP="00F364FD">
      <w:pPr>
        <w:pStyle w:val="Bibliography"/>
        <w:ind w:left="720" w:hanging="720"/>
        <w:rPr>
          <w:noProof/>
        </w:rPr>
      </w:pPr>
      <w:r>
        <w:rPr>
          <w:noProof/>
        </w:rPr>
        <w:t xml:space="preserve">Bell, Emily and Taylor Owen. "The Platform Press: How Silicon Valley reengineered journalism." </w:t>
      </w:r>
      <w:r>
        <w:rPr>
          <w:i/>
          <w:iCs/>
          <w:noProof/>
        </w:rPr>
        <w:t>Columbia Journalism Review</w:t>
      </w:r>
      <w:r>
        <w:rPr>
          <w:noProof/>
        </w:rPr>
        <w:t xml:space="preserve"> 29 March 2017. Web. &lt;https://www.cjr.org/tow_center_reports/platform-press-how-silicon-valley-reengineered-journalism.php&gt;.</w:t>
      </w:r>
    </w:p>
    <w:p w14:paraId="4A156573" w14:textId="77777777" w:rsidR="00F364FD" w:rsidRDefault="00F364FD" w:rsidP="00F364FD">
      <w:pPr>
        <w:pStyle w:val="Bibliography"/>
        <w:ind w:left="720" w:hanging="720"/>
        <w:rPr>
          <w:noProof/>
        </w:rPr>
      </w:pPr>
      <w:r>
        <w:rPr>
          <w:noProof/>
        </w:rPr>
        <w:t xml:space="preserve">Bell, Emily. "For Facebook, a boycott and a long, drawn-out reckoning." </w:t>
      </w:r>
      <w:r>
        <w:rPr>
          <w:i/>
          <w:iCs/>
          <w:noProof/>
        </w:rPr>
        <w:t>Columbia Journalism Review</w:t>
      </w:r>
      <w:r>
        <w:rPr>
          <w:noProof/>
        </w:rPr>
        <w:t xml:space="preserve"> 9 July 2020. Web. &lt;https://www.cjr.org/tow_center/for-facebook-a-boycott-and-a-long-drawn-out-reckoning.php&gt;.</w:t>
      </w:r>
    </w:p>
    <w:p w14:paraId="31E1DBBF" w14:textId="77777777" w:rsidR="00F364FD" w:rsidRDefault="00F364FD" w:rsidP="00F364FD">
      <w:pPr>
        <w:pStyle w:val="Bibliography"/>
        <w:ind w:left="720" w:hanging="720"/>
        <w:rPr>
          <w:noProof/>
        </w:rPr>
      </w:pPr>
      <w:r>
        <w:rPr>
          <w:noProof/>
        </w:rPr>
        <w:t xml:space="preserve">Brandom, Russell. "Facebook boycott organizers call Mark Zuckerberg meeting ‘a disappointment’." </w:t>
      </w:r>
      <w:r>
        <w:rPr>
          <w:i/>
          <w:iCs/>
          <w:noProof/>
        </w:rPr>
        <w:t>The Verge</w:t>
      </w:r>
      <w:r>
        <w:rPr>
          <w:noProof/>
        </w:rPr>
        <w:t xml:space="preserve"> 7 July 2020. Web. &lt;https://www.theverge.com/2020/7/7/21316492/facebook-boycott-stophateforprofit-hate-moderation-meeting&gt;.</w:t>
      </w:r>
    </w:p>
    <w:p w14:paraId="40B8089A" w14:textId="77777777" w:rsidR="00F364FD" w:rsidRDefault="00F364FD" w:rsidP="00F364FD">
      <w:pPr>
        <w:pStyle w:val="Bibliography"/>
        <w:ind w:left="720" w:hanging="720"/>
        <w:rPr>
          <w:noProof/>
        </w:rPr>
      </w:pPr>
      <w:r>
        <w:rPr>
          <w:noProof/>
        </w:rPr>
        <w:t xml:space="preserve">Carlson, Nicholas. "In 2004, Mark Zuckerberg Broke Into A Facebook User's Private Email Account." </w:t>
      </w:r>
      <w:r>
        <w:rPr>
          <w:i/>
          <w:iCs/>
          <w:noProof/>
        </w:rPr>
        <w:t>Business Insider</w:t>
      </w:r>
      <w:r>
        <w:rPr>
          <w:noProof/>
        </w:rPr>
        <w:t xml:space="preserve"> 5 March 2010. Web. &lt;https://www.businessinsider.com/how-mark-zuckerberg-hacked-into-the-harvard-crimson-2010-3&gt;.</w:t>
      </w:r>
    </w:p>
    <w:p w14:paraId="6F2ECA18" w14:textId="77777777" w:rsidR="00F364FD" w:rsidRDefault="00F364FD" w:rsidP="00F364FD">
      <w:pPr>
        <w:pStyle w:val="Bibliography"/>
        <w:ind w:left="720" w:hanging="720"/>
        <w:rPr>
          <w:noProof/>
        </w:rPr>
      </w:pPr>
      <w:r>
        <w:rPr>
          <w:noProof/>
        </w:rPr>
        <w:t xml:space="preserve">Clegg, Nick. "Facebook Does Not Benefit From Hate." </w:t>
      </w:r>
      <w:r>
        <w:rPr>
          <w:i/>
          <w:iCs/>
          <w:noProof/>
        </w:rPr>
        <w:t>Facebook Blog</w:t>
      </w:r>
      <w:r>
        <w:rPr>
          <w:noProof/>
        </w:rPr>
        <w:t xml:space="preserve"> 1 July 2020. Web. &lt;https://about.fb.com/news/2020/07/facebook-does-not-benefit-from-hate/&gt;.</w:t>
      </w:r>
    </w:p>
    <w:p w14:paraId="710BE5DD" w14:textId="77777777" w:rsidR="00F364FD" w:rsidRDefault="00F364FD" w:rsidP="00F364FD">
      <w:pPr>
        <w:pStyle w:val="Bibliography"/>
        <w:ind w:left="720" w:hanging="720"/>
        <w:rPr>
          <w:noProof/>
        </w:rPr>
      </w:pPr>
      <w:r>
        <w:rPr>
          <w:noProof/>
        </w:rPr>
        <w:t xml:space="preserve">Cole, Samantha. "2.1 Million of the Oldest Internet Posts Are Now Online for Anyone to Read." </w:t>
      </w:r>
      <w:r>
        <w:rPr>
          <w:i/>
          <w:iCs/>
          <w:noProof/>
        </w:rPr>
        <w:t>Vice</w:t>
      </w:r>
      <w:r>
        <w:rPr>
          <w:noProof/>
        </w:rPr>
        <w:t xml:space="preserve"> 13 October 2020. Web. &lt;https://www.vice.com/en/article/pky7km/usenet-archive-utzoo-online&gt;.</w:t>
      </w:r>
    </w:p>
    <w:p w14:paraId="707E45E5" w14:textId="77777777" w:rsidR="00F364FD" w:rsidRDefault="00F364FD" w:rsidP="00F364FD">
      <w:pPr>
        <w:pStyle w:val="Bibliography"/>
        <w:ind w:left="720" w:hanging="720"/>
        <w:rPr>
          <w:noProof/>
        </w:rPr>
      </w:pPr>
      <w:r>
        <w:rPr>
          <w:noProof/>
        </w:rPr>
        <w:t xml:space="preserve">Dail, James. "Regulating Social Media as a Public Utility." </w:t>
      </w:r>
      <w:r>
        <w:rPr>
          <w:i/>
          <w:iCs/>
          <w:noProof/>
        </w:rPr>
        <w:t>Claremont Journal of Law and Public Policy</w:t>
      </w:r>
      <w:r>
        <w:rPr>
          <w:noProof/>
        </w:rPr>
        <w:t xml:space="preserve"> (2018). Web. &lt;https://5clpp.com/2018/04/23/regulating-social-media-as-a-public-utility/&gt;.</w:t>
      </w:r>
    </w:p>
    <w:p w14:paraId="374C50B6" w14:textId="77777777" w:rsidR="00F364FD" w:rsidRDefault="00F364FD" w:rsidP="00F364FD">
      <w:pPr>
        <w:pStyle w:val="Bibliography"/>
        <w:ind w:left="720" w:hanging="720"/>
        <w:rPr>
          <w:noProof/>
        </w:rPr>
      </w:pPr>
      <w:r>
        <w:rPr>
          <w:noProof/>
        </w:rPr>
        <w:t xml:space="preserve">"Declaring Facebook a Utility Wouldn’t Assuage Users’ Concerns." </w:t>
      </w:r>
      <w:r>
        <w:rPr>
          <w:i/>
          <w:iCs/>
          <w:noProof/>
        </w:rPr>
        <w:t>National Review</w:t>
      </w:r>
      <w:r>
        <w:rPr>
          <w:noProof/>
        </w:rPr>
        <w:t xml:space="preserve"> 29 May 2019. Web. &lt;https://www.nationalreview.com/2019/05/declaring-facebook-a-utility-wouldnt-assuage-users-concerns/&gt;.</w:t>
      </w:r>
    </w:p>
    <w:p w14:paraId="05C12CF7" w14:textId="77777777" w:rsidR="00F364FD" w:rsidRDefault="00F364FD" w:rsidP="00F364FD">
      <w:pPr>
        <w:pStyle w:val="Bibliography"/>
        <w:ind w:left="720" w:hanging="720"/>
        <w:rPr>
          <w:noProof/>
        </w:rPr>
      </w:pPr>
      <w:r>
        <w:rPr>
          <w:noProof/>
        </w:rPr>
        <w:t xml:space="preserve">Domino, Jenny. </w:t>
      </w:r>
      <w:r>
        <w:rPr>
          <w:i/>
          <w:iCs/>
          <w:noProof/>
        </w:rPr>
        <w:t>Talking with Jenny Domino about Facebook and Hate Speech</w:t>
      </w:r>
      <w:r>
        <w:rPr>
          <w:noProof/>
        </w:rPr>
        <w:t xml:space="preserve"> Matthew Ingram. Columbia Journalism Review, 9 August 2020. Web Forum. &lt;https://galley.cjr.org/public/conversations/-MCMWotYsoJWReJCftkR&gt;.</w:t>
      </w:r>
    </w:p>
    <w:p w14:paraId="5EE6A0D9" w14:textId="77777777" w:rsidR="00F364FD" w:rsidRDefault="00F364FD" w:rsidP="00F364FD">
      <w:pPr>
        <w:pStyle w:val="Bibliography"/>
        <w:ind w:left="720" w:hanging="720"/>
        <w:rPr>
          <w:noProof/>
        </w:rPr>
      </w:pPr>
      <w:r>
        <w:rPr>
          <w:noProof/>
        </w:rPr>
        <w:t xml:space="preserve">Edosomwan, Simeon. "The History of Social Media and its Impact on Business." </w:t>
      </w:r>
      <w:r>
        <w:rPr>
          <w:i/>
          <w:iCs/>
          <w:noProof/>
        </w:rPr>
        <w:t>The Journal of Applied Management and Entrepreneurship</w:t>
      </w:r>
      <w:r>
        <w:rPr>
          <w:noProof/>
        </w:rPr>
        <w:t xml:space="preserve"> 16 November 2011. Web. &lt;http://www.minot.com/tom/SocialMedia.pdf&gt;.</w:t>
      </w:r>
    </w:p>
    <w:p w14:paraId="50B5899C" w14:textId="77777777" w:rsidR="00F364FD" w:rsidRDefault="00F364FD" w:rsidP="00F364FD">
      <w:pPr>
        <w:pStyle w:val="Bibliography"/>
        <w:ind w:left="720" w:hanging="720"/>
        <w:rPr>
          <w:noProof/>
        </w:rPr>
      </w:pPr>
      <w:r>
        <w:rPr>
          <w:noProof/>
        </w:rPr>
        <w:t xml:space="preserve">Feldman, Brian. "Facebook Doesn’t Need to Fix Society. It Just Needs to Fix Facebook." </w:t>
      </w:r>
      <w:r>
        <w:rPr>
          <w:i/>
          <w:iCs/>
          <w:noProof/>
        </w:rPr>
        <w:t>New York Magazine</w:t>
      </w:r>
      <w:r>
        <w:rPr>
          <w:noProof/>
        </w:rPr>
        <w:t xml:space="preserve"> 31 December 2018. Web. &lt;https://nymag.com/intelligencer/2018/12/facebook-doesnt-need-to-fix-society.html&gt;.</w:t>
      </w:r>
    </w:p>
    <w:p w14:paraId="5F6D0B46" w14:textId="77777777" w:rsidR="00F364FD" w:rsidRDefault="00F364FD" w:rsidP="00F364FD">
      <w:pPr>
        <w:pStyle w:val="Bibliography"/>
        <w:ind w:left="720" w:hanging="720"/>
        <w:rPr>
          <w:noProof/>
        </w:rPr>
      </w:pPr>
      <w:r>
        <w:rPr>
          <w:noProof/>
        </w:rPr>
        <w:t xml:space="preserve">Fisher, Christine. "Wikipedia co-founder wants to give you an alternative to Facebook and Twitter." </w:t>
      </w:r>
      <w:r>
        <w:rPr>
          <w:i/>
          <w:iCs/>
          <w:noProof/>
        </w:rPr>
        <w:t>Engadget</w:t>
      </w:r>
      <w:r>
        <w:rPr>
          <w:noProof/>
        </w:rPr>
        <w:t xml:space="preserve"> 14 November 2019. Web. &lt;https://www.engadget.com/2019-11-14-wtsocial-wikipedia-wales-facebook-alternative.html&gt;.</w:t>
      </w:r>
    </w:p>
    <w:p w14:paraId="755661F4" w14:textId="77777777" w:rsidR="00F364FD" w:rsidRDefault="00F364FD" w:rsidP="00F364FD">
      <w:pPr>
        <w:pStyle w:val="Bibliography"/>
        <w:ind w:left="720" w:hanging="720"/>
        <w:rPr>
          <w:noProof/>
        </w:rPr>
      </w:pPr>
      <w:r>
        <w:rPr>
          <w:noProof/>
        </w:rPr>
        <w:t xml:space="preserve">French, Alex. "Boy Genius of the Year: Do You Trust This Face?" </w:t>
      </w:r>
      <w:r>
        <w:rPr>
          <w:i/>
          <w:iCs/>
          <w:noProof/>
        </w:rPr>
        <w:t>GQ</w:t>
      </w:r>
      <w:r>
        <w:rPr>
          <w:noProof/>
        </w:rPr>
        <w:t xml:space="preserve"> 1 November 2008. Web. &lt;https://www.gq.com/story/boy-genius-of-the-year-mark-zuckerberg-facebook&gt;.</w:t>
      </w:r>
    </w:p>
    <w:p w14:paraId="0DF8D291" w14:textId="77777777" w:rsidR="00F364FD" w:rsidRDefault="00F364FD" w:rsidP="00F364FD">
      <w:pPr>
        <w:pStyle w:val="Bibliography"/>
        <w:ind w:left="720" w:hanging="720"/>
        <w:rPr>
          <w:noProof/>
        </w:rPr>
      </w:pPr>
      <w:r>
        <w:rPr>
          <w:noProof/>
        </w:rPr>
        <w:t xml:space="preserve">Goble, Gordon. </w:t>
      </w:r>
      <w:r>
        <w:rPr>
          <w:i/>
          <w:iCs/>
          <w:noProof/>
        </w:rPr>
        <w:t>The history of social networking</w:t>
      </w:r>
      <w:r>
        <w:rPr>
          <w:noProof/>
        </w:rPr>
        <w:t>. n.d. 16 11 2020. &lt;http://www.digitaltrends.com/features/the-history-of-social-networking/&gt;.</w:t>
      </w:r>
    </w:p>
    <w:p w14:paraId="1DB2C125" w14:textId="77777777" w:rsidR="00F364FD" w:rsidRDefault="00F364FD" w:rsidP="00F364FD">
      <w:pPr>
        <w:pStyle w:val="Bibliography"/>
        <w:ind w:left="720" w:hanging="720"/>
        <w:rPr>
          <w:noProof/>
        </w:rPr>
      </w:pPr>
      <w:r>
        <w:rPr>
          <w:noProof/>
        </w:rPr>
        <w:t xml:space="preserve">Grossman, Lev. "Inside Facebook's Plan to Wire The World." </w:t>
      </w:r>
      <w:r>
        <w:rPr>
          <w:i/>
          <w:iCs/>
          <w:noProof/>
        </w:rPr>
        <w:t>Time Magazine</w:t>
      </w:r>
      <w:r>
        <w:rPr>
          <w:noProof/>
        </w:rPr>
        <w:t xml:space="preserve"> 4 December 2014. Web. &lt;https://time.com/facebook-world-plan/&gt;.</w:t>
      </w:r>
    </w:p>
    <w:p w14:paraId="6DA87251" w14:textId="77777777" w:rsidR="00F364FD" w:rsidRDefault="00F364FD" w:rsidP="00F364FD">
      <w:pPr>
        <w:pStyle w:val="Bibliography"/>
        <w:ind w:left="720" w:hanging="720"/>
        <w:rPr>
          <w:noProof/>
        </w:rPr>
      </w:pPr>
      <w:r>
        <w:rPr>
          <w:noProof/>
        </w:rPr>
        <w:t xml:space="preserve">Hall, Justin. </w:t>
      </w:r>
      <w:r>
        <w:rPr>
          <w:i/>
          <w:iCs/>
          <w:noProof/>
        </w:rPr>
        <w:t>The “First” Blogger, Justin Hall</w:t>
      </w:r>
      <w:r>
        <w:rPr>
          <w:noProof/>
        </w:rPr>
        <w:t xml:space="preserve"> Brian McCullough. 11 June 2017. Podcast. &lt;http://www.internethistorypodcast.com/2017/06/the-first-blog-justin-hall/&gt;.</w:t>
      </w:r>
    </w:p>
    <w:p w14:paraId="7236915F" w14:textId="77777777" w:rsidR="00F364FD" w:rsidRDefault="00F364FD" w:rsidP="00F364FD">
      <w:pPr>
        <w:pStyle w:val="Bibliography"/>
        <w:ind w:left="720" w:hanging="720"/>
        <w:rPr>
          <w:noProof/>
        </w:rPr>
      </w:pPr>
      <w:r>
        <w:rPr>
          <w:noProof/>
        </w:rPr>
        <w:t xml:space="preserve">Hsu, Tiffany. "Ad Boycott of Facebook Keeps Growing." </w:t>
      </w:r>
      <w:r>
        <w:rPr>
          <w:i/>
          <w:iCs/>
          <w:noProof/>
        </w:rPr>
        <w:t>The New York Times</w:t>
      </w:r>
      <w:r>
        <w:rPr>
          <w:noProof/>
        </w:rPr>
        <w:t xml:space="preserve"> 23 June 2020. Web. &lt;https://www.nytimes.com/2020/06/23/business/media/facebook-ad-boycott.html&gt;.</w:t>
      </w:r>
    </w:p>
    <w:p w14:paraId="3273E4C5" w14:textId="77777777" w:rsidR="00F364FD" w:rsidRDefault="00F364FD" w:rsidP="00F364FD">
      <w:pPr>
        <w:pStyle w:val="Bibliography"/>
        <w:ind w:left="720" w:hanging="720"/>
        <w:rPr>
          <w:noProof/>
        </w:rPr>
      </w:pPr>
      <w:r>
        <w:rPr>
          <w:noProof/>
        </w:rPr>
        <w:t xml:space="preserve">Hutheesing, Nikhil. "Corporate Inter-Face-Time." </w:t>
      </w:r>
      <w:r>
        <w:rPr>
          <w:i/>
          <w:iCs/>
          <w:noProof/>
        </w:rPr>
        <w:t>Forbes</w:t>
      </w:r>
      <w:r>
        <w:rPr>
          <w:noProof/>
        </w:rPr>
        <w:t xml:space="preserve"> 22 March 2004. Web. &lt;https://www.forbes.com/best/2004/0322/002_print.html&gt;.</w:t>
      </w:r>
    </w:p>
    <w:p w14:paraId="231C2BC4" w14:textId="77777777" w:rsidR="00F364FD" w:rsidRDefault="00F364FD" w:rsidP="00F364FD">
      <w:pPr>
        <w:pStyle w:val="Bibliography"/>
        <w:ind w:left="720" w:hanging="720"/>
        <w:rPr>
          <w:noProof/>
        </w:rPr>
      </w:pPr>
      <w:r>
        <w:rPr>
          <w:noProof/>
        </w:rPr>
        <w:t xml:space="preserve">"Inside Facebook Open Source." </w:t>
      </w:r>
      <w:r>
        <w:rPr>
          <w:i/>
          <w:iCs/>
          <w:noProof/>
        </w:rPr>
        <w:t>The Diff</w:t>
      </w:r>
      <w:r>
        <w:rPr>
          <w:noProof/>
        </w:rPr>
        <w:t xml:space="preserve"> 24 May 2020. Podcast. &lt;https://thediffpodcast.com/docs/episode-1&gt;.</w:t>
      </w:r>
    </w:p>
    <w:p w14:paraId="0AC7BBA6" w14:textId="77777777" w:rsidR="00F364FD" w:rsidRDefault="00F364FD" w:rsidP="00F364FD">
      <w:pPr>
        <w:pStyle w:val="Bibliography"/>
        <w:ind w:left="720" w:hanging="720"/>
        <w:rPr>
          <w:noProof/>
        </w:rPr>
      </w:pPr>
      <w:r>
        <w:rPr>
          <w:noProof/>
        </w:rPr>
        <w:t xml:space="preserve">Isaac, Mike. "Facebook’s Decisions Were ‘Setbacks for Civil Rights,’ Audit Finds." </w:t>
      </w:r>
      <w:r>
        <w:rPr>
          <w:i/>
          <w:iCs/>
          <w:noProof/>
        </w:rPr>
        <w:t>The New York Times</w:t>
      </w:r>
      <w:r>
        <w:rPr>
          <w:noProof/>
        </w:rPr>
        <w:t xml:space="preserve"> 8 July 2020. Web. &lt;https://www.nytimes.com/2020/07/08/technology/facebook-civil-rights-audit.html?utm_campaign=The%20Interface&amp;utm_medium=email&amp;utm_source=Revue%20newsletter&gt;.</w:t>
      </w:r>
    </w:p>
    <w:p w14:paraId="2B7680AF" w14:textId="77777777" w:rsidR="00F364FD" w:rsidRDefault="00F364FD" w:rsidP="00F364FD">
      <w:pPr>
        <w:pStyle w:val="Bibliography"/>
        <w:ind w:left="720" w:hanging="720"/>
        <w:rPr>
          <w:noProof/>
        </w:rPr>
      </w:pPr>
      <w:r>
        <w:rPr>
          <w:noProof/>
        </w:rPr>
        <w:t xml:space="preserve">Jeong, Sarah. "Mastodon Is Like Twitter Without Nazis, So Why Are We Not Using It?" </w:t>
      </w:r>
      <w:r>
        <w:rPr>
          <w:i/>
          <w:iCs/>
          <w:noProof/>
        </w:rPr>
        <w:t>Vice</w:t>
      </w:r>
      <w:r>
        <w:rPr>
          <w:noProof/>
        </w:rPr>
        <w:t xml:space="preserve"> 4 April 2017. Web. &lt;https://www.vice.com/en/article/783akg/mastodon-is-like-twitter-without-nazis-so-why-are-we-not-using-it&gt;.</w:t>
      </w:r>
    </w:p>
    <w:p w14:paraId="7C3387F2" w14:textId="77777777" w:rsidR="00F364FD" w:rsidRDefault="00F364FD" w:rsidP="00F364FD">
      <w:pPr>
        <w:pStyle w:val="Bibliography"/>
        <w:ind w:left="720" w:hanging="720"/>
        <w:rPr>
          <w:noProof/>
        </w:rPr>
      </w:pPr>
      <w:r>
        <w:rPr>
          <w:noProof/>
        </w:rPr>
        <w:t xml:space="preserve">—. "Mastodon Is Like Twitter Without Nazis, So Why Are We Not Using It?" </w:t>
      </w:r>
      <w:r>
        <w:rPr>
          <w:i/>
          <w:iCs/>
          <w:noProof/>
        </w:rPr>
        <w:t>WIRED</w:t>
      </w:r>
      <w:r>
        <w:rPr>
          <w:noProof/>
        </w:rPr>
        <w:t xml:space="preserve"> 4 April 2017. Web. &lt;https://www.vice.com/en/article/783akg/mastodon-is-like-twitter-without-nazis-so-why-are-we-not-using-it&gt;.</w:t>
      </w:r>
    </w:p>
    <w:p w14:paraId="5FF34EF7" w14:textId="77777777" w:rsidR="00F364FD" w:rsidRDefault="00F364FD" w:rsidP="00F364FD">
      <w:pPr>
        <w:pStyle w:val="Bibliography"/>
        <w:ind w:left="720" w:hanging="720"/>
        <w:rPr>
          <w:noProof/>
        </w:rPr>
      </w:pPr>
      <w:r>
        <w:rPr>
          <w:noProof/>
        </w:rPr>
        <w:t xml:space="preserve">Kang, Cecilia and Mike Isaac. "Defiant Zuckerberg Says Facebook Won’t Police Political Speech." </w:t>
      </w:r>
      <w:r>
        <w:rPr>
          <w:i/>
          <w:iCs/>
          <w:noProof/>
        </w:rPr>
        <w:t>The New York Times</w:t>
      </w:r>
      <w:r>
        <w:rPr>
          <w:noProof/>
        </w:rPr>
        <w:t xml:space="preserve"> 17 October 2019. Web. &lt;https://www.nytimes.com/2019/10/17/business/zuckerberg-facebook-free-speech.html&gt;.</w:t>
      </w:r>
    </w:p>
    <w:p w14:paraId="142943E8" w14:textId="77777777" w:rsidR="00F364FD" w:rsidRDefault="00F364FD" w:rsidP="00F364FD">
      <w:pPr>
        <w:pStyle w:val="Bibliography"/>
        <w:ind w:left="720" w:hanging="720"/>
        <w:rPr>
          <w:noProof/>
        </w:rPr>
      </w:pPr>
      <w:r>
        <w:rPr>
          <w:noProof/>
        </w:rPr>
        <w:t xml:space="preserve">Lee, Micah. "Helm Is a Private Home Email Server Anyone Can Use." </w:t>
      </w:r>
      <w:r>
        <w:rPr>
          <w:i/>
          <w:iCs/>
          <w:noProof/>
        </w:rPr>
        <w:t>The Intercept</w:t>
      </w:r>
      <w:r>
        <w:rPr>
          <w:noProof/>
        </w:rPr>
        <w:t xml:space="preserve"> 30 April 2019. Web. &lt;https://theintercept.com/2019/04/30/helm-email-server/&gt;.</w:t>
      </w:r>
    </w:p>
    <w:p w14:paraId="0E1EDD85" w14:textId="77777777" w:rsidR="00F364FD" w:rsidRDefault="00F364FD" w:rsidP="00F364FD">
      <w:pPr>
        <w:pStyle w:val="Bibliography"/>
        <w:ind w:left="720" w:hanging="720"/>
        <w:rPr>
          <w:noProof/>
        </w:rPr>
      </w:pPr>
      <w:r>
        <w:rPr>
          <w:noProof/>
        </w:rPr>
        <w:t xml:space="preserve">Lekach, Sasha. "The coder who built Mastodon is 24, fiercely independent, and doesn’t care about money." </w:t>
      </w:r>
      <w:r>
        <w:rPr>
          <w:i/>
          <w:iCs/>
          <w:noProof/>
        </w:rPr>
        <w:t>Mashable</w:t>
      </w:r>
      <w:r>
        <w:rPr>
          <w:noProof/>
        </w:rPr>
        <w:t xml:space="preserve"> 6 April 2017. Web. &lt;https://mashable.com/2017/04/06/eugen-rochko-mastodon-interview/&gt;.</w:t>
      </w:r>
    </w:p>
    <w:p w14:paraId="512500AC" w14:textId="77777777" w:rsidR="00F364FD" w:rsidRDefault="00F364FD" w:rsidP="00F364FD">
      <w:pPr>
        <w:pStyle w:val="Bibliography"/>
        <w:ind w:left="720" w:hanging="720"/>
        <w:rPr>
          <w:noProof/>
        </w:rPr>
      </w:pPr>
      <w:r>
        <w:rPr>
          <w:noProof/>
        </w:rPr>
        <w:t xml:space="preserve">Lewis, Peter H. "The Compuserve Edge: Delicate Data Balance." </w:t>
      </w:r>
      <w:r>
        <w:rPr>
          <w:i/>
          <w:iCs/>
          <w:noProof/>
        </w:rPr>
        <w:t>The New York Times</w:t>
      </w:r>
      <w:r>
        <w:rPr>
          <w:noProof/>
        </w:rPr>
        <w:t xml:space="preserve"> 29 November 1994. Web. &lt;https://www.nytimes.com/1994/11/29/science/personal-computers-the-compuserve-edge-delicate-data-balance.html&gt;.</w:t>
      </w:r>
    </w:p>
    <w:p w14:paraId="139799A8" w14:textId="77777777" w:rsidR="00F364FD" w:rsidRDefault="00F364FD" w:rsidP="00F364FD">
      <w:pPr>
        <w:pStyle w:val="Bibliography"/>
        <w:ind w:left="720" w:hanging="720"/>
        <w:rPr>
          <w:noProof/>
        </w:rPr>
      </w:pPr>
      <w:r>
        <w:rPr>
          <w:noProof/>
        </w:rPr>
        <w:t xml:space="preserve">Marantz, Andrew. "Why Facebook Can't Fix Itself." </w:t>
      </w:r>
      <w:r>
        <w:rPr>
          <w:i/>
          <w:iCs/>
          <w:noProof/>
        </w:rPr>
        <w:t>The New Yorker</w:t>
      </w:r>
      <w:r>
        <w:rPr>
          <w:noProof/>
        </w:rPr>
        <w:t xml:space="preserve"> 12 October 2020. Web. &lt;https://www.newyorker.com/magazine/2020/10/19/why-facebook-cant-fix-itself&gt;.</w:t>
      </w:r>
    </w:p>
    <w:p w14:paraId="39EE8D56" w14:textId="77777777" w:rsidR="00F364FD" w:rsidRDefault="00F364FD" w:rsidP="00F364FD">
      <w:pPr>
        <w:pStyle w:val="Bibliography"/>
        <w:ind w:left="720" w:hanging="720"/>
        <w:rPr>
          <w:noProof/>
        </w:rPr>
      </w:pPr>
      <w:r>
        <w:rPr>
          <w:noProof/>
        </w:rPr>
        <w:t xml:space="preserve">Marino, Andrew. "How far will Facebook go to address their civil rights audit?" </w:t>
      </w:r>
      <w:r>
        <w:rPr>
          <w:i/>
          <w:iCs/>
          <w:noProof/>
        </w:rPr>
        <w:t>The Verge</w:t>
      </w:r>
      <w:r>
        <w:rPr>
          <w:noProof/>
        </w:rPr>
        <w:t xml:space="preserve"> 14 July 2020. Web. &lt;https://www.theverge.com/2020/7/14/21323988/vergecast-podcast-interview-rashad-robinson-color-of-change-facebook-ad-boycott&gt;.</w:t>
      </w:r>
    </w:p>
    <w:p w14:paraId="0FB0E4C7" w14:textId="77777777" w:rsidR="00F364FD" w:rsidRDefault="00F364FD" w:rsidP="00F364FD">
      <w:pPr>
        <w:pStyle w:val="Bibliography"/>
        <w:ind w:left="720" w:hanging="720"/>
        <w:rPr>
          <w:noProof/>
        </w:rPr>
      </w:pPr>
      <w:r>
        <w:rPr>
          <w:noProof/>
        </w:rPr>
        <w:t xml:space="preserve">Newton, Casey. "Facebook gets in a Twitter tangle." </w:t>
      </w:r>
      <w:r>
        <w:rPr>
          <w:i/>
          <w:iCs/>
          <w:noProof/>
        </w:rPr>
        <w:t>The Interface</w:t>
      </w:r>
      <w:r>
        <w:rPr>
          <w:noProof/>
        </w:rPr>
        <w:t xml:space="preserve"> 21 July 2020. Newsletter. &lt;https://www.getrevue.co/profile/caseynewton/issues/facebook-gets-in-a-twitter-tangle-265375&gt;.</w:t>
      </w:r>
    </w:p>
    <w:p w14:paraId="1045532E" w14:textId="77777777" w:rsidR="00F364FD" w:rsidRDefault="00F364FD" w:rsidP="00F364FD">
      <w:pPr>
        <w:pStyle w:val="Bibliography"/>
        <w:ind w:left="720" w:hanging="720"/>
        <w:rPr>
          <w:noProof/>
        </w:rPr>
      </w:pPr>
      <w:r>
        <w:rPr>
          <w:noProof/>
        </w:rPr>
        <w:t xml:space="preserve">—. "Mastodon.social is an open-source Twitter competitor that’s growing like crazy." </w:t>
      </w:r>
      <w:r>
        <w:rPr>
          <w:i/>
          <w:iCs/>
          <w:noProof/>
        </w:rPr>
        <w:t>The Verge</w:t>
      </w:r>
      <w:r>
        <w:rPr>
          <w:noProof/>
        </w:rPr>
        <w:t xml:space="preserve"> 4 April 2017. Web. &lt;https://www.theverge.com/2017/4/4/15177856/mastodon-social-network-twitter-clone&gt;.</w:t>
      </w:r>
    </w:p>
    <w:p w14:paraId="4E94B79E" w14:textId="77777777" w:rsidR="00F364FD" w:rsidRDefault="00F364FD" w:rsidP="00F364FD">
      <w:pPr>
        <w:pStyle w:val="Bibliography"/>
        <w:ind w:left="720" w:hanging="720"/>
        <w:rPr>
          <w:noProof/>
        </w:rPr>
      </w:pPr>
      <w:r>
        <w:rPr>
          <w:noProof/>
        </w:rPr>
        <w:t xml:space="preserve">Oberhaus, Daniel. "The Complicated Economy of Open Source Software." </w:t>
      </w:r>
      <w:r>
        <w:rPr>
          <w:i/>
          <w:iCs/>
          <w:noProof/>
        </w:rPr>
        <w:t>Vice</w:t>
      </w:r>
      <w:r>
        <w:rPr>
          <w:noProof/>
        </w:rPr>
        <w:t xml:space="preserve"> 14 February 2019. Web. &lt;https://www.vice.com/en/article/43zak3/the-internet-was-built-on-the-free-labor-of-open-source-developers-is-that-sustainable&gt;.</w:t>
      </w:r>
    </w:p>
    <w:p w14:paraId="3A55132C" w14:textId="77777777" w:rsidR="00F364FD" w:rsidRDefault="00F364FD" w:rsidP="00F364FD">
      <w:pPr>
        <w:pStyle w:val="Bibliography"/>
        <w:ind w:left="720" w:hanging="720"/>
        <w:rPr>
          <w:noProof/>
        </w:rPr>
      </w:pPr>
      <w:r>
        <w:rPr>
          <w:noProof/>
        </w:rPr>
        <w:t xml:space="preserve">Open Source Initiative. "The Open Source Definition." 22 March 2007. </w:t>
      </w:r>
      <w:r>
        <w:rPr>
          <w:i/>
          <w:iCs/>
          <w:noProof/>
        </w:rPr>
        <w:t>Open Source Initiative.</w:t>
      </w:r>
      <w:r>
        <w:rPr>
          <w:noProof/>
        </w:rPr>
        <w:t xml:space="preserve"> Web. 15 November 2020. &lt;https://opensource.org/docs/osd&gt;.</w:t>
      </w:r>
    </w:p>
    <w:p w14:paraId="6CCD529A" w14:textId="77777777" w:rsidR="00F364FD" w:rsidRDefault="00F364FD" w:rsidP="00F364FD">
      <w:pPr>
        <w:pStyle w:val="Bibliography"/>
        <w:ind w:left="720" w:hanging="720"/>
        <w:rPr>
          <w:noProof/>
        </w:rPr>
      </w:pPr>
      <w:r>
        <w:rPr>
          <w:noProof/>
        </w:rPr>
        <w:t xml:space="preserve">"Open Web Foundation." 25 July 2008. </w:t>
      </w:r>
      <w:r>
        <w:rPr>
          <w:i/>
          <w:iCs/>
          <w:noProof/>
        </w:rPr>
        <w:t>Open Web Foundation.</w:t>
      </w:r>
      <w:r>
        <w:rPr>
          <w:noProof/>
        </w:rPr>
        <w:t xml:space="preserve"> Web. &lt;http://www.openwebfoundation.org/&gt;.</w:t>
      </w:r>
    </w:p>
    <w:p w14:paraId="1BE6D310" w14:textId="77777777" w:rsidR="00F364FD" w:rsidRDefault="00F364FD" w:rsidP="00F364FD">
      <w:pPr>
        <w:pStyle w:val="Bibliography"/>
        <w:ind w:left="720" w:hanging="720"/>
        <w:rPr>
          <w:noProof/>
        </w:rPr>
      </w:pPr>
      <w:r>
        <w:rPr>
          <w:noProof/>
        </w:rPr>
        <w:t xml:space="preserve">Osnos, Evan. "Facebook and the Age of Manipulation." </w:t>
      </w:r>
      <w:r>
        <w:rPr>
          <w:i/>
          <w:iCs/>
          <w:noProof/>
        </w:rPr>
        <w:t>The New Yorker</w:t>
      </w:r>
      <w:r>
        <w:rPr>
          <w:noProof/>
        </w:rPr>
        <w:t xml:space="preserve"> 16 November 2018. Web. &lt;https://www.newyorker.com/news/daily-comment/facebook-and-the-age-of-manipulation&gt;.</w:t>
      </w:r>
    </w:p>
    <w:p w14:paraId="013BBCB2" w14:textId="77777777" w:rsidR="00F364FD" w:rsidRDefault="00F364FD" w:rsidP="00F364FD">
      <w:pPr>
        <w:pStyle w:val="Bibliography"/>
        <w:ind w:left="720" w:hanging="720"/>
        <w:rPr>
          <w:noProof/>
        </w:rPr>
      </w:pPr>
      <w:r>
        <w:rPr>
          <w:i/>
          <w:iCs/>
          <w:noProof/>
        </w:rPr>
        <w:t>overshare: the links.net story</w:t>
      </w:r>
      <w:r>
        <w:rPr>
          <w:noProof/>
        </w:rPr>
        <w:t>. Perf. Justin Hall. 2015. Video. 01 11 2020. &lt;https://youtu.be/AxD4mqFtySQ&gt;.</w:t>
      </w:r>
    </w:p>
    <w:p w14:paraId="6BC2AEC3" w14:textId="77777777" w:rsidR="00F364FD" w:rsidRDefault="00F364FD" w:rsidP="00F364FD">
      <w:pPr>
        <w:pStyle w:val="Bibliography"/>
        <w:ind w:left="720" w:hanging="720"/>
        <w:rPr>
          <w:noProof/>
        </w:rPr>
      </w:pPr>
      <w:r>
        <w:rPr>
          <w:noProof/>
        </w:rPr>
        <w:t xml:space="preserve">Paul, Kari. "Mark Zuckerberg and Jack Dorsey face Senate grilling over tech platforms – as it happened." </w:t>
      </w:r>
      <w:r>
        <w:rPr>
          <w:i/>
          <w:iCs/>
          <w:noProof/>
        </w:rPr>
        <w:t>The Guardian</w:t>
      </w:r>
      <w:r>
        <w:rPr>
          <w:noProof/>
        </w:rPr>
        <w:t xml:space="preserve"> 17 November 2020. Web. &lt;https://www.theguardian.com/technology/live/2020/nov/17/facebook-twitter-hearing-mark-zuckerberg-jack-dorsey-congress-latest-election-news&gt;.</w:t>
      </w:r>
    </w:p>
    <w:p w14:paraId="26B74E3A" w14:textId="77777777" w:rsidR="00F364FD" w:rsidRDefault="00F364FD" w:rsidP="00F364FD">
      <w:pPr>
        <w:pStyle w:val="Bibliography"/>
        <w:ind w:left="720" w:hanging="720"/>
        <w:rPr>
          <w:noProof/>
        </w:rPr>
      </w:pPr>
      <w:r>
        <w:rPr>
          <w:noProof/>
        </w:rPr>
        <w:t>Perrin, Andrew. "Americans are changing their relationship with Facebook." Survey. 2018. Web. &lt;https://www.pewresearch.org/fact-tank/2018/09/05/americans-are-changing-their-relationship-with-facebook/&gt;.</w:t>
      </w:r>
    </w:p>
    <w:p w14:paraId="6140CEED" w14:textId="77777777" w:rsidR="00F364FD" w:rsidRDefault="00F364FD" w:rsidP="00F364FD">
      <w:pPr>
        <w:pStyle w:val="Bibliography"/>
        <w:ind w:left="720" w:hanging="720"/>
        <w:rPr>
          <w:noProof/>
        </w:rPr>
      </w:pPr>
      <w:r>
        <w:rPr>
          <w:noProof/>
        </w:rPr>
        <w:t xml:space="preserve">Read, Max. "Group Chats Are Making the Internet Fun Again." </w:t>
      </w:r>
      <w:r>
        <w:rPr>
          <w:i/>
          <w:iCs/>
          <w:noProof/>
        </w:rPr>
        <w:t>New York Magazine</w:t>
      </w:r>
      <w:r>
        <w:rPr>
          <w:noProof/>
        </w:rPr>
        <w:t xml:space="preserve"> 14 May 2019. Web. &lt;https://nymag.com/intelligencer/2019/05/group-chats-are-making-the-internet-fun-again.html&gt;.</w:t>
      </w:r>
    </w:p>
    <w:p w14:paraId="0E4F3B5C" w14:textId="77777777" w:rsidR="00F364FD" w:rsidRDefault="00F364FD" w:rsidP="00F364FD">
      <w:pPr>
        <w:pStyle w:val="Bibliography"/>
        <w:ind w:left="720" w:hanging="720"/>
        <w:rPr>
          <w:noProof/>
        </w:rPr>
      </w:pPr>
      <w:r>
        <w:rPr>
          <w:noProof/>
        </w:rPr>
        <w:t xml:space="preserve">Rhodes, Margaret. "Social Media Upstart Mastodon Is Like Twitter, Except Way More Civil." </w:t>
      </w:r>
      <w:r>
        <w:rPr>
          <w:i/>
          <w:iCs/>
          <w:noProof/>
        </w:rPr>
        <w:t>WIRED</w:t>
      </w:r>
      <w:r>
        <w:rPr>
          <w:noProof/>
        </w:rPr>
        <w:t xml:space="preserve"> 13 April 2017. Web. &lt;https://www.wired.com/2017/04/like-twitter-hate-trolls-try-mastodon/&gt;.</w:t>
      </w:r>
    </w:p>
    <w:p w14:paraId="10A4E30F" w14:textId="77777777" w:rsidR="00F364FD" w:rsidRDefault="00F364FD" w:rsidP="00F364FD">
      <w:pPr>
        <w:pStyle w:val="Bibliography"/>
        <w:ind w:left="720" w:hanging="720"/>
        <w:rPr>
          <w:noProof/>
        </w:rPr>
      </w:pPr>
      <w:r>
        <w:rPr>
          <w:noProof/>
        </w:rPr>
        <w:t xml:space="preserve">Rivlin, Gary. "Wallflower at the Web Party." </w:t>
      </w:r>
      <w:r>
        <w:rPr>
          <w:i/>
          <w:iCs/>
          <w:noProof/>
        </w:rPr>
        <w:t>The New York Times</w:t>
      </w:r>
      <w:r>
        <w:rPr>
          <w:noProof/>
        </w:rPr>
        <w:t xml:space="preserve"> 15 October 2006. Web. &lt;https://www.nytimes.com/2006/10/15/business/yourmoney/15friend.html&gt;.</w:t>
      </w:r>
    </w:p>
    <w:p w14:paraId="20A7777D" w14:textId="77777777" w:rsidR="00F364FD" w:rsidRDefault="00F364FD" w:rsidP="00F364FD">
      <w:pPr>
        <w:pStyle w:val="Bibliography"/>
        <w:ind w:left="720" w:hanging="720"/>
        <w:rPr>
          <w:noProof/>
        </w:rPr>
      </w:pPr>
      <w:r>
        <w:rPr>
          <w:noProof/>
        </w:rPr>
        <w:t xml:space="preserve">Robertson, Adi. "How the biggest decentralized social network is dealing with its Nazi problem." </w:t>
      </w:r>
      <w:r>
        <w:rPr>
          <w:i/>
          <w:iCs/>
          <w:noProof/>
        </w:rPr>
        <w:t>The Verge</w:t>
      </w:r>
      <w:r>
        <w:rPr>
          <w:noProof/>
        </w:rPr>
        <w:t xml:space="preserve"> 12 July 2019. Web. &lt;https://www.theverge.com/2019/7/12/20691957/mastodon-decentralized-social-network-gab-migration-fediverse-app-blocking&gt;.</w:t>
      </w:r>
    </w:p>
    <w:p w14:paraId="539FC35C" w14:textId="77777777" w:rsidR="00F364FD" w:rsidRDefault="00F364FD" w:rsidP="00F364FD">
      <w:pPr>
        <w:pStyle w:val="Bibliography"/>
        <w:ind w:left="720" w:hanging="720"/>
        <w:rPr>
          <w:noProof/>
        </w:rPr>
      </w:pPr>
      <w:r>
        <w:rPr>
          <w:noProof/>
        </w:rPr>
        <w:t xml:space="preserve">Rochko, Eugen. "Mastodon 2.0." </w:t>
      </w:r>
      <w:r>
        <w:rPr>
          <w:i/>
          <w:iCs/>
          <w:noProof/>
        </w:rPr>
        <w:t>Mastodon Blog</w:t>
      </w:r>
      <w:r>
        <w:rPr>
          <w:noProof/>
        </w:rPr>
        <w:t xml:space="preserve"> 19 October 2017. Web. &lt;https://blog.joinmastodon.org/2017/10/mastodon-2.0/&gt;.</w:t>
      </w:r>
    </w:p>
    <w:p w14:paraId="33168F2B" w14:textId="77777777" w:rsidR="00F364FD" w:rsidRDefault="00F364FD" w:rsidP="00F364FD">
      <w:pPr>
        <w:pStyle w:val="Bibliography"/>
        <w:ind w:left="720" w:hanging="720"/>
        <w:rPr>
          <w:noProof/>
        </w:rPr>
      </w:pPr>
      <w:r>
        <w:rPr>
          <w:noProof/>
        </w:rPr>
        <w:t xml:space="preserve">Rochko, Eugen. </w:t>
      </w:r>
      <w:r>
        <w:rPr>
          <w:i/>
          <w:iCs/>
          <w:noProof/>
        </w:rPr>
        <w:t>Mastodon: Federated Social Network with Eugen Rochko</w:t>
      </w:r>
      <w:r>
        <w:rPr>
          <w:noProof/>
        </w:rPr>
        <w:t xml:space="preserve"> Jeff Meyerson. Software Engineering Daily, 12 April 2018. Podcast. 15 November 2020. &lt;https://softwareengineeringdaily.com/2018/04/12/mastodon-federated-social-network-with-eugen-rochko/&gt;.</w:t>
      </w:r>
    </w:p>
    <w:p w14:paraId="037F29EF" w14:textId="77777777" w:rsidR="00F364FD" w:rsidRDefault="00F364FD" w:rsidP="00F364FD">
      <w:pPr>
        <w:pStyle w:val="Bibliography"/>
        <w:ind w:left="720" w:hanging="720"/>
        <w:rPr>
          <w:noProof/>
        </w:rPr>
      </w:pPr>
      <w:r>
        <w:rPr>
          <w:noProof/>
        </w:rPr>
        <w:t xml:space="preserve">Romano, Aja. "At long last, Twitter brought back chronological timelines. Here’s why they’re so beloved." </w:t>
      </w:r>
      <w:r>
        <w:rPr>
          <w:i/>
          <w:iCs/>
          <w:noProof/>
        </w:rPr>
        <w:t>Vox</w:t>
      </w:r>
      <w:r>
        <w:rPr>
          <w:noProof/>
        </w:rPr>
        <w:t xml:space="preserve"> 20 September 2018. Web. &lt;https://www.vox.com/culture/2018/9/20/17876098/twitter-chronological-timeline-back-finally&gt;.</w:t>
      </w:r>
    </w:p>
    <w:p w14:paraId="407869FA" w14:textId="77777777" w:rsidR="00F364FD" w:rsidRDefault="00F364FD" w:rsidP="00F364FD">
      <w:pPr>
        <w:pStyle w:val="Bibliography"/>
        <w:ind w:left="720" w:hanging="720"/>
        <w:rPr>
          <w:noProof/>
        </w:rPr>
      </w:pPr>
      <w:r>
        <w:rPr>
          <w:noProof/>
        </w:rPr>
        <w:t xml:space="preserve">Roose, Kevin. "Can Social Media Be Saved?" </w:t>
      </w:r>
      <w:r>
        <w:rPr>
          <w:i/>
          <w:iCs/>
          <w:noProof/>
        </w:rPr>
        <w:t>The New York Times</w:t>
      </w:r>
      <w:r>
        <w:rPr>
          <w:noProof/>
        </w:rPr>
        <w:t xml:space="preserve"> 28 March 2018. Web. &lt;https://www.nytimes.com/2018/03/28/technology/social-media-privacy.html&gt;.</w:t>
      </w:r>
    </w:p>
    <w:p w14:paraId="66865F7B" w14:textId="77777777" w:rsidR="00F364FD" w:rsidRDefault="00F364FD" w:rsidP="00F364FD">
      <w:pPr>
        <w:pStyle w:val="Bibliography"/>
        <w:ind w:left="720" w:hanging="720"/>
        <w:rPr>
          <w:noProof/>
        </w:rPr>
      </w:pPr>
      <w:r>
        <w:rPr>
          <w:noProof/>
        </w:rPr>
        <w:t xml:space="preserve">Rosen, Aliza and Ikuhiro Ihara. "Giving you more characters to express yourself." </w:t>
      </w:r>
      <w:r>
        <w:rPr>
          <w:i/>
          <w:iCs/>
          <w:noProof/>
        </w:rPr>
        <w:t>Twitter Blog</w:t>
      </w:r>
      <w:r>
        <w:rPr>
          <w:noProof/>
        </w:rPr>
        <w:t xml:space="preserve"> 26 September 2017. Web. &lt;https://blog.twitter.com/en_us/topics/product/2017/Giving-you-more-characters-to-express-yourself.html&gt;.</w:t>
      </w:r>
    </w:p>
    <w:p w14:paraId="4C09CC59" w14:textId="77777777" w:rsidR="00F364FD" w:rsidRDefault="00F364FD" w:rsidP="00F364FD">
      <w:pPr>
        <w:pStyle w:val="Bibliography"/>
        <w:ind w:left="720" w:hanging="720"/>
        <w:rPr>
          <w:noProof/>
        </w:rPr>
      </w:pPr>
      <w:r>
        <w:rPr>
          <w:noProof/>
        </w:rPr>
        <w:t xml:space="preserve">Satyal, Parimal. "Against an Increasingly User-Hostile Web." 2 November 2017. </w:t>
      </w:r>
      <w:r>
        <w:rPr>
          <w:i/>
          <w:iCs/>
          <w:noProof/>
        </w:rPr>
        <w:t>Parimal Satyal.</w:t>
      </w:r>
      <w:r>
        <w:rPr>
          <w:noProof/>
        </w:rPr>
        <w:t xml:space="preserve"> Web. &lt;https://neustadt.fr/essays/against-a-user-hostile-web/&gt;.</w:t>
      </w:r>
    </w:p>
    <w:p w14:paraId="2EF143EE" w14:textId="77777777" w:rsidR="00F364FD" w:rsidRDefault="00F364FD" w:rsidP="00F364FD">
      <w:pPr>
        <w:pStyle w:val="Bibliography"/>
        <w:ind w:left="720" w:hanging="720"/>
        <w:rPr>
          <w:noProof/>
        </w:rPr>
      </w:pPr>
      <w:r>
        <w:rPr>
          <w:noProof/>
        </w:rPr>
        <w:t xml:space="preserve">Scola, Nancy. "Inside the Ad Boycott That Has Facebook on the Defensive." </w:t>
      </w:r>
      <w:r>
        <w:rPr>
          <w:i/>
          <w:iCs/>
          <w:noProof/>
        </w:rPr>
        <w:t>POLITICO</w:t>
      </w:r>
      <w:r>
        <w:rPr>
          <w:noProof/>
        </w:rPr>
        <w:t xml:space="preserve"> 3 July 2020. Web. &lt;https://www.politico.com/news/magazine/2020/07/03/activists-advertising-boycott-facebook-348528&gt;.</w:t>
      </w:r>
    </w:p>
    <w:p w14:paraId="78C7D3E1" w14:textId="77777777" w:rsidR="00F364FD" w:rsidRDefault="00F364FD" w:rsidP="00F364FD">
      <w:pPr>
        <w:pStyle w:val="Bibliography"/>
        <w:ind w:left="720" w:hanging="720"/>
        <w:rPr>
          <w:noProof/>
        </w:rPr>
      </w:pPr>
      <w:r>
        <w:rPr>
          <w:noProof/>
        </w:rPr>
        <w:t xml:space="preserve">Shah, Saqib. "The history of social networking." </w:t>
      </w:r>
      <w:r>
        <w:rPr>
          <w:i/>
          <w:iCs/>
          <w:noProof/>
        </w:rPr>
        <w:t>Digital Trends</w:t>
      </w:r>
      <w:r>
        <w:rPr>
          <w:noProof/>
        </w:rPr>
        <w:t xml:space="preserve"> 14 May 2016. Web. &lt;https://www.digitaltrends.com/features/the-history-of-social-networking/&gt;.</w:t>
      </w:r>
    </w:p>
    <w:p w14:paraId="25185773" w14:textId="77777777" w:rsidR="00F364FD" w:rsidRDefault="00F364FD" w:rsidP="00F364FD">
      <w:pPr>
        <w:pStyle w:val="Bibliography"/>
        <w:ind w:left="720" w:hanging="720"/>
        <w:rPr>
          <w:noProof/>
        </w:rPr>
      </w:pPr>
      <w:r>
        <w:rPr>
          <w:noProof/>
        </w:rPr>
        <w:t xml:space="preserve">Shapiro, Bruce. "Don’t Delete Facebook, Regulate It." </w:t>
      </w:r>
      <w:r>
        <w:rPr>
          <w:i/>
          <w:iCs/>
          <w:noProof/>
        </w:rPr>
        <w:t xml:space="preserve">The Nation </w:t>
      </w:r>
      <w:r>
        <w:rPr>
          <w:noProof/>
        </w:rPr>
        <w:t>22 March 2018. Web. &lt;https://www.thenation.com/article/archive/dont-delete-facebook-regulate-it/&gt;.</w:t>
      </w:r>
    </w:p>
    <w:p w14:paraId="31DFA23B" w14:textId="77777777" w:rsidR="00F364FD" w:rsidRDefault="00F364FD" w:rsidP="00F364FD">
      <w:pPr>
        <w:pStyle w:val="Bibliography"/>
        <w:ind w:left="720" w:hanging="720"/>
        <w:rPr>
          <w:noProof/>
        </w:rPr>
      </w:pPr>
      <w:r>
        <w:rPr>
          <w:noProof/>
        </w:rPr>
        <w:t xml:space="preserve">Silverman, Jacob. "A Most Violent Platform." </w:t>
      </w:r>
      <w:r>
        <w:rPr>
          <w:i/>
          <w:iCs/>
          <w:noProof/>
        </w:rPr>
        <w:t>The Baffler</w:t>
      </w:r>
      <w:r>
        <w:rPr>
          <w:noProof/>
        </w:rPr>
        <w:t xml:space="preserve"> 1 September 2020. Web. &lt;https://thebaffler.com/the-future-sucked/a-most-violent-platform-silverman&gt;.</w:t>
      </w:r>
    </w:p>
    <w:p w14:paraId="6B5F87E6" w14:textId="77777777" w:rsidR="00F364FD" w:rsidRDefault="00F364FD" w:rsidP="00F364FD">
      <w:pPr>
        <w:pStyle w:val="Bibliography"/>
        <w:ind w:left="720" w:hanging="720"/>
        <w:rPr>
          <w:noProof/>
        </w:rPr>
      </w:pPr>
      <w:r>
        <w:rPr>
          <w:noProof/>
        </w:rPr>
        <w:t xml:space="preserve">Smith, Ben. "What’s Facebook’s Deal With Donald Trump?" </w:t>
      </w:r>
      <w:r>
        <w:rPr>
          <w:i/>
          <w:iCs/>
          <w:noProof/>
        </w:rPr>
        <w:t>The New York Times</w:t>
      </w:r>
      <w:r>
        <w:rPr>
          <w:noProof/>
        </w:rPr>
        <w:t xml:space="preserve"> 21 June 2020. Web. &lt;https://www.nytimes.com/2020/06/21/business/media/facebook-donald-trump-mark-zuckerberg.html&gt;.</w:t>
      </w:r>
    </w:p>
    <w:p w14:paraId="4AED73EC" w14:textId="77777777" w:rsidR="00F364FD" w:rsidRDefault="00F364FD" w:rsidP="00F364FD">
      <w:pPr>
        <w:pStyle w:val="Bibliography"/>
        <w:ind w:left="720" w:hanging="720"/>
        <w:rPr>
          <w:noProof/>
        </w:rPr>
      </w:pPr>
      <w:r>
        <w:rPr>
          <w:noProof/>
        </w:rPr>
        <w:t xml:space="preserve">Susarla, Anjana. "Facebook shifting from open platform to public utility." </w:t>
      </w:r>
      <w:r>
        <w:rPr>
          <w:i/>
          <w:iCs/>
          <w:noProof/>
        </w:rPr>
        <w:t>United Press International</w:t>
      </w:r>
      <w:r>
        <w:rPr>
          <w:noProof/>
        </w:rPr>
        <w:t xml:space="preserve"> 17 August 2018. Web. &lt;https://www.upi.com/Top_News/Voices/2018/08/17/Facebook-shifting-from-open-platform-to-public-utility/1721534507642/&gt;.</w:t>
      </w:r>
    </w:p>
    <w:p w14:paraId="1284F7D5" w14:textId="77777777" w:rsidR="00F364FD" w:rsidRDefault="00F364FD" w:rsidP="00F364FD">
      <w:pPr>
        <w:pStyle w:val="Bibliography"/>
        <w:ind w:left="720" w:hanging="720"/>
        <w:rPr>
          <w:noProof/>
        </w:rPr>
      </w:pPr>
      <w:r>
        <w:rPr>
          <w:noProof/>
        </w:rPr>
        <w:t xml:space="preserve">Tabak, Alan J. "Hundreds Register for New Facebook Website." </w:t>
      </w:r>
      <w:r>
        <w:rPr>
          <w:i/>
          <w:iCs/>
          <w:noProof/>
        </w:rPr>
        <w:t>The Harvard Crimson</w:t>
      </w:r>
      <w:r>
        <w:rPr>
          <w:noProof/>
        </w:rPr>
        <w:t xml:space="preserve"> 9` February 2004. Web. &lt;https://www.thecrimson.com/article/2004/2/9/hundreds-register-for-new-facebook-website/&gt;.</w:t>
      </w:r>
    </w:p>
    <w:p w14:paraId="12246AB7" w14:textId="77777777" w:rsidR="00F364FD" w:rsidRDefault="00F364FD" w:rsidP="00F364FD">
      <w:pPr>
        <w:pStyle w:val="Bibliography"/>
        <w:ind w:left="720" w:hanging="720"/>
        <w:rPr>
          <w:noProof/>
        </w:rPr>
      </w:pPr>
      <w:r>
        <w:rPr>
          <w:i/>
          <w:iCs/>
          <w:noProof/>
        </w:rPr>
        <w:t>The Facebook Dilemma</w:t>
      </w:r>
      <w:r>
        <w:rPr>
          <w:noProof/>
        </w:rPr>
        <w:t>. By Anya Bourg, James Jacoby and Dana Priest. Dir. James Jacoby. The Public Broadcasting Corporation. Prods. Anya Bourg and James Jacoby. 2018. Television. &lt;https://www.pbs.org/wgbh/frontline/film/facebook-dilemma/&gt;.</w:t>
      </w:r>
    </w:p>
    <w:p w14:paraId="1A1EBB22" w14:textId="77777777" w:rsidR="00F364FD" w:rsidRDefault="00F364FD" w:rsidP="00F364FD">
      <w:pPr>
        <w:pStyle w:val="Bibliography"/>
        <w:ind w:left="720" w:hanging="720"/>
        <w:rPr>
          <w:noProof/>
        </w:rPr>
      </w:pPr>
      <w:r>
        <w:rPr>
          <w:noProof/>
        </w:rPr>
        <w:t xml:space="preserve">"Third Position on The Web." </w:t>
      </w:r>
      <w:r>
        <w:rPr>
          <w:i/>
          <w:iCs/>
          <w:noProof/>
        </w:rPr>
        <w:t>Southern Poverty Law Center</w:t>
      </w:r>
      <w:r>
        <w:rPr>
          <w:noProof/>
        </w:rPr>
        <w:t xml:space="preserve"> 22 February 2015. Web. &lt;https://www.splcenter.org/fighting-hate/intelligence-report/2015/third-position-web&gt;.</w:t>
      </w:r>
    </w:p>
    <w:p w14:paraId="27FDDA39" w14:textId="77777777" w:rsidR="00F364FD" w:rsidRDefault="00F364FD" w:rsidP="00F364FD">
      <w:pPr>
        <w:pStyle w:val="Bibliography"/>
        <w:ind w:left="720" w:hanging="720"/>
        <w:rPr>
          <w:noProof/>
        </w:rPr>
      </w:pPr>
      <w:r>
        <w:rPr>
          <w:noProof/>
        </w:rPr>
        <w:t xml:space="preserve">"'Too big to fail:' why even a historic ad boycott won't change Facebook." </w:t>
      </w:r>
      <w:r>
        <w:rPr>
          <w:i/>
          <w:iCs/>
          <w:noProof/>
        </w:rPr>
        <w:t>The Guardian</w:t>
      </w:r>
      <w:r>
        <w:rPr>
          <w:noProof/>
        </w:rPr>
        <w:t xml:space="preserve"> 11 July 2020. Web. &lt;https://www.theguardian.com/technology/2020/jul/10/facebook-ad-boycott-mark-zuckerberg-activism-change&gt;.</w:t>
      </w:r>
    </w:p>
    <w:p w14:paraId="50A99280" w14:textId="77777777" w:rsidR="00F364FD" w:rsidRDefault="00F364FD" w:rsidP="00F364FD">
      <w:pPr>
        <w:pStyle w:val="Bibliography"/>
        <w:ind w:left="720" w:hanging="720"/>
        <w:rPr>
          <w:noProof/>
        </w:rPr>
      </w:pPr>
      <w:r>
        <w:rPr>
          <w:noProof/>
        </w:rPr>
        <w:t>Twitter Accessibility. 27 May 2020. Twitter. &lt;https://twitter.com/TwitterA11y/status/1265689579371323392&gt;.</w:t>
      </w:r>
    </w:p>
    <w:p w14:paraId="14661185" w14:textId="77777777" w:rsidR="00F364FD" w:rsidRDefault="00F364FD" w:rsidP="00F364FD">
      <w:pPr>
        <w:pStyle w:val="Bibliography"/>
        <w:ind w:left="720" w:hanging="720"/>
        <w:rPr>
          <w:noProof/>
        </w:rPr>
      </w:pPr>
      <w:r>
        <w:rPr>
          <w:noProof/>
        </w:rPr>
        <w:t xml:space="preserve">Wamsley, Laurel. "As Facebook Shows Its Flaws, What Might A Better Social Network Look Like?" </w:t>
      </w:r>
      <w:r>
        <w:rPr>
          <w:i/>
          <w:iCs/>
          <w:noProof/>
        </w:rPr>
        <w:t>The Two-Way</w:t>
      </w:r>
      <w:r>
        <w:rPr>
          <w:noProof/>
        </w:rPr>
        <w:t xml:space="preserve"> 1 May 2018. Web, Radio. &lt;https://www.npr.org/sections/thetwo-way/2018/05/01/607361849/as-facebook-shows-its-flaws-what-might-a-better-social-network-look-like&gt;.</w:t>
      </w:r>
    </w:p>
    <w:p w14:paraId="2ABAC6B4" w14:textId="77777777" w:rsidR="00F364FD" w:rsidRDefault="00F364FD" w:rsidP="00F364FD">
      <w:pPr>
        <w:pStyle w:val="Bibliography"/>
        <w:ind w:left="720" w:hanging="720"/>
        <w:rPr>
          <w:noProof/>
        </w:rPr>
      </w:pPr>
      <w:r>
        <w:rPr>
          <w:noProof/>
        </w:rPr>
        <w:t xml:space="preserve">Wildman, Steven S. and Jonathan A. Obar. "Social media definition and the governance challenge-an introduction to the special issue." </w:t>
      </w:r>
      <w:r>
        <w:rPr>
          <w:i/>
          <w:iCs/>
          <w:noProof/>
        </w:rPr>
        <w:t>Telecommunications Policy</w:t>
      </w:r>
      <w:r>
        <w:rPr>
          <w:noProof/>
        </w:rPr>
        <w:t xml:space="preserve"> 22 July 2015. Web. &lt;https://papers.ssrn.com/sol3/papers.cfm?abstract_id=2647377&gt;.</w:t>
      </w:r>
    </w:p>
    <w:p w14:paraId="68AC5ED7" w14:textId="46F7917C" w:rsidR="00CD71B7" w:rsidRPr="00CD71B7" w:rsidRDefault="00DD679B" w:rsidP="00F364FD">
      <w:r>
        <w:fldChar w:fldCharType="end"/>
      </w:r>
    </w:p>
    <w:sectPr w:rsidR="00CD71B7" w:rsidRPr="00CD71B7" w:rsidSect="00CF21E0">
      <w:headerReference w:type="even" r:id="rId16"/>
      <w:headerReference w:type="default" r:id="rId17"/>
      <w:footerReference w:type="default" r:id="rId18"/>
      <w:headerReference w:type="first" r:id="rId19"/>
      <w:footerReference w:type="first" r:id="rId20"/>
      <w:pgSz w:w="12240" w:h="15840"/>
      <w:pgMar w:top="720" w:right="936" w:bottom="720" w:left="936" w:header="245" w:footer="187" w:gutter="0"/>
      <w:pgBorders w:offsetFrom="page">
        <w:top w:val="single" w:sz="4" w:space="14" w:color="FFFDEB"/>
        <w:left w:val="single" w:sz="4" w:space="14" w:color="FFFDEB"/>
        <w:bottom w:val="single" w:sz="4" w:space="14" w:color="FFFDEB"/>
        <w:right w:val="single" w:sz="4" w:space="14" w:color="FFFDEB"/>
      </w:pgBorders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David Blue" w:date="2020-11-10T18:00:00Z" w:initials="DB">
    <w:p w14:paraId="3A92821F" w14:textId="29946B43" w:rsidR="00607809" w:rsidRDefault="00607809" w:rsidP="00607809">
      <w:pPr>
        <w:pStyle w:val="CommentText"/>
      </w:pPr>
      <w:r>
        <w:rPr>
          <w:rStyle w:val="CommentReference"/>
        </w:rPr>
        <w:annotationRef/>
      </w:r>
      <w:r>
        <w:t xml:space="preserve">If I were to spend significant time dwelling on </w:t>
      </w:r>
      <w:r>
        <w:rPr>
          <w:i/>
          <w:iCs/>
        </w:rPr>
        <w:t>any</w:t>
      </w:r>
      <w:r>
        <w:t xml:space="preserve"> legal or otherwise mob actions as means of progress toward understanding, it must be for </w:t>
      </w:r>
      <w:r>
        <w:rPr>
          <w:i/>
          <w:iCs/>
        </w:rPr>
        <w:t>understanding</w:t>
      </w:r>
      <w:r>
        <w:t xml:space="preserve">, alone. That is to say, </w:t>
      </w:r>
      <w:r>
        <w:rPr>
          <w:i/>
          <w:iCs/>
        </w:rPr>
        <w:t xml:space="preserve">"justice" </w:t>
      </w:r>
      <w:r>
        <w:t>has nothing to do with it.</w:t>
      </w:r>
    </w:p>
  </w:comment>
  <w:comment w:id="1" w:author="David Blue" w:date="2020-11-10T18:08:00Z" w:initials="DB">
    <w:p w14:paraId="7E2419EC" w14:textId="77777777" w:rsidR="00F726A6" w:rsidRDefault="00F726A6">
      <w:pPr>
        <w:rPr>
          <w:sz w:val="20"/>
          <w:szCs w:val="20"/>
        </w:rPr>
      </w:pPr>
      <w:r>
        <w:rPr>
          <w:rStyle w:val="CommentReference"/>
        </w:rPr>
        <w:annotationRef/>
      </w:r>
      <w:r>
        <w:t xml:space="preserve">Given that Facebook, specifically, has become the most powerful influence on the human intellect in its history as a species and yet also remains one of the least-transparent technology companies in existence in terms of publicly-available documentation, surely the American Justice system would not be taboo in at least </w:t>
      </w:r>
      <w:r>
        <w:rPr>
          <w:i/>
          <w:iCs/>
        </w:rPr>
        <w:t>considering</w:t>
      </w:r>
      <w:r>
        <w:t xml:space="preserve"> making an exemption of the IP laws that allow them to remain obscured and doing so with the public's ear.</w:t>
      </w:r>
    </w:p>
    <w:p w14:paraId="4A037961" w14:textId="77777777" w:rsidR="00F726A6" w:rsidRDefault="00F726A6"/>
    <w:p w14:paraId="45225828" w14:textId="025467D1" w:rsidR="00F726A6" w:rsidRDefault="00F726A6" w:rsidP="00F726A6">
      <w:pPr>
        <w:pStyle w:val="CommentText"/>
      </w:pPr>
      <w:r>
        <w:t xml:space="preserve">If a single company had managed to buy </w:t>
      </w:r>
      <w:r>
        <w:rPr>
          <w:i/>
          <w:iCs/>
        </w:rPr>
        <w:t>one third</w:t>
      </w:r>
      <w:r>
        <w:t xml:space="preserve"> of </w:t>
      </w:r>
      <w:r>
        <w:rPr>
          <w:i/>
          <w:iCs/>
        </w:rPr>
        <w:t>all dry land on Earth</w:t>
      </w:r>
      <w:r>
        <w:t xml:space="preserve">, only to leave it ravaged round-the-clock by tremendous wild fires, would we not feel justified in ignoring the ancient parchment barring us from </w:t>
      </w:r>
      <w:r>
        <w:rPr>
          <w:i/>
          <w:iCs/>
        </w:rPr>
        <w:t>searching company land without a warrant</w:t>
      </w:r>
      <w:r>
        <w:t xml:space="preserve"> to at least take a look around for what was starting them?</w:t>
      </w:r>
    </w:p>
  </w:comment>
  <w:comment w:id="2" w:author="David Blue" w:date="2020-11-10T18:40:00Z" w:initials="DB">
    <w:p w14:paraId="405321AF" w14:textId="77777777" w:rsidR="009E53A9" w:rsidRDefault="009E53A9">
      <w:pPr>
        <w:rPr>
          <w:sz w:val="20"/>
          <w:szCs w:val="20"/>
        </w:rPr>
      </w:pPr>
      <w:r>
        <w:rPr>
          <w:rStyle w:val="CommentReference"/>
        </w:rPr>
        <w:annotationRef/>
      </w:r>
      <w:r>
        <w:t xml:space="preserve">Another important tool in understanding the context would be to emphasize the parallels between the sort of innovation these companies were doing in their very beginning - as </w:t>
      </w:r>
      <w:r>
        <w:rPr>
          <w:i/>
          <w:iCs/>
        </w:rPr>
        <w:t>disruptors</w:t>
      </w:r>
      <w:r>
        <w:t xml:space="preserve"> - with the superior innonvation coming now from young, creative developers - as </w:t>
      </w:r>
      <w:r>
        <w:rPr>
          <w:i/>
          <w:iCs/>
        </w:rPr>
        <w:t>disruptors</w:t>
      </w:r>
      <w:r>
        <w:t xml:space="preserve"> - but in an actually-admirable way instead of an easy-to-make-fun-of one.</w:t>
      </w:r>
    </w:p>
    <w:p w14:paraId="50401C07" w14:textId="77777777" w:rsidR="009E53A9" w:rsidRDefault="009E53A9"/>
    <w:p w14:paraId="3830C23B" w14:textId="46801022" w:rsidR="009E53A9" w:rsidRDefault="009E53A9" w:rsidP="009E53A9">
      <w:pPr>
        <w:pStyle w:val="CommentText"/>
      </w:pPr>
      <w:r>
        <w:rPr>
          <w:i/>
          <w:iCs/>
        </w:rPr>
        <w:t>You either die a hero or you live long enough to see yourself (and your hundreds of thousands of employees) out-coded by a single, strange young German man.</w:t>
      </w:r>
    </w:p>
  </w:comment>
  <w:comment w:id="3" w:author="David Blue" w:date="2020-11-10T18:33:00Z" w:initials="DB">
    <w:p w14:paraId="01F7AA66" w14:textId="51DED47E" w:rsidR="00ED0FD1" w:rsidRDefault="00ED0FD1" w:rsidP="00ED0FD1">
      <w:pPr>
        <w:pStyle w:val="CommentText"/>
      </w:pPr>
      <w:r>
        <w:rPr>
          <w:rStyle w:val="CommentReference"/>
        </w:rPr>
        <w:annotationRef/>
      </w:r>
      <w:r>
        <w:t>Obviously, we're going to implicitly suggest that Web 2.0/commercialized social media is far beyond repair and needs to be purged.</w:t>
      </w:r>
    </w:p>
  </w:comment>
  <w:comment w:id="4" w:author="David Blue" w:date="2020-11-16T10:41:00Z" w:initials="DB">
    <w:p w14:paraId="5EA8A65A" w14:textId="0703E2EF" w:rsidR="00585A6D" w:rsidRDefault="00585A6D" w:rsidP="00585A6D">
      <w:pPr>
        <w:pStyle w:val="CommentText"/>
      </w:pPr>
      <w:r>
        <w:rPr>
          <w:rStyle w:val="CommentReference"/>
        </w:rPr>
        <w:annotationRef/>
      </w:r>
      <w:r>
        <w:t>This definitely needs a reword.</w:t>
      </w:r>
    </w:p>
  </w:comment>
  <w:comment w:id="5" w:author="David Blue" w:date="2020-11-16T22:07:00Z" w:initials="DB">
    <w:p w14:paraId="2493789A" w14:textId="2F1998DF" w:rsidR="00466944" w:rsidRDefault="00466944" w:rsidP="00466944">
      <w:pPr>
        <w:pStyle w:val="CommentText"/>
      </w:pPr>
      <w:r>
        <w:rPr>
          <w:rStyle w:val="CommentReference"/>
        </w:rPr>
        <w:annotationRef/>
      </w:r>
      <w:r>
        <w:t xml:space="preserve">Potential topic addendum: Amazon Web Services. </w:t>
      </w:r>
    </w:p>
  </w:comment>
  <w:comment w:id="6" w:author="David Blue" w:date="2020-11-21T22:09:00Z" w:initials="DB">
    <w:p w14:paraId="4574D054" w14:textId="12B2996C" w:rsidR="00444250" w:rsidRDefault="00444250">
      <w:pPr>
        <w:pStyle w:val="CommentText"/>
      </w:pPr>
      <w:r>
        <w:rPr>
          <w:rStyle w:val="CommentReference"/>
        </w:rPr>
        <w:annotationRef/>
      </w:r>
      <w:r>
        <w:t>This probably requires review.</w:t>
      </w:r>
    </w:p>
  </w:comment>
  <w:comment w:id="7" w:author="David Blue" w:date="2020-11-22T00:11:00Z" w:initials="DB">
    <w:p w14:paraId="094112C3" w14:textId="2AA4DFFF" w:rsidR="00A64AD2" w:rsidRDefault="00A64AD2">
      <w:pPr>
        <w:pStyle w:val="CommentText"/>
      </w:pPr>
      <w:r>
        <w:rPr>
          <w:rStyle w:val="CommentReference"/>
        </w:rPr>
        <w:annotationRef/>
      </w:r>
      <w:r>
        <w:t>Address this in detail in the body of the essay, including an explanation of Twitter’s Lists feature.</w:t>
      </w:r>
    </w:p>
  </w:comment>
  <w:comment w:id="8" w:author="David Blue" w:date="2020-11-22T01:51:00Z" w:initials="DB">
    <w:p w14:paraId="05657EE7" w14:textId="53A4F09B" w:rsidR="009E78B5" w:rsidRDefault="009E78B5">
      <w:pPr>
        <w:pStyle w:val="CommentText"/>
      </w:pPr>
      <w:r>
        <w:rPr>
          <w:rStyle w:val="CommentReference"/>
        </w:rPr>
        <w:annotationRef/>
      </w:r>
      <w:r>
        <w:t>Alternative title: “Genesis”</w:t>
      </w:r>
    </w:p>
  </w:comment>
  <w:comment w:id="9" w:author="David Blue" w:date="2020-11-23T17:43:00Z" w:initials="DB">
    <w:p w14:paraId="695F4839" w14:textId="6A72FB38" w:rsidR="00DE56F3" w:rsidRDefault="00DE56F3" w:rsidP="00DE56F3">
      <w:pPr>
        <w:pStyle w:val="CommentText"/>
      </w:pPr>
      <w:r>
        <w:rPr>
          <w:rStyle w:val="CommentReference"/>
        </w:rPr>
        <w:annotationRef/>
      </w:r>
      <w:r>
        <w:t>Alt: Intercollegiate.</w:t>
      </w:r>
    </w:p>
  </w:comment>
  <w:comment w:id="11" w:author="David Blue" w:date="2020-11-23T17:55:00Z" w:initials="DB">
    <w:p w14:paraId="7A4E71BA" w14:textId="34DEE2F1" w:rsidR="002945EB" w:rsidRDefault="002945EB" w:rsidP="002945EB">
      <w:pPr>
        <w:pStyle w:val="CommentText"/>
      </w:pPr>
      <w:r>
        <w:rPr>
          <w:rStyle w:val="CommentReference"/>
        </w:rPr>
        <w:annotationRef/>
      </w:r>
      <w:r>
        <w:t>RW</w:t>
      </w:r>
    </w:p>
  </w:comment>
  <w:comment w:id="10" w:author="David Blue" w:date="2020-11-23T05:55:00Z" w:initials="DB">
    <w:p w14:paraId="2F890B82" w14:textId="58038CB0" w:rsidR="005D1949" w:rsidRDefault="005D1949" w:rsidP="005D1949">
      <w:pPr>
        <w:pStyle w:val="CommentText"/>
      </w:pPr>
      <w:r>
        <w:rPr>
          <w:rStyle w:val="CommentReference"/>
        </w:rPr>
        <w:annotationRef/>
      </w:r>
      <w:r>
        <w:t>Requires re-wording.</w:t>
      </w:r>
    </w:p>
  </w:comment>
  <w:comment w:id="12" w:author="David Blue" w:date="2020-11-24T01:18:00Z" w:initials="DB">
    <w:p w14:paraId="3893EDE6" w14:textId="76B00BEA" w:rsidR="00C62737" w:rsidRDefault="00C62737" w:rsidP="00C62737">
      <w:pPr>
        <w:pStyle w:val="CommentText"/>
      </w:pPr>
      <w:r>
        <w:rPr>
          <w:rStyle w:val="CommentReference"/>
        </w:rPr>
        <w:annotationRef/>
      </w:r>
      <w:r>
        <w:t>Possible RW.</w:t>
      </w:r>
    </w:p>
  </w:comment>
  <w:comment w:id="13" w:author="David Blue" w:date="2020-11-27T22:28:00Z" w:initials="DB">
    <w:p w14:paraId="46D279FA" w14:textId="2D8FDC5C" w:rsidR="001131CD" w:rsidRDefault="001131CD">
      <w:pPr>
        <w:pStyle w:val="CommentText"/>
      </w:pPr>
      <w:r>
        <w:rPr>
          <w:rStyle w:val="CommentReference"/>
        </w:rPr>
        <w:annotationRef/>
      </w:r>
      <w:r>
        <w:t>Verify date.</w:t>
      </w:r>
    </w:p>
  </w:comment>
  <w:comment w:id="14" w:author="David Blue" w:date="2020-11-28T12:52:00Z" w:initials="DB">
    <w:p w14:paraId="1BAFC2BB" w14:textId="77777777" w:rsidR="002C70D2" w:rsidRDefault="002C70D2">
      <w:pPr>
        <w:pStyle w:val="CommentText"/>
      </w:pPr>
      <w:r>
        <w:rPr>
          <w:rStyle w:val="CommentReference"/>
        </w:rPr>
        <w:annotationRef/>
      </w:r>
      <w:r>
        <w:t>The correct citation for the Tweet:</w:t>
      </w:r>
    </w:p>
    <w:p w14:paraId="40CE51FB" w14:textId="77777777" w:rsidR="002C70D2" w:rsidRDefault="002C70D2">
      <w:pPr>
        <w:pStyle w:val="CommentText"/>
      </w:pPr>
    </w:p>
    <w:p w14:paraId="7A8E15B6" w14:textId="462BE00D" w:rsidR="002C70D2" w:rsidRDefault="002C70D2" w:rsidP="002C70D2">
      <w:pPr>
        <w:pStyle w:val="CommentText"/>
      </w:pPr>
      <w:r>
        <w:t>@TwitterA11y. "Adding descriptions to images is a great way to include everyone in your conversation. These descriptions, aka alt-text, enable folks who use screen readers to interpret images in Tweets. Starting today, you no longer need a setting to add alt text and it's available on 📱 &amp; 💻." *Twitter*, 27 May. 2020, 12:01 p.m., twitter.com/TwitterA11y/status/1265689579371323392.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3A92821F" w15:done="0"/>
  <w15:commentEx w15:paraId="45225828" w15:paraIdParent="3A92821F" w15:done="0"/>
  <w15:commentEx w15:paraId="3830C23B" w15:done="0"/>
  <w15:commentEx w15:paraId="01F7AA66" w15:done="0"/>
  <w15:commentEx w15:paraId="5EA8A65A" w15:done="0"/>
  <w15:commentEx w15:paraId="2493789A" w15:done="0"/>
  <w15:commentEx w15:paraId="4574D054" w15:done="0"/>
  <w15:commentEx w15:paraId="094112C3" w15:done="0"/>
  <w15:commentEx w15:paraId="05657EE7" w15:done="0"/>
  <w15:commentEx w15:paraId="695F4839" w15:done="0"/>
  <w15:commentEx w15:paraId="7A4E71BA" w15:done="0"/>
  <w15:commentEx w15:paraId="2F890B82" w15:done="1"/>
  <w15:commentEx w15:paraId="3893EDE6" w15:done="0"/>
  <w15:commentEx w15:paraId="46D279FA" w15:done="0"/>
  <w15:commentEx w15:paraId="7A8E15B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5553A7" w16cex:dateUtc="2020-11-11T00:00:00Z"/>
  <w16cex:commentExtensible w16cex:durableId="235555B4" w16cex:dateUtc="2020-11-11T00:08:00Z"/>
  <w16cex:commentExtensible w16cex:durableId="23555D00" w16cex:dateUtc="2020-11-11T00:40:00Z"/>
  <w16cex:commentExtensible w16cex:durableId="23555B6B" w16cex:dateUtc="2020-11-11T00:33:00Z"/>
  <w16cex:commentExtensible w16cex:durableId="235CD5D0" w16cex:dateUtc="2020-11-16T16:41:00Z"/>
  <w16cex:commentExtensible w16cex:durableId="235D76BF" w16cex:dateUtc="2020-11-17T04:07:00Z"/>
  <w16cex:commentExtensible w16cex:durableId="23640EA3" w16cex:dateUtc="2020-11-22T04:09:00Z"/>
  <w16cex:commentExtensible w16cex:durableId="23642B1E" w16cex:dateUtc="2020-11-22T06:11:00Z"/>
  <w16cex:commentExtensible w16cex:durableId="2364428D" w16cex:dateUtc="2020-11-22T07:51:00Z"/>
  <w16cex:commentExtensible w16cex:durableId="2366735E" w16cex:dateUtc="2020-11-23T23:43:00Z"/>
  <w16cex:commentExtensible w16cex:durableId="236675F8" w16cex:dateUtc="2020-11-23T23:55:00Z"/>
  <w16cex:commentExtensible w16cex:durableId="2365CD57" w16cex:dateUtc="2020-11-23T11:55:00Z"/>
  <w16cex:commentExtensible w16cex:durableId="2366DDD0" w16cex:dateUtc="2020-11-24T07:18:00Z"/>
  <w16cex:commentExtensible w16cex:durableId="236BFC2B" w16cex:dateUtc="2020-11-28T04:28:00Z"/>
  <w16cex:commentExtensible w16cex:durableId="236CC681" w16cex:dateUtc="2020-11-28T18:5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3A92821F" w16cid:durableId="235553A7"/>
  <w16cid:commentId w16cid:paraId="45225828" w16cid:durableId="235555B4"/>
  <w16cid:commentId w16cid:paraId="3830C23B" w16cid:durableId="23555D00"/>
  <w16cid:commentId w16cid:paraId="01F7AA66" w16cid:durableId="23555B6B"/>
  <w16cid:commentId w16cid:paraId="5EA8A65A" w16cid:durableId="235CD5D0"/>
  <w16cid:commentId w16cid:paraId="2493789A" w16cid:durableId="235D76BF"/>
  <w16cid:commentId w16cid:paraId="4574D054" w16cid:durableId="23640EA3"/>
  <w16cid:commentId w16cid:paraId="094112C3" w16cid:durableId="23642B1E"/>
  <w16cid:commentId w16cid:paraId="05657EE7" w16cid:durableId="2364428D"/>
  <w16cid:commentId w16cid:paraId="695F4839" w16cid:durableId="2366735E"/>
  <w16cid:commentId w16cid:paraId="7A4E71BA" w16cid:durableId="236675F8"/>
  <w16cid:commentId w16cid:paraId="2F890B82" w16cid:durableId="2365CD57"/>
  <w16cid:commentId w16cid:paraId="3893EDE6" w16cid:durableId="2366DDD0"/>
  <w16cid:commentId w16cid:paraId="46D279FA" w16cid:durableId="236BFC2B"/>
  <w16cid:commentId w16cid:paraId="7A8E15B6" w16cid:durableId="236CC68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D0F7A1" w14:textId="77777777" w:rsidR="003F314B" w:rsidRDefault="003F314B" w:rsidP="00983865">
      <w:pPr>
        <w:spacing w:after="0" w:line="240" w:lineRule="auto"/>
      </w:pPr>
      <w:r>
        <w:separator/>
      </w:r>
    </w:p>
  </w:endnote>
  <w:endnote w:type="continuationSeparator" w:id="0">
    <w:p w14:paraId="55716100" w14:textId="77777777" w:rsidR="003F314B" w:rsidRDefault="003F314B" w:rsidP="00983865">
      <w:pPr>
        <w:spacing w:after="0" w:line="240" w:lineRule="auto"/>
      </w:pPr>
      <w:r>
        <w:continuationSeparator/>
      </w:r>
    </w:p>
  </w:endnote>
  <w:endnote w:type="continuationNotice" w:id="1">
    <w:p w14:paraId="0045AC91" w14:textId="77777777" w:rsidR="003F314B" w:rsidRDefault="003F314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dobe Caslon Pro">
    <w:panose1 w:val="0205050205050A020403"/>
    <w:charset w:val="00"/>
    <w:family w:val="roman"/>
    <w:notTrueType/>
    <w:pitch w:val="variable"/>
    <w:sig w:usb0="00000007" w:usb1="00000001" w:usb2="00000000" w:usb3="00000000" w:csb0="00000093" w:csb1="00000000"/>
  </w:font>
  <w:font w:name="Aktiv Grotesk Black">
    <w:panose1 w:val="020B0904020202020204"/>
    <w:charset w:val="00"/>
    <w:family w:val="swiss"/>
    <w:pitch w:val="variable"/>
    <w:sig w:usb0="A00000EF" w:usb1="5000205B" w:usb2="00000008" w:usb3="00000000" w:csb0="00000093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Neue Haas Unica W1G Black">
    <w:panose1 w:val="020B0A04030206020203"/>
    <w:charset w:val="00"/>
    <w:family w:val="swiss"/>
    <w:notTrueType/>
    <w:pitch w:val="variable"/>
    <w:sig w:usb0="A00002AF" w:usb1="00000003" w:usb2="00000000" w:usb3="00000000" w:csb0="0000009F" w:csb1="00000000"/>
  </w:font>
  <w:font w:name="Proxima Nova Medium">
    <w:panose1 w:val="02000506030000020004"/>
    <w:charset w:val="00"/>
    <w:family w:val="modern"/>
    <w:notTrueType/>
    <w:pitch w:val="variable"/>
    <w:sig w:usb0="20000287" w:usb1="00000001" w:usb2="00000000" w:usb3="00000000" w:csb0="0000019F" w:csb1="00000000"/>
  </w:font>
  <w:font w:name="Neue Kabel Medium">
    <w:altName w:val="Calibri"/>
    <w:panose1 w:val="020C0702020203020303"/>
    <w:charset w:val="00"/>
    <w:family w:val="swiss"/>
    <w:notTrueType/>
    <w:pitch w:val="variable"/>
    <w:sig w:usb0="A0000067" w:usb1="00000401" w:usb2="00000000" w:usb3="00000000" w:csb0="00000093" w:csb1="00000000"/>
  </w:font>
  <w:font w:name="IBM Plex Sans Condensed Light">
    <w:panose1 w:val="020B0406050203000203"/>
    <w:charset w:val="00"/>
    <w:family w:val="swiss"/>
    <w:pitch w:val="variable"/>
    <w:sig w:usb0="A000006F" w:usb1="5000207B" w:usb2="00000000" w:usb3="00000000" w:csb0="00000193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Inconsolata">
    <w:panose1 w:val="00000000000000000000"/>
    <w:charset w:val="00"/>
    <w:family w:val="auto"/>
    <w:pitch w:val="fixed"/>
    <w:sig w:usb0="A00000FF" w:usb1="0000F9EB" w:usb2="00000020" w:usb3="00000000" w:csb0="00000193" w:csb1="00000000"/>
  </w:font>
  <w:font w:name="Proxima Nova Cond">
    <w:altName w:val="Tahoma"/>
    <w:panose1 w:val="02000506030000020004"/>
    <w:charset w:val="00"/>
    <w:family w:val="modern"/>
    <w:notTrueType/>
    <w:pitch w:val="variable"/>
    <w:sig w:usb0="20000287" w:usb1="00000001" w:usb2="00000000" w:usb3="00000000" w:csb0="0000019F" w:csb1="00000000"/>
  </w:font>
  <w:font w:name="IBM Plex Mono Light">
    <w:panose1 w:val="020B0409050203000203"/>
    <w:charset w:val="00"/>
    <w:family w:val="modern"/>
    <w:pitch w:val="fixed"/>
    <w:sig w:usb0="A000026F" w:usb1="5000207B" w:usb2="00000000" w:usb3="00000000" w:csb0="00000197" w:csb1="00000000"/>
  </w:font>
  <w:font w:name="IBM Plex Sans Light">
    <w:panose1 w:val="020B0403050203000203"/>
    <w:charset w:val="00"/>
    <w:family w:val="swiss"/>
    <w:pitch w:val="variable"/>
    <w:sig w:usb0="A00002EF" w:usb1="5000207B" w:usb2="00000000" w:usb3="00000000" w:csb0="0000019F" w:csb1="00000000"/>
  </w:font>
  <w:font w:name="Kepler Std Medium Disp">
    <w:panose1 w:val="0204060306070A060204"/>
    <w:charset w:val="00"/>
    <w:family w:val="roman"/>
    <w:notTrueType/>
    <w:pitch w:val="variable"/>
    <w:sig w:usb0="00000003" w:usb1="00000001" w:usb2="00000000" w:usb3="00000000" w:csb0="00000001" w:csb1="00000000"/>
  </w:font>
  <w:font w:name="IBM Plex Mono Text">
    <w:panose1 w:val="020B0509050203000203"/>
    <w:charset w:val="00"/>
    <w:family w:val="modern"/>
    <w:pitch w:val="fixed"/>
    <w:sig w:usb0="A000026F" w:usb1="5000207B" w:usb2="00000000" w:usb3="00000000" w:csb0="00000197" w:csb1="00000000"/>
  </w:font>
  <w:font w:name="FreightSansCndPro Light">
    <w:panose1 w:val="02000506030000020004"/>
    <w:charset w:val="00"/>
    <w:family w:val="modern"/>
    <w:notTrueType/>
    <w:pitch w:val="variable"/>
    <w:sig w:usb0="A00000AF" w:usb1="5000044B" w:usb2="00000000" w:usb3="00000000" w:csb0="00000093" w:csb1="00000000"/>
  </w:font>
  <w:font w:name="Aktiv Grotesk Cd Medium">
    <w:panose1 w:val="020B0606020203020204"/>
    <w:charset w:val="00"/>
    <w:family w:val="swiss"/>
    <w:pitch w:val="variable"/>
    <w:sig w:usb0="A00000EF" w:usb1="5000205B" w:usb2="00000008" w:usb3="00000000" w:csb0="00000093" w:csb1="00000000"/>
  </w:font>
  <w:font w:name="Acumin Pro">
    <w:panose1 w:val="020B0504020202020204"/>
    <w:charset w:val="00"/>
    <w:family w:val="swiss"/>
    <w:notTrueType/>
    <w:pitch w:val="variable"/>
    <w:sig w:usb0="20000007" w:usb1="00000001" w:usb2="00000000" w:usb3="00000000" w:csb0="000001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roxima Nova">
    <w:altName w:val="Tahoma"/>
    <w:panose1 w:val="02000506030000020004"/>
    <w:charset w:val="00"/>
    <w:family w:val="modern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353AA5" w14:textId="77777777" w:rsidR="00852EA3" w:rsidRPr="00852EA3" w:rsidRDefault="00852EA3" w:rsidP="00CF21E0">
    <w:pPr>
      <w:pStyle w:val="Footer"/>
    </w:pPr>
    <w:r w:rsidRPr="00852EA3">
      <w:t>Words of David Blue in Red</w:t>
    </w:r>
    <w:r w:rsidRPr="00852EA3">
      <w:ptab w:relativeTo="margin" w:alignment="center" w:leader="none"/>
    </w:r>
    <w:r w:rsidRPr="00852EA3">
      <w:ptab w:relativeTo="margin" w:alignment="right" w:leader="none"/>
    </w:r>
    <w:r w:rsidRPr="00852EA3">
      <w:fldChar w:fldCharType="begin"/>
    </w:r>
    <w:r w:rsidRPr="00852EA3">
      <w:instrText xml:space="preserve"> PAGE   \* MERGEFORMAT </w:instrText>
    </w:r>
    <w:r w:rsidRPr="00852EA3">
      <w:fldChar w:fldCharType="separate"/>
    </w:r>
    <w:r w:rsidRPr="00852EA3">
      <w:rPr>
        <w:noProof/>
      </w:rPr>
      <w:t>1</w:t>
    </w:r>
    <w:r w:rsidRPr="00852EA3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2C1E7C" w14:textId="77777777" w:rsidR="00CF21E0" w:rsidRDefault="00CF21E0" w:rsidP="00CF21E0">
    <w:pPr>
      <w:pStyle w:val="Footer"/>
      <w:tabs>
        <w:tab w:val="clear" w:pos="4680"/>
        <w:tab w:val="clear" w:pos="9360"/>
        <w:tab w:val="left" w:pos="3614"/>
      </w:tabs>
    </w:pPr>
    <w:r>
      <w:tab/>
    </w:r>
    <w:r w:rsidRPr="00852EA3">
      <w:t>Words of David Blue in Red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958841" w14:textId="77777777" w:rsidR="003F314B" w:rsidRDefault="003F314B" w:rsidP="00983865">
      <w:pPr>
        <w:spacing w:after="0" w:line="240" w:lineRule="auto"/>
      </w:pPr>
      <w:r>
        <w:separator/>
      </w:r>
    </w:p>
  </w:footnote>
  <w:footnote w:type="continuationSeparator" w:id="0">
    <w:p w14:paraId="6F1F7037" w14:textId="77777777" w:rsidR="003F314B" w:rsidRDefault="003F314B" w:rsidP="00983865">
      <w:pPr>
        <w:spacing w:after="0" w:line="240" w:lineRule="auto"/>
      </w:pPr>
      <w:r>
        <w:continuationSeparator/>
      </w:r>
    </w:p>
  </w:footnote>
  <w:footnote w:type="continuationNotice" w:id="1">
    <w:p w14:paraId="1B8CD336" w14:textId="77777777" w:rsidR="003F314B" w:rsidRDefault="003F314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289D2E" w14:textId="77777777" w:rsidR="00FE025C" w:rsidRDefault="004E0657">
    <w:pPr>
      <w:pStyle w:val="Header"/>
    </w:pPr>
    <w:r>
      <w:rPr>
        <w:noProof/>
      </w:rPr>
      <w:pict w14:anchorId="010A2EB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5595001" o:spid="_x0000_s2050" type="#_x0000_t75" style="position:absolute;margin-left:0;margin-top:0;width:63.75pt;height:63.65pt;z-index:-251658240;mso-position-horizontal:center;mso-position-horizontal-relative:margin;mso-position-vertical:center;mso-position-vertical-relative:margin" o:allowincell="f">
          <v:imagedata r:id="rId1" o:title="Shifecon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2CC482" w14:textId="77777777" w:rsidR="00FE025C" w:rsidRDefault="004E0657">
    <w:pPr>
      <w:pStyle w:val="Header"/>
    </w:pPr>
    <w:r>
      <w:rPr>
        <w:noProof/>
      </w:rPr>
      <w:pict w14:anchorId="7EAEF5F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5595002" o:spid="_x0000_s2051" type="#_x0000_t75" style="position:absolute;margin-left:0;margin-top:0;width:63.75pt;height:63.65pt;z-index:-251658239;mso-position-horizontal:center;mso-position-horizontal-relative:margin;mso-position-vertical:center;mso-position-vertical-relative:margin" o:allowincell="f">
          <v:imagedata r:id="rId1" o:title="Shifecon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60C577" w14:textId="3078445E" w:rsidR="00160851" w:rsidRPr="00160851" w:rsidRDefault="00B320D2" w:rsidP="00160851">
    <w:pPr>
      <w:pStyle w:val="Title"/>
    </w:pPr>
    <w:r>
      <w:t>Non-Commercial</w:t>
    </w:r>
    <w:r w:rsidR="00243C9A">
      <w:t xml:space="preserve">, Open Source, and Federated </w:t>
    </w:r>
    <w:r w:rsidR="00160851">
      <w:t xml:space="preserve">Social Platforms as </w:t>
    </w:r>
    <w:r w:rsidR="00DC2EFA">
      <w:t>Effective Community</w:t>
    </w:r>
    <w:r w:rsidR="00F335A0">
      <w:t xml:space="preserve"> Alternatives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E3A861C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3C6CA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62A1A5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C240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29C198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BC2AF0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AFEFDE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6482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37E40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970526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0F4484"/>
    <w:multiLevelType w:val="hybridMultilevel"/>
    <w:tmpl w:val="02F865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7283608"/>
    <w:multiLevelType w:val="hybridMultilevel"/>
    <w:tmpl w:val="E138C322"/>
    <w:lvl w:ilvl="0" w:tplc="724C2E6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970B56"/>
    <w:multiLevelType w:val="multilevel"/>
    <w:tmpl w:val="294CC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11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David Blue">
    <w15:presenceInfo w15:providerId="None" w15:userId="David Blu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isplayBackgroundShape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savePreviewPicture/>
  <w:hdrShapeDefaults>
    <o:shapedefaults v:ext="edit" spidmax="2052"/>
    <o:shapelayout v:ext="edit">
      <o:idmap v:ext="edit" data="2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851"/>
    <w:rsid w:val="00000AFC"/>
    <w:rsid w:val="00001EC6"/>
    <w:rsid w:val="00001F6F"/>
    <w:rsid w:val="0000232F"/>
    <w:rsid w:val="000040EB"/>
    <w:rsid w:val="00006856"/>
    <w:rsid w:val="000103A0"/>
    <w:rsid w:val="0001110C"/>
    <w:rsid w:val="000145A8"/>
    <w:rsid w:val="00022133"/>
    <w:rsid w:val="000241AC"/>
    <w:rsid w:val="000245B1"/>
    <w:rsid w:val="00024889"/>
    <w:rsid w:val="000267DC"/>
    <w:rsid w:val="00026C49"/>
    <w:rsid w:val="00027693"/>
    <w:rsid w:val="0003062C"/>
    <w:rsid w:val="000333A3"/>
    <w:rsid w:val="000361DA"/>
    <w:rsid w:val="000422D7"/>
    <w:rsid w:val="00042756"/>
    <w:rsid w:val="0004369E"/>
    <w:rsid w:val="000455CA"/>
    <w:rsid w:val="00050D73"/>
    <w:rsid w:val="00051256"/>
    <w:rsid w:val="0006126A"/>
    <w:rsid w:val="000637DE"/>
    <w:rsid w:val="00065A2F"/>
    <w:rsid w:val="00070831"/>
    <w:rsid w:val="00081E34"/>
    <w:rsid w:val="00082119"/>
    <w:rsid w:val="000830DF"/>
    <w:rsid w:val="00087044"/>
    <w:rsid w:val="00087A71"/>
    <w:rsid w:val="00090B0D"/>
    <w:rsid w:val="00090C83"/>
    <w:rsid w:val="0009305C"/>
    <w:rsid w:val="000954CC"/>
    <w:rsid w:val="000962D9"/>
    <w:rsid w:val="000A008F"/>
    <w:rsid w:val="000A1F53"/>
    <w:rsid w:val="000A1F8F"/>
    <w:rsid w:val="000A2329"/>
    <w:rsid w:val="000A2FC4"/>
    <w:rsid w:val="000A399D"/>
    <w:rsid w:val="000A4262"/>
    <w:rsid w:val="000A5E62"/>
    <w:rsid w:val="000B5CA7"/>
    <w:rsid w:val="000B6977"/>
    <w:rsid w:val="000C39D5"/>
    <w:rsid w:val="000C6F82"/>
    <w:rsid w:val="000D08B8"/>
    <w:rsid w:val="000D17D5"/>
    <w:rsid w:val="000D2233"/>
    <w:rsid w:val="000D67F5"/>
    <w:rsid w:val="000D7836"/>
    <w:rsid w:val="000E2482"/>
    <w:rsid w:val="000E325D"/>
    <w:rsid w:val="000E4D69"/>
    <w:rsid w:val="000E55C5"/>
    <w:rsid w:val="000F2036"/>
    <w:rsid w:val="00100443"/>
    <w:rsid w:val="00101A6D"/>
    <w:rsid w:val="00106E31"/>
    <w:rsid w:val="00106E4C"/>
    <w:rsid w:val="001078B1"/>
    <w:rsid w:val="00107B77"/>
    <w:rsid w:val="00111E59"/>
    <w:rsid w:val="001131CD"/>
    <w:rsid w:val="00116524"/>
    <w:rsid w:val="001166EF"/>
    <w:rsid w:val="00116A39"/>
    <w:rsid w:val="00120B5E"/>
    <w:rsid w:val="00121D0A"/>
    <w:rsid w:val="00122A54"/>
    <w:rsid w:val="0012324C"/>
    <w:rsid w:val="0012470A"/>
    <w:rsid w:val="0013035E"/>
    <w:rsid w:val="00131492"/>
    <w:rsid w:val="00131627"/>
    <w:rsid w:val="001324A4"/>
    <w:rsid w:val="0013664E"/>
    <w:rsid w:val="00137EBC"/>
    <w:rsid w:val="00140C7E"/>
    <w:rsid w:val="00145993"/>
    <w:rsid w:val="0014754E"/>
    <w:rsid w:val="00150F69"/>
    <w:rsid w:val="0015271E"/>
    <w:rsid w:val="00156C00"/>
    <w:rsid w:val="00157BD5"/>
    <w:rsid w:val="00160851"/>
    <w:rsid w:val="00161D36"/>
    <w:rsid w:val="00162114"/>
    <w:rsid w:val="001633B5"/>
    <w:rsid w:val="0016359B"/>
    <w:rsid w:val="00163C26"/>
    <w:rsid w:val="00164867"/>
    <w:rsid w:val="00167846"/>
    <w:rsid w:val="00167D8F"/>
    <w:rsid w:val="00175A78"/>
    <w:rsid w:val="00175F62"/>
    <w:rsid w:val="001806E3"/>
    <w:rsid w:val="00181BBF"/>
    <w:rsid w:val="00184427"/>
    <w:rsid w:val="001849CF"/>
    <w:rsid w:val="001852DE"/>
    <w:rsid w:val="0018796A"/>
    <w:rsid w:val="00194907"/>
    <w:rsid w:val="0019530D"/>
    <w:rsid w:val="001A2684"/>
    <w:rsid w:val="001A342F"/>
    <w:rsid w:val="001A76C9"/>
    <w:rsid w:val="001A7E00"/>
    <w:rsid w:val="001B05E8"/>
    <w:rsid w:val="001B21B2"/>
    <w:rsid w:val="001B2CE8"/>
    <w:rsid w:val="001B36FA"/>
    <w:rsid w:val="001B4250"/>
    <w:rsid w:val="001B5324"/>
    <w:rsid w:val="001B59ED"/>
    <w:rsid w:val="001B7CD5"/>
    <w:rsid w:val="001C01A7"/>
    <w:rsid w:val="001C077C"/>
    <w:rsid w:val="001C0B8A"/>
    <w:rsid w:val="001C1B8D"/>
    <w:rsid w:val="001C3964"/>
    <w:rsid w:val="001C3AA0"/>
    <w:rsid w:val="001C3C28"/>
    <w:rsid w:val="001C4CDE"/>
    <w:rsid w:val="001D1A09"/>
    <w:rsid w:val="001D1C5D"/>
    <w:rsid w:val="001D22C9"/>
    <w:rsid w:val="001D2954"/>
    <w:rsid w:val="001D2F67"/>
    <w:rsid w:val="001D4779"/>
    <w:rsid w:val="001E0732"/>
    <w:rsid w:val="001E0D2E"/>
    <w:rsid w:val="001E323D"/>
    <w:rsid w:val="001E3B7A"/>
    <w:rsid w:val="001E51F6"/>
    <w:rsid w:val="001E5F1D"/>
    <w:rsid w:val="001E7DB1"/>
    <w:rsid w:val="001F1DCD"/>
    <w:rsid w:val="001F31C4"/>
    <w:rsid w:val="001F690A"/>
    <w:rsid w:val="00203023"/>
    <w:rsid w:val="00204249"/>
    <w:rsid w:val="002055C0"/>
    <w:rsid w:val="0020585D"/>
    <w:rsid w:val="00205CBC"/>
    <w:rsid w:val="0021207D"/>
    <w:rsid w:val="002124ED"/>
    <w:rsid w:val="00217183"/>
    <w:rsid w:val="0022119A"/>
    <w:rsid w:val="00221CF8"/>
    <w:rsid w:val="002225D0"/>
    <w:rsid w:val="0022754D"/>
    <w:rsid w:val="00227624"/>
    <w:rsid w:val="002310B7"/>
    <w:rsid w:val="00232205"/>
    <w:rsid w:val="00236D7B"/>
    <w:rsid w:val="00237337"/>
    <w:rsid w:val="00237DF2"/>
    <w:rsid w:val="00240FD2"/>
    <w:rsid w:val="00243C9A"/>
    <w:rsid w:val="00244E28"/>
    <w:rsid w:val="0024564F"/>
    <w:rsid w:val="00246AB2"/>
    <w:rsid w:val="00247D84"/>
    <w:rsid w:val="002572CC"/>
    <w:rsid w:val="002574AE"/>
    <w:rsid w:val="002633F8"/>
    <w:rsid w:val="00267430"/>
    <w:rsid w:val="00270209"/>
    <w:rsid w:val="002713FB"/>
    <w:rsid w:val="002728CE"/>
    <w:rsid w:val="002752EA"/>
    <w:rsid w:val="002762C1"/>
    <w:rsid w:val="0028266A"/>
    <w:rsid w:val="0028402F"/>
    <w:rsid w:val="0028718C"/>
    <w:rsid w:val="0029093E"/>
    <w:rsid w:val="00291825"/>
    <w:rsid w:val="002919D1"/>
    <w:rsid w:val="00291C70"/>
    <w:rsid w:val="0029234F"/>
    <w:rsid w:val="002945EB"/>
    <w:rsid w:val="002946F3"/>
    <w:rsid w:val="00296F07"/>
    <w:rsid w:val="002A3E8E"/>
    <w:rsid w:val="002A49AD"/>
    <w:rsid w:val="002A684E"/>
    <w:rsid w:val="002A7FBC"/>
    <w:rsid w:val="002B2FEA"/>
    <w:rsid w:val="002B36FB"/>
    <w:rsid w:val="002B53D2"/>
    <w:rsid w:val="002B6544"/>
    <w:rsid w:val="002B67A4"/>
    <w:rsid w:val="002B7301"/>
    <w:rsid w:val="002C0C7F"/>
    <w:rsid w:val="002C2B19"/>
    <w:rsid w:val="002C2DAD"/>
    <w:rsid w:val="002C70D2"/>
    <w:rsid w:val="002D5703"/>
    <w:rsid w:val="002E0F88"/>
    <w:rsid w:val="002E2310"/>
    <w:rsid w:val="002E2B3A"/>
    <w:rsid w:val="002E31F4"/>
    <w:rsid w:val="002E3B78"/>
    <w:rsid w:val="002E4AC4"/>
    <w:rsid w:val="002F133F"/>
    <w:rsid w:val="002F1953"/>
    <w:rsid w:val="002F2DB6"/>
    <w:rsid w:val="002F4F66"/>
    <w:rsid w:val="002F6697"/>
    <w:rsid w:val="002F6F46"/>
    <w:rsid w:val="00300326"/>
    <w:rsid w:val="00301602"/>
    <w:rsid w:val="003050FC"/>
    <w:rsid w:val="00305887"/>
    <w:rsid w:val="00306165"/>
    <w:rsid w:val="003138D1"/>
    <w:rsid w:val="003165F5"/>
    <w:rsid w:val="0031733E"/>
    <w:rsid w:val="003174D4"/>
    <w:rsid w:val="00317B6E"/>
    <w:rsid w:val="00327090"/>
    <w:rsid w:val="00327381"/>
    <w:rsid w:val="003309F9"/>
    <w:rsid w:val="0033226F"/>
    <w:rsid w:val="00332CD2"/>
    <w:rsid w:val="003330F7"/>
    <w:rsid w:val="00334F1F"/>
    <w:rsid w:val="00335CD8"/>
    <w:rsid w:val="0034151B"/>
    <w:rsid w:val="003448ED"/>
    <w:rsid w:val="003448F7"/>
    <w:rsid w:val="00345B59"/>
    <w:rsid w:val="00347595"/>
    <w:rsid w:val="003531B8"/>
    <w:rsid w:val="00356367"/>
    <w:rsid w:val="003563EF"/>
    <w:rsid w:val="00361CDA"/>
    <w:rsid w:val="003646E8"/>
    <w:rsid w:val="00365106"/>
    <w:rsid w:val="003741FF"/>
    <w:rsid w:val="003758DB"/>
    <w:rsid w:val="00376C44"/>
    <w:rsid w:val="0037730A"/>
    <w:rsid w:val="003778FD"/>
    <w:rsid w:val="0038007B"/>
    <w:rsid w:val="0038123A"/>
    <w:rsid w:val="00384C6E"/>
    <w:rsid w:val="00385AE1"/>
    <w:rsid w:val="003878B9"/>
    <w:rsid w:val="00387987"/>
    <w:rsid w:val="00391B0F"/>
    <w:rsid w:val="00393F8E"/>
    <w:rsid w:val="003950B0"/>
    <w:rsid w:val="0039555F"/>
    <w:rsid w:val="003A0096"/>
    <w:rsid w:val="003A1E6F"/>
    <w:rsid w:val="003A2842"/>
    <w:rsid w:val="003A69C3"/>
    <w:rsid w:val="003B0E26"/>
    <w:rsid w:val="003B1607"/>
    <w:rsid w:val="003B19B4"/>
    <w:rsid w:val="003B3E6E"/>
    <w:rsid w:val="003B4200"/>
    <w:rsid w:val="003B4441"/>
    <w:rsid w:val="003B4DBE"/>
    <w:rsid w:val="003C367C"/>
    <w:rsid w:val="003C38A2"/>
    <w:rsid w:val="003C592D"/>
    <w:rsid w:val="003D186F"/>
    <w:rsid w:val="003D342B"/>
    <w:rsid w:val="003D3719"/>
    <w:rsid w:val="003D7E6B"/>
    <w:rsid w:val="003E1705"/>
    <w:rsid w:val="003E1A2E"/>
    <w:rsid w:val="003E4244"/>
    <w:rsid w:val="003E4A7E"/>
    <w:rsid w:val="003E628A"/>
    <w:rsid w:val="003F0AA3"/>
    <w:rsid w:val="003F196F"/>
    <w:rsid w:val="003F1DFA"/>
    <w:rsid w:val="003F314B"/>
    <w:rsid w:val="003F6882"/>
    <w:rsid w:val="003F72A1"/>
    <w:rsid w:val="00401A5D"/>
    <w:rsid w:val="00403E4E"/>
    <w:rsid w:val="00404576"/>
    <w:rsid w:val="0040486F"/>
    <w:rsid w:val="00411839"/>
    <w:rsid w:val="004125D5"/>
    <w:rsid w:val="004128C3"/>
    <w:rsid w:val="0041363F"/>
    <w:rsid w:val="00415413"/>
    <w:rsid w:val="00422460"/>
    <w:rsid w:val="0042488A"/>
    <w:rsid w:val="00432216"/>
    <w:rsid w:val="00432531"/>
    <w:rsid w:val="0043492F"/>
    <w:rsid w:val="00434960"/>
    <w:rsid w:val="00436004"/>
    <w:rsid w:val="0043678A"/>
    <w:rsid w:val="004369D0"/>
    <w:rsid w:val="00442374"/>
    <w:rsid w:val="00444250"/>
    <w:rsid w:val="00444D44"/>
    <w:rsid w:val="00444DDA"/>
    <w:rsid w:val="0045055F"/>
    <w:rsid w:val="0045079F"/>
    <w:rsid w:val="004526C9"/>
    <w:rsid w:val="0045296E"/>
    <w:rsid w:val="004542A6"/>
    <w:rsid w:val="00456551"/>
    <w:rsid w:val="00456CBC"/>
    <w:rsid w:val="00456DC4"/>
    <w:rsid w:val="0046010A"/>
    <w:rsid w:val="00466944"/>
    <w:rsid w:val="004675B0"/>
    <w:rsid w:val="00470CDD"/>
    <w:rsid w:val="00471A1A"/>
    <w:rsid w:val="00472645"/>
    <w:rsid w:val="00473E8B"/>
    <w:rsid w:val="00482FAB"/>
    <w:rsid w:val="004870EB"/>
    <w:rsid w:val="00487AB4"/>
    <w:rsid w:val="00490735"/>
    <w:rsid w:val="00491A8B"/>
    <w:rsid w:val="0049316C"/>
    <w:rsid w:val="00494530"/>
    <w:rsid w:val="00494E9B"/>
    <w:rsid w:val="004960BD"/>
    <w:rsid w:val="00497346"/>
    <w:rsid w:val="004A075E"/>
    <w:rsid w:val="004A30C2"/>
    <w:rsid w:val="004A4437"/>
    <w:rsid w:val="004A5823"/>
    <w:rsid w:val="004A5A67"/>
    <w:rsid w:val="004B5B85"/>
    <w:rsid w:val="004B6928"/>
    <w:rsid w:val="004C4503"/>
    <w:rsid w:val="004C4C45"/>
    <w:rsid w:val="004C640F"/>
    <w:rsid w:val="004D1F25"/>
    <w:rsid w:val="004D2BE3"/>
    <w:rsid w:val="004D36A1"/>
    <w:rsid w:val="004D600E"/>
    <w:rsid w:val="004D6C08"/>
    <w:rsid w:val="004D7A17"/>
    <w:rsid w:val="004E04D3"/>
    <w:rsid w:val="004E1552"/>
    <w:rsid w:val="004E1C2B"/>
    <w:rsid w:val="004E600B"/>
    <w:rsid w:val="004E75E3"/>
    <w:rsid w:val="004E7B9E"/>
    <w:rsid w:val="004F1102"/>
    <w:rsid w:val="004F4F8B"/>
    <w:rsid w:val="004F5158"/>
    <w:rsid w:val="004F6499"/>
    <w:rsid w:val="004F70D8"/>
    <w:rsid w:val="004F7AFD"/>
    <w:rsid w:val="0050170D"/>
    <w:rsid w:val="00502227"/>
    <w:rsid w:val="00504D2D"/>
    <w:rsid w:val="005134E4"/>
    <w:rsid w:val="00514423"/>
    <w:rsid w:val="00514CEE"/>
    <w:rsid w:val="00515297"/>
    <w:rsid w:val="005154CD"/>
    <w:rsid w:val="00515DCA"/>
    <w:rsid w:val="005172D3"/>
    <w:rsid w:val="00517B81"/>
    <w:rsid w:val="00517B84"/>
    <w:rsid w:val="00517D46"/>
    <w:rsid w:val="005201A6"/>
    <w:rsid w:val="00521037"/>
    <w:rsid w:val="005215ED"/>
    <w:rsid w:val="00523342"/>
    <w:rsid w:val="00523E54"/>
    <w:rsid w:val="00524A9B"/>
    <w:rsid w:val="00524BB4"/>
    <w:rsid w:val="0052542F"/>
    <w:rsid w:val="005257B7"/>
    <w:rsid w:val="00525D95"/>
    <w:rsid w:val="00526DFF"/>
    <w:rsid w:val="00526E87"/>
    <w:rsid w:val="00527714"/>
    <w:rsid w:val="005279D9"/>
    <w:rsid w:val="00533130"/>
    <w:rsid w:val="005351EE"/>
    <w:rsid w:val="00535913"/>
    <w:rsid w:val="00537273"/>
    <w:rsid w:val="00537BBE"/>
    <w:rsid w:val="00540D75"/>
    <w:rsid w:val="0054418B"/>
    <w:rsid w:val="00544A7E"/>
    <w:rsid w:val="0055485C"/>
    <w:rsid w:val="00556676"/>
    <w:rsid w:val="00557420"/>
    <w:rsid w:val="00561E5E"/>
    <w:rsid w:val="00564C28"/>
    <w:rsid w:val="0056563A"/>
    <w:rsid w:val="00572313"/>
    <w:rsid w:val="00572490"/>
    <w:rsid w:val="0057546B"/>
    <w:rsid w:val="005777D6"/>
    <w:rsid w:val="00577C6E"/>
    <w:rsid w:val="00581894"/>
    <w:rsid w:val="00584851"/>
    <w:rsid w:val="00585A6D"/>
    <w:rsid w:val="0058741A"/>
    <w:rsid w:val="005933D3"/>
    <w:rsid w:val="00594DBE"/>
    <w:rsid w:val="0059546F"/>
    <w:rsid w:val="00596D3E"/>
    <w:rsid w:val="0059778E"/>
    <w:rsid w:val="005A2300"/>
    <w:rsid w:val="005A2A05"/>
    <w:rsid w:val="005A30CC"/>
    <w:rsid w:val="005A4E26"/>
    <w:rsid w:val="005A4F34"/>
    <w:rsid w:val="005B2F84"/>
    <w:rsid w:val="005B38C7"/>
    <w:rsid w:val="005B7B07"/>
    <w:rsid w:val="005C03BB"/>
    <w:rsid w:val="005C11B8"/>
    <w:rsid w:val="005C18DB"/>
    <w:rsid w:val="005C595C"/>
    <w:rsid w:val="005D1949"/>
    <w:rsid w:val="005D25E9"/>
    <w:rsid w:val="005D481F"/>
    <w:rsid w:val="005D5789"/>
    <w:rsid w:val="005D5F18"/>
    <w:rsid w:val="005D607D"/>
    <w:rsid w:val="005D65FC"/>
    <w:rsid w:val="005D7008"/>
    <w:rsid w:val="005E054B"/>
    <w:rsid w:val="005E1E58"/>
    <w:rsid w:val="005E37B5"/>
    <w:rsid w:val="005E474B"/>
    <w:rsid w:val="005E6F75"/>
    <w:rsid w:val="005F07D7"/>
    <w:rsid w:val="005F31E3"/>
    <w:rsid w:val="005F4A76"/>
    <w:rsid w:val="005F548D"/>
    <w:rsid w:val="005F561D"/>
    <w:rsid w:val="005F5DD7"/>
    <w:rsid w:val="00601756"/>
    <w:rsid w:val="00601A51"/>
    <w:rsid w:val="00602B3F"/>
    <w:rsid w:val="00602F12"/>
    <w:rsid w:val="00603979"/>
    <w:rsid w:val="00603FF8"/>
    <w:rsid w:val="00605CA6"/>
    <w:rsid w:val="0060650C"/>
    <w:rsid w:val="00607809"/>
    <w:rsid w:val="00610C5C"/>
    <w:rsid w:val="00612765"/>
    <w:rsid w:val="00612905"/>
    <w:rsid w:val="00612BFA"/>
    <w:rsid w:val="006139ED"/>
    <w:rsid w:val="006162EF"/>
    <w:rsid w:val="006163C8"/>
    <w:rsid w:val="00616714"/>
    <w:rsid w:val="00617C8C"/>
    <w:rsid w:val="006225B2"/>
    <w:rsid w:val="0062362A"/>
    <w:rsid w:val="00625902"/>
    <w:rsid w:val="00625F9E"/>
    <w:rsid w:val="00626B45"/>
    <w:rsid w:val="00630004"/>
    <w:rsid w:val="006311DA"/>
    <w:rsid w:val="006318C3"/>
    <w:rsid w:val="00632E70"/>
    <w:rsid w:val="006346C6"/>
    <w:rsid w:val="00640246"/>
    <w:rsid w:val="006442A2"/>
    <w:rsid w:val="00646C2D"/>
    <w:rsid w:val="00650E73"/>
    <w:rsid w:val="006522EE"/>
    <w:rsid w:val="00656DC7"/>
    <w:rsid w:val="00660DC4"/>
    <w:rsid w:val="00662DBC"/>
    <w:rsid w:val="00663244"/>
    <w:rsid w:val="00666F6C"/>
    <w:rsid w:val="00670AEC"/>
    <w:rsid w:val="00670D17"/>
    <w:rsid w:val="006718D0"/>
    <w:rsid w:val="006729AD"/>
    <w:rsid w:val="0067474F"/>
    <w:rsid w:val="00677829"/>
    <w:rsid w:val="00677950"/>
    <w:rsid w:val="00677C63"/>
    <w:rsid w:val="00683AAF"/>
    <w:rsid w:val="00683EB7"/>
    <w:rsid w:val="00686F74"/>
    <w:rsid w:val="0069361D"/>
    <w:rsid w:val="00693A9A"/>
    <w:rsid w:val="00694974"/>
    <w:rsid w:val="00695BAF"/>
    <w:rsid w:val="00696B26"/>
    <w:rsid w:val="006A01DB"/>
    <w:rsid w:val="006A3750"/>
    <w:rsid w:val="006A4923"/>
    <w:rsid w:val="006A4DF4"/>
    <w:rsid w:val="006B53EE"/>
    <w:rsid w:val="006B60D5"/>
    <w:rsid w:val="006B6383"/>
    <w:rsid w:val="006B7468"/>
    <w:rsid w:val="006C07D1"/>
    <w:rsid w:val="006C1BD8"/>
    <w:rsid w:val="006C21ED"/>
    <w:rsid w:val="006C2488"/>
    <w:rsid w:val="006C5DE1"/>
    <w:rsid w:val="006D0B6B"/>
    <w:rsid w:val="006D58D3"/>
    <w:rsid w:val="006D7AC7"/>
    <w:rsid w:val="006E12E5"/>
    <w:rsid w:val="006E2837"/>
    <w:rsid w:val="006E751D"/>
    <w:rsid w:val="006F045E"/>
    <w:rsid w:val="006F0D39"/>
    <w:rsid w:val="006F1633"/>
    <w:rsid w:val="006F2511"/>
    <w:rsid w:val="006F78C6"/>
    <w:rsid w:val="00703F41"/>
    <w:rsid w:val="00704027"/>
    <w:rsid w:val="00705665"/>
    <w:rsid w:val="007109BD"/>
    <w:rsid w:val="00712343"/>
    <w:rsid w:val="00712E60"/>
    <w:rsid w:val="00715AB5"/>
    <w:rsid w:val="00717B57"/>
    <w:rsid w:val="0072132B"/>
    <w:rsid w:val="007217C6"/>
    <w:rsid w:val="00721C49"/>
    <w:rsid w:val="00721DAE"/>
    <w:rsid w:val="007247B7"/>
    <w:rsid w:val="007267E6"/>
    <w:rsid w:val="00726DAB"/>
    <w:rsid w:val="00727451"/>
    <w:rsid w:val="00731A82"/>
    <w:rsid w:val="00734FA8"/>
    <w:rsid w:val="00743B92"/>
    <w:rsid w:val="0075336B"/>
    <w:rsid w:val="00754A31"/>
    <w:rsid w:val="00755634"/>
    <w:rsid w:val="0075579F"/>
    <w:rsid w:val="00757396"/>
    <w:rsid w:val="00757EB0"/>
    <w:rsid w:val="00760480"/>
    <w:rsid w:val="00766E27"/>
    <w:rsid w:val="007675BD"/>
    <w:rsid w:val="00767E33"/>
    <w:rsid w:val="00771FFD"/>
    <w:rsid w:val="007721B0"/>
    <w:rsid w:val="00772736"/>
    <w:rsid w:val="00773154"/>
    <w:rsid w:val="007737BC"/>
    <w:rsid w:val="0077564E"/>
    <w:rsid w:val="0077630F"/>
    <w:rsid w:val="00777B71"/>
    <w:rsid w:val="007802CA"/>
    <w:rsid w:val="0078482C"/>
    <w:rsid w:val="00786A72"/>
    <w:rsid w:val="00792768"/>
    <w:rsid w:val="00793B85"/>
    <w:rsid w:val="0079439A"/>
    <w:rsid w:val="007A1429"/>
    <w:rsid w:val="007A176C"/>
    <w:rsid w:val="007A2D34"/>
    <w:rsid w:val="007A5481"/>
    <w:rsid w:val="007A5699"/>
    <w:rsid w:val="007A6D6B"/>
    <w:rsid w:val="007A7DEA"/>
    <w:rsid w:val="007B1468"/>
    <w:rsid w:val="007B2581"/>
    <w:rsid w:val="007B2D5C"/>
    <w:rsid w:val="007B3039"/>
    <w:rsid w:val="007B34C0"/>
    <w:rsid w:val="007C181E"/>
    <w:rsid w:val="007C7A64"/>
    <w:rsid w:val="007D2E92"/>
    <w:rsid w:val="007D33D2"/>
    <w:rsid w:val="007D45D4"/>
    <w:rsid w:val="007D4F0F"/>
    <w:rsid w:val="007D58D1"/>
    <w:rsid w:val="007D6215"/>
    <w:rsid w:val="007E077D"/>
    <w:rsid w:val="007E09CE"/>
    <w:rsid w:val="007E2126"/>
    <w:rsid w:val="007E3405"/>
    <w:rsid w:val="007E778B"/>
    <w:rsid w:val="007F1996"/>
    <w:rsid w:val="007F254A"/>
    <w:rsid w:val="007F3E37"/>
    <w:rsid w:val="007F4DAF"/>
    <w:rsid w:val="008002F4"/>
    <w:rsid w:val="00803226"/>
    <w:rsid w:val="00807C52"/>
    <w:rsid w:val="00807E2A"/>
    <w:rsid w:val="008125C1"/>
    <w:rsid w:val="00820007"/>
    <w:rsid w:val="00823C63"/>
    <w:rsid w:val="00825B96"/>
    <w:rsid w:val="008279B7"/>
    <w:rsid w:val="00834CEB"/>
    <w:rsid w:val="00835D2C"/>
    <w:rsid w:val="008407C0"/>
    <w:rsid w:val="00843B29"/>
    <w:rsid w:val="0084560F"/>
    <w:rsid w:val="00846B99"/>
    <w:rsid w:val="00846FF9"/>
    <w:rsid w:val="008519C0"/>
    <w:rsid w:val="00852EA3"/>
    <w:rsid w:val="00853FDA"/>
    <w:rsid w:val="008606C6"/>
    <w:rsid w:val="0086457E"/>
    <w:rsid w:val="008669B8"/>
    <w:rsid w:val="0087068D"/>
    <w:rsid w:val="00872EC7"/>
    <w:rsid w:val="00873910"/>
    <w:rsid w:val="00876E07"/>
    <w:rsid w:val="00877F26"/>
    <w:rsid w:val="008822DA"/>
    <w:rsid w:val="0088273D"/>
    <w:rsid w:val="00882B3F"/>
    <w:rsid w:val="00886FFF"/>
    <w:rsid w:val="008902F4"/>
    <w:rsid w:val="008908CA"/>
    <w:rsid w:val="008909B7"/>
    <w:rsid w:val="008924B2"/>
    <w:rsid w:val="00893EB2"/>
    <w:rsid w:val="0089461B"/>
    <w:rsid w:val="00895FA8"/>
    <w:rsid w:val="00897E3D"/>
    <w:rsid w:val="008A09ED"/>
    <w:rsid w:val="008A2A46"/>
    <w:rsid w:val="008A5C78"/>
    <w:rsid w:val="008A6C6F"/>
    <w:rsid w:val="008B7872"/>
    <w:rsid w:val="008C030B"/>
    <w:rsid w:val="008C1573"/>
    <w:rsid w:val="008C1998"/>
    <w:rsid w:val="008C1F1C"/>
    <w:rsid w:val="008C395C"/>
    <w:rsid w:val="008C4154"/>
    <w:rsid w:val="008D20E0"/>
    <w:rsid w:val="008D4D36"/>
    <w:rsid w:val="008D51C8"/>
    <w:rsid w:val="008D572C"/>
    <w:rsid w:val="008D6255"/>
    <w:rsid w:val="008E23AF"/>
    <w:rsid w:val="008E5B12"/>
    <w:rsid w:val="008E73E5"/>
    <w:rsid w:val="008E7EB3"/>
    <w:rsid w:val="008F06E0"/>
    <w:rsid w:val="008F15F1"/>
    <w:rsid w:val="008F1E31"/>
    <w:rsid w:val="008F26D7"/>
    <w:rsid w:val="008F358E"/>
    <w:rsid w:val="008F395C"/>
    <w:rsid w:val="008F494A"/>
    <w:rsid w:val="008F673E"/>
    <w:rsid w:val="00904716"/>
    <w:rsid w:val="009050F9"/>
    <w:rsid w:val="00905461"/>
    <w:rsid w:val="00911E5C"/>
    <w:rsid w:val="00915D3B"/>
    <w:rsid w:val="009166C8"/>
    <w:rsid w:val="00916E97"/>
    <w:rsid w:val="009177B1"/>
    <w:rsid w:val="009201CF"/>
    <w:rsid w:val="00921483"/>
    <w:rsid w:val="009218FA"/>
    <w:rsid w:val="0092301D"/>
    <w:rsid w:val="009317B8"/>
    <w:rsid w:val="00936283"/>
    <w:rsid w:val="009479E8"/>
    <w:rsid w:val="00953482"/>
    <w:rsid w:val="00960592"/>
    <w:rsid w:val="009605B6"/>
    <w:rsid w:val="00962D35"/>
    <w:rsid w:val="00963C02"/>
    <w:rsid w:val="009664C3"/>
    <w:rsid w:val="0096651B"/>
    <w:rsid w:val="009700F6"/>
    <w:rsid w:val="00970E8D"/>
    <w:rsid w:val="00971622"/>
    <w:rsid w:val="00971D03"/>
    <w:rsid w:val="00972231"/>
    <w:rsid w:val="00972466"/>
    <w:rsid w:val="00973A47"/>
    <w:rsid w:val="00973AFA"/>
    <w:rsid w:val="00976A9B"/>
    <w:rsid w:val="00981B4F"/>
    <w:rsid w:val="00981BEE"/>
    <w:rsid w:val="00983865"/>
    <w:rsid w:val="00983B2E"/>
    <w:rsid w:val="009908ED"/>
    <w:rsid w:val="00990C45"/>
    <w:rsid w:val="00994966"/>
    <w:rsid w:val="0099613D"/>
    <w:rsid w:val="009A15E6"/>
    <w:rsid w:val="009A1C22"/>
    <w:rsid w:val="009A7EE4"/>
    <w:rsid w:val="009A7F40"/>
    <w:rsid w:val="009B2383"/>
    <w:rsid w:val="009B331F"/>
    <w:rsid w:val="009B440B"/>
    <w:rsid w:val="009B78FA"/>
    <w:rsid w:val="009C2309"/>
    <w:rsid w:val="009C3D37"/>
    <w:rsid w:val="009C40E7"/>
    <w:rsid w:val="009C6CAC"/>
    <w:rsid w:val="009D0FEF"/>
    <w:rsid w:val="009D4A57"/>
    <w:rsid w:val="009D5277"/>
    <w:rsid w:val="009D56F6"/>
    <w:rsid w:val="009D6226"/>
    <w:rsid w:val="009D7221"/>
    <w:rsid w:val="009E1E45"/>
    <w:rsid w:val="009E53A9"/>
    <w:rsid w:val="009E716E"/>
    <w:rsid w:val="009E78B5"/>
    <w:rsid w:val="009F268F"/>
    <w:rsid w:val="009F3847"/>
    <w:rsid w:val="00A0624E"/>
    <w:rsid w:val="00A0771D"/>
    <w:rsid w:val="00A10C62"/>
    <w:rsid w:val="00A110E6"/>
    <w:rsid w:val="00A14266"/>
    <w:rsid w:val="00A17C71"/>
    <w:rsid w:val="00A17C80"/>
    <w:rsid w:val="00A219D8"/>
    <w:rsid w:val="00A23EFD"/>
    <w:rsid w:val="00A24562"/>
    <w:rsid w:val="00A25304"/>
    <w:rsid w:val="00A2543D"/>
    <w:rsid w:val="00A316D0"/>
    <w:rsid w:val="00A33833"/>
    <w:rsid w:val="00A34F94"/>
    <w:rsid w:val="00A3651E"/>
    <w:rsid w:val="00A365CB"/>
    <w:rsid w:val="00A37456"/>
    <w:rsid w:val="00A4214D"/>
    <w:rsid w:val="00A42381"/>
    <w:rsid w:val="00A42881"/>
    <w:rsid w:val="00A43A69"/>
    <w:rsid w:val="00A442A6"/>
    <w:rsid w:val="00A44AE1"/>
    <w:rsid w:val="00A46B8C"/>
    <w:rsid w:val="00A60C2A"/>
    <w:rsid w:val="00A63217"/>
    <w:rsid w:val="00A64AD2"/>
    <w:rsid w:val="00A65542"/>
    <w:rsid w:val="00A6555A"/>
    <w:rsid w:val="00A67720"/>
    <w:rsid w:val="00A67F77"/>
    <w:rsid w:val="00A730C0"/>
    <w:rsid w:val="00A76DC9"/>
    <w:rsid w:val="00A7730C"/>
    <w:rsid w:val="00A8128A"/>
    <w:rsid w:val="00A819C6"/>
    <w:rsid w:val="00A83F80"/>
    <w:rsid w:val="00A9121D"/>
    <w:rsid w:val="00A916B2"/>
    <w:rsid w:val="00A91F83"/>
    <w:rsid w:val="00A92D8E"/>
    <w:rsid w:val="00A93A48"/>
    <w:rsid w:val="00AA4943"/>
    <w:rsid w:val="00AA5315"/>
    <w:rsid w:val="00AA64ED"/>
    <w:rsid w:val="00AA78A9"/>
    <w:rsid w:val="00AB0681"/>
    <w:rsid w:val="00AB072E"/>
    <w:rsid w:val="00AB6F74"/>
    <w:rsid w:val="00AB6F91"/>
    <w:rsid w:val="00AC0415"/>
    <w:rsid w:val="00AC0EEE"/>
    <w:rsid w:val="00AC5F94"/>
    <w:rsid w:val="00AC67DA"/>
    <w:rsid w:val="00AC72EC"/>
    <w:rsid w:val="00AC7874"/>
    <w:rsid w:val="00AD1AD4"/>
    <w:rsid w:val="00AD2793"/>
    <w:rsid w:val="00AD2BFB"/>
    <w:rsid w:val="00AD5727"/>
    <w:rsid w:val="00AD5850"/>
    <w:rsid w:val="00AD6897"/>
    <w:rsid w:val="00AE215F"/>
    <w:rsid w:val="00AE26B6"/>
    <w:rsid w:val="00AE40BA"/>
    <w:rsid w:val="00AE4B84"/>
    <w:rsid w:val="00AE56C2"/>
    <w:rsid w:val="00AE5F07"/>
    <w:rsid w:val="00AE69B2"/>
    <w:rsid w:val="00AF3494"/>
    <w:rsid w:val="00AF5122"/>
    <w:rsid w:val="00AF557F"/>
    <w:rsid w:val="00AF5736"/>
    <w:rsid w:val="00AF6A6E"/>
    <w:rsid w:val="00AF7898"/>
    <w:rsid w:val="00AF7FE9"/>
    <w:rsid w:val="00B006E0"/>
    <w:rsid w:val="00B00755"/>
    <w:rsid w:val="00B0146D"/>
    <w:rsid w:val="00B01509"/>
    <w:rsid w:val="00B02B36"/>
    <w:rsid w:val="00B055A8"/>
    <w:rsid w:val="00B05D64"/>
    <w:rsid w:val="00B06495"/>
    <w:rsid w:val="00B06B52"/>
    <w:rsid w:val="00B077B4"/>
    <w:rsid w:val="00B11306"/>
    <w:rsid w:val="00B14453"/>
    <w:rsid w:val="00B26A37"/>
    <w:rsid w:val="00B27801"/>
    <w:rsid w:val="00B320D2"/>
    <w:rsid w:val="00B3322A"/>
    <w:rsid w:val="00B337F0"/>
    <w:rsid w:val="00B33D17"/>
    <w:rsid w:val="00B3444B"/>
    <w:rsid w:val="00B34554"/>
    <w:rsid w:val="00B37E45"/>
    <w:rsid w:val="00B40B1E"/>
    <w:rsid w:val="00B42B06"/>
    <w:rsid w:val="00B43E68"/>
    <w:rsid w:val="00B44A36"/>
    <w:rsid w:val="00B466A1"/>
    <w:rsid w:val="00B478C0"/>
    <w:rsid w:val="00B50B16"/>
    <w:rsid w:val="00B50C0A"/>
    <w:rsid w:val="00B51DF1"/>
    <w:rsid w:val="00B5255C"/>
    <w:rsid w:val="00B5338E"/>
    <w:rsid w:val="00B54A99"/>
    <w:rsid w:val="00B559D6"/>
    <w:rsid w:val="00B569AC"/>
    <w:rsid w:val="00B569D8"/>
    <w:rsid w:val="00B57780"/>
    <w:rsid w:val="00B607D8"/>
    <w:rsid w:val="00B6116E"/>
    <w:rsid w:val="00B63533"/>
    <w:rsid w:val="00B6626F"/>
    <w:rsid w:val="00B67693"/>
    <w:rsid w:val="00B70A47"/>
    <w:rsid w:val="00B70B9A"/>
    <w:rsid w:val="00B715BC"/>
    <w:rsid w:val="00B71D0E"/>
    <w:rsid w:val="00B74B29"/>
    <w:rsid w:val="00B74E83"/>
    <w:rsid w:val="00B750F6"/>
    <w:rsid w:val="00B8044D"/>
    <w:rsid w:val="00B815B4"/>
    <w:rsid w:val="00B81AA8"/>
    <w:rsid w:val="00B85A8B"/>
    <w:rsid w:val="00B878C2"/>
    <w:rsid w:val="00B903C8"/>
    <w:rsid w:val="00B93C08"/>
    <w:rsid w:val="00B94B0B"/>
    <w:rsid w:val="00B9560B"/>
    <w:rsid w:val="00B9623E"/>
    <w:rsid w:val="00B974BD"/>
    <w:rsid w:val="00B975F5"/>
    <w:rsid w:val="00BA190B"/>
    <w:rsid w:val="00BA229E"/>
    <w:rsid w:val="00BA38E6"/>
    <w:rsid w:val="00BA4E02"/>
    <w:rsid w:val="00BB052F"/>
    <w:rsid w:val="00BB163B"/>
    <w:rsid w:val="00BB49FE"/>
    <w:rsid w:val="00BB7AEA"/>
    <w:rsid w:val="00BC4891"/>
    <w:rsid w:val="00BC58B9"/>
    <w:rsid w:val="00BC7F31"/>
    <w:rsid w:val="00BD0AF9"/>
    <w:rsid w:val="00BD5728"/>
    <w:rsid w:val="00BD798A"/>
    <w:rsid w:val="00BD7CC5"/>
    <w:rsid w:val="00BE1CCA"/>
    <w:rsid w:val="00BE2327"/>
    <w:rsid w:val="00BE4536"/>
    <w:rsid w:val="00BE4E36"/>
    <w:rsid w:val="00BE5F9F"/>
    <w:rsid w:val="00BE6878"/>
    <w:rsid w:val="00BF0731"/>
    <w:rsid w:val="00BF0FE3"/>
    <w:rsid w:val="00BF41DE"/>
    <w:rsid w:val="00BF4586"/>
    <w:rsid w:val="00BF6E09"/>
    <w:rsid w:val="00C017E3"/>
    <w:rsid w:val="00C02095"/>
    <w:rsid w:val="00C02E81"/>
    <w:rsid w:val="00C03F35"/>
    <w:rsid w:val="00C04F90"/>
    <w:rsid w:val="00C05BE7"/>
    <w:rsid w:val="00C07DC8"/>
    <w:rsid w:val="00C112EB"/>
    <w:rsid w:val="00C12924"/>
    <w:rsid w:val="00C13C12"/>
    <w:rsid w:val="00C144ED"/>
    <w:rsid w:val="00C16F2A"/>
    <w:rsid w:val="00C16FAD"/>
    <w:rsid w:val="00C244CE"/>
    <w:rsid w:val="00C25652"/>
    <w:rsid w:val="00C263BE"/>
    <w:rsid w:val="00C269E7"/>
    <w:rsid w:val="00C271F3"/>
    <w:rsid w:val="00C27682"/>
    <w:rsid w:val="00C30BB3"/>
    <w:rsid w:val="00C31BBA"/>
    <w:rsid w:val="00C32A97"/>
    <w:rsid w:val="00C33885"/>
    <w:rsid w:val="00C3389C"/>
    <w:rsid w:val="00C33DB3"/>
    <w:rsid w:val="00C34D42"/>
    <w:rsid w:val="00C3610A"/>
    <w:rsid w:val="00C3644A"/>
    <w:rsid w:val="00C41DD7"/>
    <w:rsid w:val="00C430CB"/>
    <w:rsid w:val="00C44FAE"/>
    <w:rsid w:val="00C46AD6"/>
    <w:rsid w:val="00C50F57"/>
    <w:rsid w:val="00C520B4"/>
    <w:rsid w:val="00C5361A"/>
    <w:rsid w:val="00C547C7"/>
    <w:rsid w:val="00C57FA9"/>
    <w:rsid w:val="00C61466"/>
    <w:rsid w:val="00C62737"/>
    <w:rsid w:val="00C63460"/>
    <w:rsid w:val="00C65D30"/>
    <w:rsid w:val="00C71147"/>
    <w:rsid w:val="00C72B91"/>
    <w:rsid w:val="00C73592"/>
    <w:rsid w:val="00C81CAA"/>
    <w:rsid w:val="00C87EAF"/>
    <w:rsid w:val="00C96EAC"/>
    <w:rsid w:val="00CA4B71"/>
    <w:rsid w:val="00CA51DB"/>
    <w:rsid w:val="00CA7147"/>
    <w:rsid w:val="00CB4102"/>
    <w:rsid w:val="00CB52C2"/>
    <w:rsid w:val="00CB726C"/>
    <w:rsid w:val="00CC0A91"/>
    <w:rsid w:val="00CC155E"/>
    <w:rsid w:val="00CC2FCB"/>
    <w:rsid w:val="00CC55E0"/>
    <w:rsid w:val="00CC7952"/>
    <w:rsid w:val="00CD545D"/>
    <w:rsid w:val="00CD71B7"/>
    <w:rsid w:val="00CD7AE9"/>
    <w:rsid w:val="00CD7D19"/>
    <w:rsid w:val="00CE04A0"/>
    <w:rsid w:val="00CE0DB6"/>
    <w:rsid w:val="00CF1D84"/>
    <w:rsid w:val="00CF1EB5"/>
    <w:rsid w:val="00CF21E0"/>
    <w:rsid w:val="00CF2D4D"/>
    <w:rsid w:val="00CF4C13"/>
    <w:rsid w:val="00CF61A5"/>
    <w:rsid w:val="00CF6F5D"/>
    <w:rsid w:val="00D02C1B"/>
    <w:rsid w:val="00D0550A"/>
    <w:rsid w:val="00D06F1B"/>
    <w:rsid w:val="00D077E3"/>
    <w:rsid w:val="00D10806"/>
    <w:rsid w:val="00D14B08"/>
    <w:rsid w:val="00D1653B"/>
    <w:rsid w:val="00D2029C"/>
    <w:rsid w:val="00D2062D"/>
    <w:rsid w:val="00D246CF"/>
    <w:rsid w:val="00D33F46"/>
    <w:rsid w:val="00D3430D"/>
    <w:rsid w:val="00D345A8"/>
    <w:rsid w:val="00D37586"/>
    <w:rsid w:val="00D42C59"/>
    <w:rsid w:val="00D435C0"/>
    <w:rsid w:val="00D444B4"/>
    <w:rsid w:val="00D455A4"/>
    <w:rsid w:val="00D456C3"/>
    <w:rsid w:val="00D473F1"/>
    <w:rsid w:val="00D4763A"/>
    <w:rsid w:val="00D47F1A"/>
    <w:rsid w:val="00D5148F"/>
    <w:rsid w:val="00D53097"/>
    <w:rsid w:val="00D6057C"/>
    <w:rsid w:val="00D6474A"/>
    <w:rsid w:val="00D66080"/>
    <w:rsid w:val="00D679ED"/>
    <w:rsid w:val="00D70F17"/>
    <w:rsid w:val="00D747B4"/>
    <w:rsid w:val="00D75B95"/>
    <w:rsid w:val="00D81B8D"/>
    <w:rsid w:val="00D83575"/>
    <w:rsid w:val="00D85015"/>
    <w:rsid w:val="00D85824"/>
    <w:rsid w:val="00D904B3"/>
    <w:rsid w:val="00D91C60"/>
    <w:rsid w:val="00D92832"/>
    <w:rsid w:val="00D93B9E"/>
    <w:rsid w:val="00D96172"/>
    <w:rsid w:val="00DA3DD8"/>
    <w:rsid w:val="00DB0811"/>
    <w:rsid w:val="00DB1B43"/>
    <w:rsid w:val="00DB315E"/>
    <w:rsid w:val="00DB3E49"/>
    <w:rsid w:val="00DB3F98"/>
    <w:rsid w:val="00DB5E57"/>
    <w:rsid w:val="00DB748C"/>
    <w:rsid w:val="00DC2EFA"/>
    <w:rsid w:val="00DC3AA6"/>
    <w:rsid w:val="00DC5753"/>
    <w:rsid w:val="00DC6E67"/>
    <w:rsid w:val="00DD0051"/>
    <w:rsid w:val="00DD255A"/>
    <w:rsid w:val="00DD662D"/>
    <w:rsid w:val="00DD679B"/>
    <w:rsid w:val="00DD6B82"/>
    <w:rsid w:val="00DE33D1"/>
    <w:rsid w:val="00DE386D"/>
    <w:rsid w:val="00DE56F3"/>
    <w:rsid w:val="00DE6273"/>
    <w:rsid w:val="00DE67EC"/>
    <w:rsid w:val="00DE7069"/>
    <w:rsid w:val="00DE76E7"/>
    <w:rsid w:val="00DF0939"/>
    <w:rsid w:val="00DF0E19"/>
    <w:rsid w:val="00DF42C0"/>
    <w:rsid w:val="00E05A81"/>
    <w:rsid w:val="00E0729D"/>
    <w:rsid w:val="00E074A9"/>
    <w:rsid w:val="00E07FE7"/>
    <w:rsid w:val="00E100EF"/>
    <w:rsid w:val="00E12C10"/>
    <w:rsid w:val="00E14C69"/>
    <w:rsid w:val="00E1783C"/>
    <w:rsid w:val="00E20B37"/>
    <w:rsid w:val="00E20EF1"/>
    <w:rsid w:val="00E217AE"/>
    <w:rsid w:val="00E22B13"/>
    <w:rsid w:val="00E22D76"/>
    <w:rsid w:val="00E257D0"/>
    <w:rsid w:val="00E25E1E"/>
    <w:rsid w:val="00E25EA1"/>
    <w:rsid w:val="00E26CED"/>
    <w:rsid w:val="00E32573"/>
    <w:rsid w:val="00E33639"/>
    <w:rsid w:val="00E33A44"/>
    <w:rsid w:val="00E3450C"/>
    <w:rsid w:val="00E370EF"/>
    <w:rsid w:val="00E40704"/>
    <w:rsid w:val="00E41DE3"/>
    <w:rsid w:val="00E434D1"/>
    <w:rsid w:val="00E43B10"/>
    <w:rsid w:val="00E445A7"/>
    <w:rsid w:val="00E450AE"/>
    <w:rsid w:val="00E453E0"/>
    <w:rsid w:val="00E46428"/>
    <w:rsid w:val="00E50256"/>
    <w:rsid w:val="00E50867"/>
    <w:rsid w:val="00E579B9"/>
    <w:rsid w:val="00E60881"/>
    <w:rsid w:val="00E61505"/>
    <w:rsid w:val="00E6288F"/>
    <w:rsid w:val="00E6402A"/>
    <w:rsid w:val="00E710F9"/>
    <w:rsid w:val="00E71449"/>
    <w:rsid w:val="00E72788"/>
    <w:rsid w:val="00E73C4D"/>
    <w:rsid w:val="00E760F5"/>
    <w:rsid w:val="00E7653A"/>
    <w:rsid w:val="00E83EAE"/>
    <w:rsid w:val="00E84107"/>
    <w:rsid w:val="00E87566"/>
    <w:rsid w:val="00E91222"/>
    <w:rsid w:val="00E9350F"/>
    <w:rsid w:val="00E93821"/>
    <w:rsid w:val="00E93D5D"/>
    <w:rsid w:val="00E97098"/>
    <w:rsid w:val="00E974F2"/>
    <w:rsid w:val="00EA05E5"/>
    <w:rsid w:val="00EA1784"/>
    <w:rsid w:val="00EA4D27"/>
    <w:rsid w:val="00EA5FB3"/>
    <w:rsid w:val="00EA6359"/>
    <w:rsid w:val="00EA788C"/>
    <w:rsid w:val="00EA7B07"/>
    <w:rsid w:val="00EB1A18"/>
    <w:rsid w:val="00EB31B3"/>
    <w:rsid w:val="00EB371A"/>
    <w:rsid w:val="00EB4FA6"/>
    <w:rsid w:val="00EB504C"/>
    <w:rsid w:val="00EB5BDA"/>
    <w:rsid w:val="00EB5F13"/>
    <w:rsid w:val="00EB622B"/>
    <w:rsid w:val="00EC0AD8"/>
    <w:rsid w:val="00EC0B09"/>
    <w:rsid w:val="00EC2718"/>
    <w:rsid w:val="00EC37EC"/>
    <w:rsid w:val="00EC490D"/>
    <w:rsid w:val="00EC7798"/>
    <w:rsid w:val="00ED0C87"/>
    <w:rsid w:val="00ED0FD1"/>
    <w:rsid w:val="00ED1C04"/>
    <w:rsid w:val="00ED5DAA"/>
    <w:rsid w:val="00EE11C7"/>
    <w:rsid w:val="00EE4942"/>
    <w:rsid w:val="00EE6607"/>
    <w:rsid w:val="00EE6623"/>
    <w:rsid w:val="00EF19A6"/>
    <w:rsid w:val="00EF2843"/>
    <w:rsid w:val="00EF432C"/>
    <w:rsid w:val="00F01EF1"/>
    <w:rsid w:val="00F02288"/>
    <w:rsid w:val="00F05014"/>
    <w:rsid w:val="00F11361"/>
    <w:rsid w:val="00F12109"/>
    <w:rsid w:val="00F1215C"/>
    <w:rsid w:val="00F1537F"/>
    <w:rsid w:val="00F1672F"/>
    <w:rsid w:val="00F22A39"/>
    <w:rsid w:val="00F23499"/>
    <w:rsid w:val="00F260A3"/>
    <w:rsid w:val="00F3050E"/>
    <w:rsid w:val="00F306F3"/>
    <w:rsid w:val="00F3265B"/>
    <w:rsid w:val="00F33182"/>
    <w:rsid w:val="00F335A0"/>
    <w:rsid w:val="00F35D31"/>
    <w:rsid w:val="00F364FD"/>
    <w:rsid w:val="00F37A0A"/>
    <w:rsid w:val="00F37F6F"/>
    <w:rsid w:val="00F404B5"/>
    <w:rsid w:val="00F443F6"/>
    <w:rsid w:val="00F5375A"/>
    <w:rsid w:val="00F537E3"/>
    <w:rsid w:val="00F55A14"/>
    <w:rsid w:val="00F55A3F"/>
    <w:rsid w:val="00F57D9F"/>
    <w:rsid w:val="00F61CA0"/>
    <w:rsid w:val="00F624A5"/>
    <w:rsid w:val="00F70503"/>
    <w:rsid w:val="00F7172E"/>
    <w:rsid w:val="00F726A6"/>
    <w:rsid w:val="00F73A92"/>
    <w:rsid w:val="00F76972"/>
    <w:rsid w:val="00F76A84"/>
    <w:rsid w:val="00F81DFA"/>
    <w:rsid w:val="00F84E22"/>
    <w:rsid w:val="00F85EF0"/>
    <w:rsid w:val="00F8678B"/>
    <w:rsid w:val="00F87767"/>
    <w:rsid w:val="00F91E0D"/>
    <w:rsid w:val="00F9643A"/>
    <w:rsid w:val="00F96B30"/>
    <w:rsid w:val="00FA4FCC"/>
    <w:rsid w:val="00FA77A4"/>
    <w:rsid w:val="00FB014A"/>
    <w:rsid w:val="00FB0ED0"/>
    <w:rsid w:val="00FB11A0"/>
    <w:rsid w:val="00FB4D24"/>
    <w:rsid w:val="00FB563E"/>
    <w:rsid w:val="00FB6FD6"/>
    <w:rsid w:val="00FC0539"/>
    <w:rsid w:val="00FC163A"/>
    <w:rsid w:val="00FC2BA5"/>
    <w:rsid w:val="00FC2F4C"/>
    <w:rsid w:val="00FC7862"/>
    <w:rsid w:val="00FC7FBC"/>
    <w:rsid w:val="00FD25ED"/>
    <w:rsid w:val="00FD46A3"/>
    <w:rsid w:val="00FE025C"/>
    <w:rsid w:val="00FE53C5"/>
    <w:rsid w:val="00FE60C3"/>
    <w:rsid w:val="00FF110D"/>
    <w:rsid w:val="00FF2424"/>
    <w:rsid w:val="00FF4A7C"/>
    <w:rsid w:val="00FF5FEC"/>
    <w:rsid w:val="00FF6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3B4E162A"/>
  <w15:chartTrackingRefBased/>
  <w15:docId w15:val="{C9EBCBAC-3607-4218-BBDB-9268F5872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4D24"/>
    <w:rPr>
      <w:rFonts w:ascii="Adobe Caslon Pro" w:hAnsi="Adobe Caslon Pro"/>
      <w:sz w:val="24"/>
    </w:rPr>
  </w:style>
  <w:style w:type="paragraph" w:styleId="Heading1">
    <w:name w:val="heading 1"/>
    <w:aliases w:val="Chapter Heading"/>
    <w:basedOn w:val="Heading2"/>
    <w:next w:val="Normal"/>
    <w:link w:val="Heading1Char"/>
    <w:autoRedefine/>
    <w:uiPriority w:val="9"/>
    <w:qFormat/>
    <w:rsid w:val="00FB4D24"/>
    <w:pPr>
      <w:spacing w:before="240"/>
      <w:jc w:val="center"/>
      <w:outlineLvl w:val="0"/>
    </w:pPr>
    <w:rPr>
      <w:rFonts w:ascii="Aktiv Grotesk Black" w:hAnsi="Aktiv Grotesk Black"/>
      <w:caps/>
      <w:color w:val="DA2573"/>
      <w:sz w:val="37"/>
      <w:szCs w:val="32"/>
      <w:u w:val="dottedHeavy" w:color="DA2573"/>
    </w:rPr>
  </w:style>
  <w:style w:type="paragraph" w:styleId="Heading2">
    <w:name w:val="heading 2"/>
    <w:basedOn w:val="Normal"/>
    <w:next w:val="Normal"/>
    <w:link w:val="Heading2Char"/>
    <w:autoRedefine/>
    <w:unhideWhenUsed/>
    <w:qFormat/>
    <w:rsid w:val="00EF432C"/>
    <w:pPr>
      <w:keepNext/>
      <w:keepLines/>
      <w:spacing w:after="0" w:line="240" w:lineRule="auto"/>
      <w:contextualSpacing/>
      <w:outlineLvl w:val="1"/>
    </w:pPr>
    <w:rPr>
      <w:rFonts w:ascii="Neue Haas Unica W1G Black" w:eastAsiaTheme="majorEastAsia" w:hAnsi="Neue Haas Unica W1G Black" w:cstheme="majorBidi"/>
      <w:color w:val="0E0060"/>
      <w:sz w:val="32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517B84"/>
    <w:pPr>
      <w:keepNext/>
      <w:keepLines/>
      <w:adjustRightInd w:val="0"/>
      <w:spacing w:after="0" w:line="240" w:lineRule="auto"/>
      <w:ind w:firstLine="135"/>
      <w:outlineLvl w:val="2"/>
      <w15:collapsed/>
    </w:pPr>
    <w:rPr>
      <w:rFonts w:ascii="Proxima Nova Medium" w:eastAsiaTheme="majorEastAsia" w:hAnsi="Proxima Nova Medium" w:cstheme="majorBidi"/>
      <w:color w:val="1F3763" w:themeColor="accent1" w:themeShade="7F"/>
      <w:sz w:val="33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qFormat/>
    <w:rsid w:val="00FB4D24"/>
    <w:rPr>
      <w:color w:val="490C6E"/>
      <w:u w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983865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FB4D24"/>
    <w:pPr>
      <w:spacing w:before="60" w:after="0" w:line="228" w:lineRule="auto"/>
      <w:contextualSpacing/>
    </w:pPr>
    <w:rPr>
      <w:rFonts w:ascii="Neue Kabel Medium" w:eastAsiaTheme="majorEastAsia" w:hAnsi="Neue Kabel Medium" w:cstheme="majorBidi"/>
      <w:color w:val="002060"/>
      <w:spacing w:val="-10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4D24"/>
    <w:rPr>
      <w:rFonts w:ascii="Neue Kabel Medium" w:eastAsiaTheme="majorEastAsia" w:hAnsi="Neue Kabel Medium" w:cstheme="majorBidi"/>
      <w:color w:val="002060"/>
      <w:spacing w:val="-10"/>
      <w:kern w:val="28"/>
      <w:sz w:val="66"/>
      <w:szCs w:val="56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FB4D24"/>
    <w:pPr>
      <w:numPr>
        <w:ilvl w:val="1"/>
      </w:numPr>
      <w:jc w:val="center"/>
    </w:pPr>
    <w:rPr>
      <w:rFonts w:ascii="IBM Plex Sans Condensed Light" w:eastAsiaTheme="minorEastAsia" w:hAnsi="IBM Plex Sans Condensed Light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FB4D24"/>
    <w:rPr>
      <w:rFonts w:ascii="IBM Plex Sans Condensed Light" w:eastAsiaTheme="minorEastAsia" w:hAnsi="IBM Plex Sans Condensed Light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9838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3865"/>
    <w:rPr>
      <w:rFonts w:ascii="Adobe Caslon Pro" w:hAnsi="Adobe Caslon Pro"/>
      <w:sz w:val="24"/>
    </w:rPr>
  </w:style>
  <w:style w:type="paragraph" w:styleId="Footer">
    <w:name w:val="footer"/>
    <w:basedOn w:val="Normal"/>
    <w:link w:val="FooterChar"/>
    <w:autoRedefine/>
    <w:uiPriority w:val="99"/>
    <w:unhideWhenUsed/>
    <w:qFormat/>
    <w:rsid w:val="00FB4D24"/>
    <w:pPr>
      <w:tabs>
        <w:tab w:val="center" w:pos="4680"/>
        <w:tab w:val="right" w:pos="9360"/>
      </w:tabs>
      <w:spacing w:after="0" w:line="240" w:lineRule="auto"/>
      <w:ind w:left="150"/>
    </w:pPr>
    <w:rPr>
      <w:rFonts w:ascii="Inconsolata" w:hAnsi="Inconsolata"/>
      <w:color w:val="443852"/>
      <w:sz w:val="20"/>
      <w14:textFill>
        <w14:solidFill>
          <w14:srgbClr w14:val="443852">
            <w14:alpha w14:val="50000"/>
          </w14:srgbClr>
        </w14:solidFill>
      </w14:textFill>
    </w:rPr>
  </w:style>
  <w:style w:type="character" w:customStyle="1" w:styleId="FooterChar">
    <w:name w:val="Footer Char"/>
    <w:basedOn w:val="DefaultParagraphFont"/>
    <w:link w:val="Footer"/>
    <w:uiPriority w:val="99"/>
    <w:rsid w:val="00FB4D24"/>
    <w:rPr>
      <w:rFonts w:ascii="Inconsolata" w:hAnsi="Inconsolata"/>
      <w:color w:val="443852"/>
      <w:sz w:val="20"/>
      <w14:textFill>
        <w14:solidFill>
          <w14:srgbClr w14:val="443852">
            <w14:alpha w14:val="50000"/>
          </w14:srgbClr>
        </w14:solidFill>
      </w14:textFill>
    </w:rPr>
  </w:style>
  <w:style w:type="paragraph" w:styleId="Quote">
    <w:name w:val="Quote"/>
    <w:basedOn w:val="Normal"/>
    <w:next w:val="Normal"/>
    <w:link w:val="QuoteChar"/>
    <w:autoRedefine/>
    <w:uiPriority w:val="29"/>
    <w:qFormat/>
    <w:rsid w:val="002A49AD"/>
    <w:pPr>
      <w:spacing w:before="210" w:after="210" w:line="204" w:lineRule="auto"/>
      <w:ind w:left="210" w:right="870"/>
    </w:pPr>
    <w:rPr>
      <w:rFonts w:ascii="Proxima Nova Cond" w:hAnsi="Proxima Nova Cond"/>
      <w:iCs/>
      <w:color w:val="DA2573"/>
      <w:sz w:val="28"/>
    </w:rPr>
  </w:style>
  <w:style w:type="character" w:customStyle="1" w:styleId="QuoteChar">
    <w:name w:val="Quote Char"/>
    <w:basedOn w:val="DefaultParagraphFont"/>
    <w:link w:val="Quote"/>
    <w:uiPriority w:val="29"/>
    <w:rsid w:val="002A49AD"/>
    <w:rPr>
      <w:rFonts w:ascii="Proxima Nova Cond" w:hAnsi="Proxima Nova Cond"/>
      <w:iCs/>
      <w:color w:val="DA2573"/>
      <w:sz w:val="28"/>
    </w:rPr>
  </w:style>
  <w:style w:type="paragraph" w:customStyle="1" w:styleId="DialogueExcerpt">
    <w:name w:val="Dialogue/Excerpt"/>
    <w:basedOn w:val="Normal"/>
    <w:link w:val="DialogueExcerptChar"/>
    <w:autoRedefine/>
    <w:qFormat/>
    <w:rsid w:val="00FB4D24"/>
    <w:pPr>
      <w:pBdr>
        <w:top w:val="dotted" w:sz="4" w:space="1" w:color="auto"/>
        <w:left w:val="dotted" w:sz="4" w:space="4" w:color="auto"/>
        <w:bottom w:val="dotted" w:sz="4" w:space="1" w:color="auto"/>
        <w:right w:val="dotted" w:sz="4" w:space="4" w:color="auto"/>
      </w:pBdr>
      <w:spacing w:after="80" w:line="240" w:lineRule="auto"/>
      <w:ind w:left="288" w:right="288"/>
      <w:jc w:val="both"/>
    </w:pPr>
    <w:rPr>
      <w:rFonts w:ascii="IBM Plex Mono Light" w:hAnsi="IBM Plex Mono Light"/>
      <w:sz w:val="22"/>
    </w:rPr>
  </w:style>
  <w:style w:type="character" w:customStyle="1" w:styleId="DialogueExcerptChar">
    <w:name w:val="Dialogue/Excerpt Char"/>
    <w:basedOn w:val="DefaultParagraphFont"/>
    <w:link w:val="DialogueExcerpt"/>
    <w:rsid w:val="00FB4D24"/>
    <w:rPr>
      <w:rFonts w:ascii="IBM Plex Mono Light" w:hAnsi="IBM Plex Mono Light"/>
    </w:rPr>
  </w:style>
  <w:style w:type="character" w:customStyle="1" w:styleId="Heading2Char">
    <w:name w:val="Heading 2 Char"/>
    <w:basedOn w:val="DefaultParagraphFont"/>
    <w:link w:val="Heading2"/>
    <w:rsid w:val="00EF432C"/>
    <w:rPr>
      <w:rFonts w:ascii="Neue Haas Unica W1G Black" w:eastAsiaTheme="majorEastAsia" w:hAnsi="Neue Haas Unica W1G Black" w:cstheme="majorBidi"/>
      <w:color w:val="0E0060"/>
      <w:sz w:val="32"/>
      <w:szCs w:val="26"/>
    </w:rPr>
  </w:style>
  <w:style w:type="paragraph" w:customStyle="1" w:styleId="Footnote">
    <w:name w:val="Footnote"/>
    <w:basedOn w:val="E-mailSignature"/>
    <w:link w:val="FootnoteChar"/>
    <w:autoRedefine/>
    <w:qFormat/>
    <w:rsid w:val="005154CD"/>
    <w:pPr>
      <w:spacing w:before="120"/>
      <w:ind w:left="144" w:right="720"/>
      <w:contextualSpacing/>
    </w:pPr>
    <w:rPr>
      <w:rFonts w:ascii="IBM Plex Sans Light" w:hAnsi="IBM Plex Sans Light"/>
      <w:spacing w:val="-10"/>
      <w:sz w:val="16"/>
      <w:szCs w:val="20"/>
      <w:u w:val="single" w:color="C00000"/>
    </w:rPr>
  </w:style>
  <w:style w:type="character" w:customStyle="1" w:styleId="FootnoteChar">
    <w:name w:val="Footnote Char"/>
    <w:basedOn w:val="E-mailSignatureChar"/>
    <w:link w:val="Footnote"/>
    <w:rsid w:val="005154CD"/>
    <w:rPr>
      <w:rFonts w:ascii="IBM Plex Sans Light" w:hAnsi="IBM Plex Sans Light"/>
      <w:spacing w:val="-10"/>
      <w:sz w:val="16"/>
      <w:szCs w:val="20"/>
      <w:u w:val="single" w:color="C00000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4B5B85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4B5B85"/>
    <w:rPr>
      <w:rFonts w:ascii="Adobe Caslon Pro" w:hAnsi="Adobe Caslon Pro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616714"/>
    <w:rPr>
      <w:rFonts w:ascii="Proxima Nova Medium" w:eastAsiaTheme="majorEastAsia" w:hAnsi="Proxima Nova Medium" w:cstheme="majorBidi"/>
      <w:color w:val="1F3763" w:themeColor="accent1" w:themeShade="7F"/>
      <w:sz w:val="33"/>
      <w:szCs w:val="24"/>
    </w:rPr>
  </w:style>
  <w:style w:type="paragraph" w:customStyle="1" w:styleId="Byline">
    <w:name w:val="Byline"/>
    <w:basedOn w:val="Subtitle"/>
    <w:link w:val="BylineChar"/>
    <w:autoRedefine/>
    <w:qFormat/>
    <w:rsid w:val="00FB4D24"/>
    <w:pPr>
      <w:spacing w:after="30" w:line="240" w:lineRule="auto"/>
      <w:ind w:firstLine="150"/>
      <w:jc w:val="left"/>
    </w:pPr>
    <w:rPr>
      <w:rFonts w:ascii="Kepler Std Medium Disp" w:hAnsi="Kepler Std Medium Disp"/>
      <w:color w:val="1C0021"/>
      <w:spacing w:val="-26"/>
      <w:sz w:val="32"/>
      <w14:textOutline w14:w="1270" w14:cap="rnd" w14:cmpd="sng" w14:algn="ctr">
        <w14:solidFill>
          <w14:srgbClr w14:val="302658">
            <w14:alpha w14:val="83000"/>
          </w14:srgbClr>
        </w14:solidFill>
        <w14:prstDash w14:val="solid"/>
        <w14:bevel/>
      </w14:textOutline>
    </w:rPr>
  </w:style>
  <w:style w:type="character" w:customStyle="1" w:styleId="BylineChar">
    <w:name w:val="Byline Char"/>
    <w:basedOn w:val="SubtitleChar"/>
    <w:link w:val="Byline"/>
    <w:rsid w:val="00FB4D24"/>
    <w:rPr>
      <w:rFonts w:ascii="Kepler Std Medium Disp" w:eastAsiaTheme="minorEastAsia" w:hAnsi="Kepler Std Medium Disp"/>
      <w:color w:val="1C0021"/>
      <w:spacing w:val="-26"/>
      <w:sz w:val="32"/>
      <w14:textOutline w14:w="1270" w14:cap="rnd" w14:cmpd="sng" w14:algn="ctr">
        <w14:solidFill>
          <w14:srgbClr w14:val="302658">
            <w14:alpha w14:val="83000"/>
          </w14:srgbClr>
        </w14:solidFill>
        <w14:prstDash w14:val="solid"/>
        <w14:bevel/>
      </w14:textOutline>
    </w:rPr>
  </w:style>
  <w:style w:type="paragraph" w:customStyle="1" w:styleId="Code">
    <w:name w:val="Code"/>
    <w:basedOn w:val="Normal"/>
    <w:autoRedefine/>
    <w:qFormat/>
    <w:rsid w:val="00FB4D24"/>
    <w:pPr>
      <w:spacing w:line="240" w:lineRule="auto"/>
      <w:ind w:left="1440" w:right="1440"/>
      <w:jc w:val="center"/>
    </w:pPr>
    <w:rPr>
      <w:rFonts w:ascii="IBM Plex Mono Text" w:hAnsi="IBM Plex Mono Text"/>
      <w:color w:val="585666"/>
      <w:sz w:val="20"/>
    </w:rPr>
  </w:style>
  <w:style w:type="paragraph" w:styleId="ListParagraph">
    <w:name w:val="List Paragraph"/>
    <w:basedOn w:val="Normal"/>
    <w:uiPriority w:val="34"/>
    <w:qFormat/>
    <w:rsid w:val="00FB4D24"/>
    <w:pPr>
      <w:ind w:left="720"/>
      <w:contextualSpacing/>
    </w:pPr>
  </w:style>
  <w:style w:type="paragraph" w:styleId="FootnoteText">
    <w:name w:val="footnote text"/>
    <w:basedOn w:val="Normal"/>
    <w:link w:val="FootnoteTextChar"/>
    <w:autoRedefine/>
    <w:uiPriority w:val="99"/>
    <w:unhideWhenUsed/>
    <w:qFormat/>
    <w:rsid w:val="007217C6"/>
    <w:pPr>
      <w:pBdr>
        <w:top w:val="single" w:sz="2" w:space="1" w:color="FFF1EB"/>
        <w:left w:val="single" w:sz="2" w:space="4" w:color="FFF1EB"/>
        <w:bottom w:val="single" w:sz="2" w:space="1" w:color="FFF1EB"/>
        <w:right w:val="single" w:sz="2" w:space="4" w:color="FFF1EB"/>
      </w:pBdr>
      <w:shd w:val="clear" w:color="FFF9F9" w:fill="FFFDEB"/>
      <w:spacing w:after="45" w:line="223" w:lineRule="auto"/>
      <w:ind w:left="150" w:right="2250"/>
      <w:mirrorIndents/>
    </w:pPr>
    <w:rPr>
      <w:rFonts w:ascii="FreightSansCndPro Light" w:hAnsi="FreightSansCndPro Light"/>
      <w:color w:val="000000"/>
      <w:sz w:val="25"/>
      <w:szCs w:val="20"/>
      <w14:textFill>
        <w14:solidFill>
          <w14:srgbClr w14:val="000000">
            <w14:alpha w14:val="10000"/>
          </w14:srgbClr>
        </w14:solidFill>
      </w14:textFill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7217C6"/>
    <w:rPr>
      <w:rFonts w:ascii="FreightSansCndPro Light" w:hAnsi="FreightSansCndPro Light"/>
      <w:color w:val="000000"/>
      <w:sz w:val="25"/>
      <w:szCs w:val="20"/>
      <w:shd w:val="clear" w:color="FFF9F9" w:fill="FFFDEB"/>
      <w14:textFill>
        <w14:solidFill>
          <w14:srgbClr w14:val="000000">
            <w14:alpha w14:val="10000"/>
          </w14:srgbClr>
        </w14:solidFill>
      </w14:textFill>
    </w:rPr>
  </w:style>
  <w:style w:type="character" w:styleId="FootnoteReference">
    <w:name w:val="footnote reference"/>
    <w:basedOn w:val="DefaultParagraphFont"/>
    <w:uiPriority w:val="99"/>
    <w:semiHidden/>
    <w:unhideWhenUsed/>
    <w:rsid w:val="005E054B"/>
    <w:rPr>
      <w:vertAlign w:val="superscript"/>
    </w:rPr>
  </w:style>
  <w:style w:type="character" w:customStyle="1" w:styleId="Heading1Char">
    <w:name w:val="Heading 1 Char"/>
    <w:aliases w:val="Chapter Heading Char"/>
    <w:basedOn w:val="DefaultParagraphFont"/>
    <w:link w:val="Heading1"/>
    <w:uiPriority w:val="9"/>
    <w:rsid w:val="00FB4D24"/>
    <w:rPr>
      <w:rFonts w:ascii="Aktiv Grotesk Black" w:eastAsiaTheme="majorEastAsia" w:hAnsi="Aktiv Grotesk Black" w:cstheme="majorBidi"/>
      <w:caps/>
      <w:color w:val="DA2573"/>
      <w:sz w:val="37"/>
      <w:szCs w:val="32"/>
      <w:u w:val="dottedHeavy" w:color="DA2573"/>
    </w:rPr>
  </w:style>
  <w:style w:type="paragraph" w:customStyle="1" w:styleId="Embed">
    <w:name w:val="Embed"/>
    <w:basedOn w:val="Quote"/>
    <w:autoRedefine/>
    <w:qFormat/>
    <w:rsid w:val="00523342"/>
    <w:pPr>
      <w:spacing w:line="192" w:lineRule="auto"/>
      <w:jc w:val="center"/>
    </w:pPr>
    <w:rPr>
      <w:rFonts w:ascii="Aktiv Grotesk Cd Medium" w:hAnsi="Aktiv Grotesk Cd Medium"/>
      <w:caps/>
      <w:color w:val="000000" w:themeColor="text1"/>
      <w:sz w:val="24"/>
    </w:rPr>
  </w:style>
  <w:style w:type="paragraph" w:styleId="TOC1">
    <w:name w:val="toc 1"/>
    <w:basedOn w:val="DocumentMap"/>
    <w:next w:val="Normal"/>
    <w:autoRedefine/>
    <w:uiPriority w:val="39"/>
    <w:unhideWhenUsed/>
    <w:qFormat/>
    <w:rsid w:val="00D85824"/>
    <w:pPr>
      <w:framePr w:w="2415" w:hSpace="75" w:vSpace="60" w:wrap="notBeside" w:vAnchor="page" w:hAnchor="page" w:y="-20" w:anchorLock="1"/>
      <w:pBdr>
        <w:top w:val="single" w:sz="2" w:space="1" w:color="002060"/>
        <w:left w:val="single" w:sz="2" w:space="2" w:color="002060"/>
        <w:bottom w:val="single" w:sz="2" w:space="1" w:color="002060"/>
        <w:right w:val="single" w:sz="2" w:space="2" w:color="002060"/>
      </w:pBdr>
      <w:shd w:val="pct10" w:color="ED7D31" w:themeColor="accent2" w:fill="auto"/>
      <w:spacing w:after="105"/>
      <w:ind w:left="75"/>
      <w:mirrorIndents/>
      <w:jc w:val="both"/>
    </w:pPr>
    <w:rPr>
      <w:rFonts w:ascii="Acumin Pro" w:hAnsi="Acumin Pro"/>
      <w:smallCaps/>
      <w:color w:val="381850"/>
      <w:sz w:val="18"/>
      <w:lang w:eastAsia="en-US"/>
    </w:rPr>
  </w:style>
  <w:style w:type="paragraph" w:styleId="Bibliography">
    <w:name w:val="Bibliography"/>
    <w:basedOn w:val="Normal"/>
    <w:next w:val="Normal"/>
    <w:autoRedefine/>
    <w:uiPriority w:val="37"/>
    <w:unhideWhenUsed/>
    <w:qFormat/>
    <w:rsid w:val="00DD679B"/>
    <w:rPr>
      <w:rFonts w:ascii="Proxima Nova" w:hAnsi="Proxima Nova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0103A0"/>
    <w:pPr>
      <w:spacing w:after="0" w:line="240" w:lineRule="auto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103A0"/>
    <w:rPr>
      <w:rFonts w:ascii="Segoe UI" w:hAnsi="Segoe UI" w:cs="Segoe UI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6359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6359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6359B"/>
    <w:rPr>
      <w:rFonts w:ascii="Adobe Caslon Pro" w:hAnsi="Adobe Caslon Pro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6359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6359B"/>
    <w:rPr>
      <w:rFonts w:ascii="Adobe Caslon Pro" w:hAnsi="Adobe Caslon Pro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69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69A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81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0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59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1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2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1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8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8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8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95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8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3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0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1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2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0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3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6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9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6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1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0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2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7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4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4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9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4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8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4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8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6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65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7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2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0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71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68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5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8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4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7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5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05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1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8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1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0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0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44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7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2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4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5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8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9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2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4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6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4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1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2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microsoft.com/office/2011/relationships/commentsExtended" Target="commentsExtended.xm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tyles" Target="styles.xml"/><Relationship Id="rId12" Type="http://schemas.openxmlformats.org/officeDocument/2006/relationships/comments" Target="comments.xm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microsoft.com/office/2018/08/relationships/commentsExtensible" Target="commentsExtensible.xml"/><Relationship Id="rId23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header" Target="header3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microsoft.com/office/2016/09/relationships/commentsIds" Target="commentsIds.xml"/><Relationship Id="rId22" Type="http://schemas.microsoft.com/office/2011/relationships/people" Target="peop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hadt\OneDrive\Documents\Custom%20Office%20Templates\What%20The%20Fuck%20Template.dotx" TargetMode="External"/></Relationships>
</file>

<file path=word/theme/theme1.xml><?xml version="1.0" encoding="utf-8"?>
<a:theme xmlns:a="http://schemas.openxmlformats.org/drawingml/2006/main" name="Office Theme">
  <a:themeElements>
    <a:clrScheme name="What The Fuck">
      <a:dk1>
        <a:sysClr val="windowText" lastClr="000000"/>
      </a:dk1>
      <a:lt1>
        <a:srgbClr val="FFFDEB"/>
      </a:lt1>
      <a:dk2>
        <a:srgbClr val="00006B"/>
      </a:dk2>
      <a:lt2>
        <a:srgbClr val="F9FBFF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DA2573"/>
      </a:hlink>
      <a:folHlink>
        <a:srgbClr val="68000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55DBFC5D0F8C34C867CDF9AA2092878" ma:contentTypeVersion="13" ma:contentTypeDescription="Create a new document." ma:contentTypeScope="" ma:versionID="31b18635c8d7ca76398548c789e21e46">
  <xsd:schema xmlns:xsd="http://www.w3.org/2001/XMLSchema" xmlns:xs="http://www.w3.org/2001/XMLSchema" xmlns:p="http://schemas.microsoft.com/office/2006/metadata/properties" xmlns:ns3="ec1b3083-c898-4e13-85ab-21356d62eab8" xmlns:ns4="f0ea5631-b632-4ace-b94c-2d3dd81fdfd6" targetNamespace="http://schemas.microsoft.com/office/2006/metadata/properties" ma:root="true" ma:fieldsID="e691e808e1d5599ebe03df6a95a1a425" ns3:_="" ns4:_="">
    <xsd:import namespace="ec1b3083-c898-4e13-85ab-21356d62eab8"/>
    <xsd:import namespace="f0ea5631-b632-4ace-b94c-2d3dd81fdfd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Locatio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4:_dlc_DocId" minOccurs="0"/>
                <xsd:element ref="ns4:_dlc_DocIdUrl" minOccurs="0"/>
                <xsd:element ref="ns4:_dlc_DocIdPersistId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1b3083-c898-4e13-85ab-21356d62eab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ea5631-b632-4ace-b94c-2d3dd81fdfd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  <xsd:element name="_dlc_DocId" ma:index="19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20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1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>
  <b:Source>
    <b:Tag>UPI1</b:Tag>
    <b:SourceType>ArticleInAPeriodical</b:SourceType>
    <b:Guid>{46F689ED-313E-45CC-B4AF-52BBD826C5D8}</b:Guid>
    <b:Title>Facebook shifting from open platform to public utility</b:Title>
    <b:PeriodicalTitle>United Press International</b:PeriodicalTitle>
    <b:Year>2018</b:Year>
    <b:Month>August</b:Month>
    <b:Day>17</b:Day>
    <b:Medium>Web</b:Medium>
    <b:Author>
      <b:Author>
        <b:NameList>
          <b:Person>
            <b:Last>Susarla</b:Last>
            <b:First>Anjana</b:First>
          </b:Person>
        </b:NameList>
      </b:Author>
    </b:Author>
    <b:URL>https://www.upi.com/Top_News/Voices/2018/08/17/Facebook-shifting-from-open-platform-to-public-utility/1721534507642/</b:URL>
    <b:RefOrder>27</b:RefOrder>
  </b:Source>
  <b:Source>
    <b:Tag>TNYT1</b:Tag>
    <b:SourceType>ArticleInAPeriodical</b:SourceType>
    <b:Guid>{52BECC35-8F93-41BB-B22E-D57DC5B1781C}</b:Guid>
    <b:Author>
      <b:Author>
        <b:NameList>
          <b:Person>
            <b:Last>Smith</b:Last>
            <b:First>Ben</b:First>
          </b:Person>
        </b:NameList>
      </b:Author>
    </b:Author>
    <b:Title>What’s Facebook’s Deal With Donald Trump?</b:Title>
    <b:PeriodicalTitle>The New York Times</b:PeriodicalTitle>
    <b:Year>2020</b:Year>
    <b:Month>June</b:Month>
    <b:Day>21</b:Day>
    <b:Medium>Web</b:Medium>
    <b:URL>https://www.nytimes.com/2020/06/21/business/media/facebook-donald-trump-mark-zuckerberg.html</b:URL>
    <b:RefOrder>28</b:RefOrder>
  </b:Source>
  <b:Source>
    <b:Tag>TB1</b:Tag>
    <b:SourceType>ArticleInAPeriodical</b:SourceType>
    <b:Guid>{EA45D830-195F-4F9C-93DD-AD93D6A29AF0}</b:Guid>
    <b:Title>A Most Violent Platform</b:Title>
    <b:PeriodicalTitle>The Baffler</b:PeriodicalTitle>
    <b:Year>2020</b:Year>
    <b:Month>September</b:Month>
    <b:Day>1</b:Day>
    <b:Medium>Web</b:Medium>
    <b:Author>
      <b:Author>
        <b:NameList>
          <b:Person>
            <b:Last>Silverman</b:Last>
            <b:First>Jacob</b:First>
          </b:Person>
        </b:NameList>
      </b:Author>
    </b:Author>
    <b:URL>https://thebaffler.com/the-future-sucked/a-most-violent-platform-silverman</b:URL>
    <b:RefOrder>29</b:RefOrder>
  </b:Source>
  <b:Source>
    <b:Tag>TN1</b:Tag>
    <b:SourceType>ArticleInAPeriodical</b:SourceType>
    <b:Guid>{CD778E55-50DE-4A53-A79E-FCCAC82B4777}</b:Guid>
    <b:Title>Don’t Delete Facebook, Regulate It</b:Title>
    <b:PeriodicalTitle>The Nation </b:PeriodicalTitle>
    <b:Year>2018</b:Year>
    <b:Month>March</b:Month>
    <b:Day>22</b:Day>
    <b:Medium>Web</b:Medium>
    <b:Author>
      <b:Author>
        <b:NameList>
          <b:Person>
            <b:Last>Shapiro</b:Last>
            <b:First>Bruce</b:First>
          </b:Person>
        </b:NameList>
      </b:Author>
    </b:Author>
    <b:URL>https://www.thenation.com/article/archive/dont-delete-facebook-regulate-it/</b:URL>
    <b:RefOrder>30</b:RefOrder>
  </b:Source>
  <b:Source>
    <b:Tag>Nan20</b:Tag>
    <b:SourceType>ArticleInAPeriodical</b:SourceType>
    <b:Guid>{F74C233A-F688-4D85-92AC-5398C59A211B}</b:Guid>
    <b:Title>Inside the Ad Boycott That Has Facebook on the Defensive</b:Title>
    <b:PeriodicalTitle>POLITICO</b:PeriodicalTitle>
    <b:Year>2020</b:Year>
    <b:Month>July</b:Month>
    <b:Day>3</b:Day>
    <b:Medium>Web</b:Medium>
    <b:Author>
      <b:Author>
        <b:NameList>
          <b:Person>
            <b:Last>Scola</b:Last>
            <b:First>Nancy</b:First>
          </b:Person>
        </b:NameList>
      </b:Author>
    </b:Author>
    <b:URL>https://www.politico.com/news/magazine/2020/07/03/activists-advertising-boycott-facebook-348528</b:URL>
    <b:RefOrder>31</b:RefOrder>
  </b:Source>
  <b:Source>
    <b:Tag>NYM1</b:Tag>
    <b:SourceType>ArticleInAPeriodical</b:SourceType>
    <b:Guid>{5924C60C-39D2-4A93-A9C4-9B7AB929A9C3}</b:Guid>
    <b:Title>Group Chats Are Making the Internet Fun Again</b:Title>
    <b:PeriodicalTitle>New York Magazine</b:PeriodicalTitle>
    <b:Year>2019</b:Year>
    <b:Month>May</b:Month>
    <b:Day>14</b:Day>
    <b:Medium>Web</b:Medium>
    <b:Author>
      <b:Author>
        <b:NameList>
          <b:Person>
            <b:Last>Read</b:Last>
            <b:First>Max</b:First>
          </b:Person>
        </b:NameList>
      </b:Author>
    </b:Author>
    <b:URL>https://nymag.com/intelligencer/2019/05/group-chats-are-making-the-internet-fun-again.html</b:URL>
    <b:RefOrder>32</b:RefOrder>
  </b:Source>
  <b:Source>
    <b:Tag>PRC1</b:Tag>
    <b:SourceType>Report</b:SourceType>
    <b:Guid>{818A9D6D-D4C1-497F-AE87-9E20D80246B1}</b:Guid>
    <b:Title>Americans are changing their relationship with Facebook</b:Title>
    <b:Year>2018</b:Year>
    <b:Medium>Web</b:Medium>
    <b:Publisher>Pew Research Center</b:Publisher>
    <b:ThesisType>Survey</b:ThesisType>
    <b:Author>
      <b:Author>
        <b:NameList>
          <b:Person>
            <b:Last>Perrin</b:Last>
            <b:First>Andrew</b:First>
          </b:Person>
        </b:NameList>
      </b:Author>
    </b:Author>
    <b:URL>https://www.pewresearch.org/fact-tank/2018/09/05/americans-are-changing-their-relationship-with-facebook/</b:URL>
    <b:RefOrder>33</b:RefOrder>
  </b:Source>
  <b:Source>
    <b:Tag>TNY2</b:Tag>
    <b:SourceType>ArticleInAPeriodical</b:SourceType>
    <b:Guid>{C949B579-32EE-41F8-A466-9C4F301D1CE5}</b:Guid>
    <b:Title>Facebook and the Age of Manipulation</b:Title>
    <b:PeriodicalTitle>The New Yorker</b:PeriodicalTitle>
    <b:Year>2018</b:Year>
    <b:Month>November</b:Month>
    <b:Day>16</b:Day>
    <b:Medium>Web</b:Medium>
    <b:Author>
      <b:Author>
        <b:NameList>
          <b:Person>
            <b:Last>Osnos</b:Last>
            <b:First>Evan</b:First>
          </b:Person>
        </b:NameList>
      </b:Author>
    </b:Author>
    <b:URL>https://www.newyorker.com/news/daily-comment/facebook-and-the-age-of-manipulation</b:URL>
    <b:RefOrder>34</b:RefOrder>
  </b:Source>
  <b:Source>
    <b:Tag>TI1</b:Tag>
    <b:SourceType>ArticleInAPeriodical</b:SourceType>
    <b:Guid>{689F45DE-BDF3-43C2-97C4-A476DE0A0BE0}</b:Guid>
    <b:Title>Facebook gets in a Twitter tangle</b:Title>
    <b:PeriodicalTitle>The Interface</b:PeriodicalTitle>
    <b:Year>2020</b:Year>
    <b:Month>July</b:Month>
    <b:Day>21</b:Day>
    <b:Medium>Newsletter</b:Medium>
    <b:Author>
      <b:Author>
        <b:NameList>
          <b:Person>
            <b:Last>Newton</b:Last>
            <b:First>Casey</b:First>
          </b:Person>
        </b:NameList>
      </b:Author>
    </b:Author>
    <b:URL>https://www.getrevue.co/profile/caseynewton/issues/facebook-gets-in-a-twitter-tangle-265375</b:URL>
    <b:RefOrder>35</b:RefOrder>
  </b:Source>
  <b:Source>
    <b:Tag>V3</b:Tag>
    <b:SourceType>ArticleInAPeriodical</b:SourceType>
    <b:Guid>{FBA2E72C-9A65-4B86-95D4-9B7E74BFB950}</b:Guid>
    <b:Title>How far will Facebook go to address their civil rights audit?</b:Title>
    <b:Year>2020</b:Year>
    <b:Month>July </b:Month>
    <b:Day>14</b:Day>
    <b:Medium>Web</b:Medium>
    <b:PeriodicalTitle>The Verge</b:PeriodicalTitle>
    <b:Author>
      <b:Author>
        <b:NameList>
          <b:Person>
            <b:Last>Marino</b:Last>
            <b:First>Andrew</b:First>
          </b:Person>
        </b:NameList>
      </b:Author>
    </b:Author>
    <b:URL>https://www.theverge.com/2020/7/14/21323988/vergecast-podcast-interview-rashad-robinson-color-of-change-facebook-ad-boycott</b:URL>
    <b:RefOrder>36</b:RefOrder>
  </b:Source>
  <b:Source>
    <b:Tag>NY1</b:Tag>
    <b:SourceType>ArticleInAPeriodical</b:SourceType>
    <b:Guid>{ABA4AC3C-9347-4FF6-A7A8-D0B0BAD6E6F2}</b:Guid>
    <b:Title>Why Facebook Can't Fix Itself</b:Title>
    <b:PeriodicalTitle>The New Yorker</b:PeriodicalTitle>
    <b:Year>2020</b:Year>
    <b:Month>October</b:Month>
    <b:Day>12</b:Day>
    <b:Medium>Web</b:Medium>
    <b:Author>
      <b:Author>
        <b:NameList>
          <b:Person>
            <b:Last>Marantz</b:Last>
            <b:First>Andrew</b:First>
          </b:Person>
        </b:NameList>
      </b:Author>
    </b:Author>
    <b:Publisher>Condé Nast</b:Publisher>
    <b:URL>https://www.newyorker.com/magazine/2020/10/19/why-facebook-cant-fix-itself</b:URL>
    <b:RefOrder>37</b:RefOrder>
  </b:Source>
  <b:Source>
    <b:Tag>TNYT2</b:Tag>
    <b:SourceType>ArticleInAPeriodical</b:SourceType>
    <b:Guid>{5BDC5ED9-7E1F-41FC-B80A-B0C103A9F917}</b:Guid>
    <b:Title>Defiant Zuckerberg Says Facebook Won’t Police Political Speech</b:Title>
    <b:PeriodicalTitle>The New York Times</b:PeriodicalTitle>
    <b:Year>2019</b:Year>
    <b:Month>October</b:Month>
    <b:Day>17</b:Day>
    <b:Medium>Web</b:Medium>
    <b:URL>https://www.nytimes.com/2019/10/17/business/zuckerberg-facebook-free-speech.html</b:URL>
    <b:Author>
      <b:Author>
        <b:NameList>
          <b:Person>
            <b:Last>Kang</b:Last>
            <b:First>Cecilia</b:First>
          </b:Person>
          <b:Person>
            <b:Last>Isaac</b:Last>
            <b:First>Mike</b:First>
          </b:Person>
        </b:NameList>
      </b:Author>
    </b:Author>
    <b:RefOrder>38</b:RefOrder>
  </b:Source>
  <b:Source>
    <b:Tag>V1</b:Tag>
    <b:SourceType>ArticleInAPeriodical</b:SourceType>
    <b:Guid>{E8FA66B1-94FA-4B72-B504-0DB757757291}</b:Guid>
    <b:Title>Mastodon Is Like Twitter Without Nazis, So Why Are We Not Using It?</b:Title>
    <b:PeriodicalTitle>Vice</b:PeriodicalTitle>
    <b:Year>2017</b:Year>
    <b:Month>April</b:Month>
    <b:Day>4</b:Day>
    <b:Medium>Web</b:Medium>
    <b:Author>
      <b:Author>
        <b:NameList>
          <b:Person>
            <b:Last>Jeong</b:Last>
            <b:First>Sarah</b:First>
          </b:Person>
        </b:NameList>
      </b:Author>
    </b:Author>
    <b:URL>https://www.vice.com/en/article/783akg/mastodon-is-like-twitter-without-nazis-so-why-are-we-not-using-it</b:URL>
    <b:RefOrder>39</b:RefOrder>
  </b:Source>
  <b:Source>
    <b:Tag>TNYT4</b:Tag>
    <b:SourceType>ArticleInAPeriodical</b:SourceType>
    <b:Guid>{57A7A982-E6BE-4217-B30D-C3213E0F7E25}</b:Guid>
    <b:Title>Facebook’s Decisions Were ‘Setbacks for Civil Rights,’ Audit Finds</b:Title>
    <b:PeriodicalTitle>The New York Times</b:PeriodicalTitle>
    <b:Year>2020</b:Year>
    <b:Month>July</b:Month>
    <b:Day>8</b:Day>
    <b:Medium>Web</b:Medium>
    <b:Author>
      <b:Author>
        <b:NameList>
          <b:Person>
            <b:Last>Isaac</b:Last>
            <b:First>Mike</b:First>
          </b:Person>
        </b:NameList>
      </b:Author>
    </b:Author>
    <b:URL>https://www.nytimes.com/2020/07/08/technology/facebook-civil-rights-audit.html?utm_campaign=The%20Interface&amp;utm_medium=email&amp;utm_source=Revue%20newsletter</b:URL>
    <b:RefOrder>40</b:RefOrder>
  </b:Source>
  <b:Source>
    <b:Tag>TNYT3</b:Tag>
    <b:SourceType>ArticleInAPeriodical</b:SourceType>
    <b:Guid>{56DEFF7B-DF26-454F-9915-9654BA33E0E2}</b:Guid>
    <b:Title>Ad Boycott of Facebook Keeps Growing</b:Title>
    <b:PeriodicalTitle>The New York Times</b:PeriodicalTitle>
    <b:Year>2020</b:Year>
    <b:Month>June</b:Month>
    <b:Day>23</b:Day>
    <b:Medium>Web</b:Medium>
    <b:Author>
      <b:Author>
        <b:NameList>
          <b:Person>
            <b:Last>Hsu</b:Last>
            <b:First>Tiffany</b:First>
          </b:Person>
        </b:NameList>
      </b:Author>
    </b:Author>
    <b:URL>https://www.nytimes.com/2020/06/23/business/media/facebook-ad-boycott.html</b:URL>
    <b:RefOrder>41</b:RefOrder>
  </b:Source>
  <b:Source>
    <b:Tag>TM1</b:Tag>
    <b:SourceType>ArticleInAPeriodical</b:SourceType>
    <b:Guid>{DD59A439-2636-4FC7-B3F0-D01727AFFF3F}</b:Guid>
    <b:Title>Inside Facebook's Plan to Wire The World</b:Title>
    <b:PeriodicalTitle>Time Magazine</b:PeriodicalTitle>
    <b:Year>2014</b:Year>
    <b:Month>December</b:Month>
    <b:Day>4</b:Day>
    <b:Medium>Web</b:Medium>
    <b:Author>
      <b:Author>
        <b:NameList>
          <b:Person>
            <b:Last>Grossman</b:Last>
            <b:First>Lev</b:First>
          </b:Person>
        </b:NameList>
      </b:Author>
    </b:Author>
    <b:URL>https://time.com/facebook-world-plan/</b:URL>
    <b:RefOrder>42</b:RefOrder>
  </b:Source>
  <b:Source>
    <b:Tag>G1</b:Tag>
    <b:SourceType>ArticleInAPeriodical</b:SourceType>
    <b:Guid>{916FF33C-70A7-4C12-B9D9-38C8C5293F18}</b:Guid>
    <b:Title>Boy Genius of the Year: Do You Trust This Face?</b:Title>
    <b:PeriodicalTitle>GQ</b:PeriodicalTitle>
    <b:Year>2008</b:Year>
    <b:Month>November</b:Month>
    <b:Day>1</b:Day>
    <b:Medium>Web</b:Medium>
    <b:Author>
      <b:Author>
        <b:NameList>
          <b:Person>
            <b:Last>French</b:Last>
            <b:First>Alex</b:First>
          </b:Person>
        </b:NameList>
      </b:Author>
    </b:Author>
    <b:URL>https://www.gq.com/story/boy-genius-of-the-year-mark-zuckerberg-facebook</b:URL>
    <b:RefOrder>43</b:RefOrder>
  </b:Source>
  <b:Source>
    <b:Tag>NYM2</b:Tag>
    <b:SourceType>ArticleInAPeriodical</b:SourceType>
    <b:Guid>{F544FD01-2633-442E-BBEE-A633C53A54D6}</b:Guid>
    <b:Title>Facebook Doesn’t Need to Fix Society. It Just Needs to Fix Facebook.</b:Title>
    <b:PeriodicalTitle>New York Magazine</b:PeriodicalTitle>
    <b:Year>2018</b:Year>
    <b:Month>December</b:Month>
    <b:Day>31</b:Day>
    <b:Medium>Web</b:Medium>
    <b:Author>
      <b:Author>
        <b:NameList>
          <b:Person>
            <b:Last>Feldman</b:Last>
            <b:First>Brian</b:First>
          </b:Person>
        </b:NameList>
      </b:Author>
    </b:Author>
    <b:URL>https://nymag.com/intelligencer/2018/12/facebook-doesnt-need-to-fix-society.html</b:URL>
    <b:RefOrder>44</b:RefOrder>
  </b:Source>
  <b:Source>
    <b:Tag>E1</b:Tag>
    <b:SourceType>ArticleInAPeriodical</b:SourceType>
    <b:Guid>{418AA8C9-08A8-403C-A63F-85CF074970F1}</b:Guid>
    <b:Title>Wikipedia co-founder wants to give you an alternative to Facebook and Twitter</b:Title>
    <b:PeriodicalTitle>Engadget</b:PeriodicalTitle>
    <b:Year>2019</b:Year>
    <b:Month>November</b:Month>
    <b:Day>14</b:Day>
    <b:Medium>Web</b:Medium>
    <b:Author>
      <b:Author>
        <b:NameList>
          <b:Person>
            <b:Last>Fisher</b:Last>
            <b:First>Christine</b:First>
          </b:Person>
        </b:NameList>
      </b:Author>
    </b:Author>
    <b:URL>https://www.engadget.com/2019-11-14-wtsocial-wikipedia-wales-facebook-alternative.html</b:URL>
    <b:RefOrder>45</b:RefOrder>
  </b:Source>
  <b:Source>
    <b:Tag>CJR2</b:Tag>
    <b:SourceType>Interview</b:SourceType>
    <b:Guid>{ED8A38D0-8442-4F99-BADC-EA77BF0A0C17}</b:Guid>
    <b:Title>Talking with Jenny Domino about Facebook and Hate Speech</b:Title>
    <b:Year>2020</b:Year>
    <b:Month>August</b:Month>
    <b:Day>9</b:Day>
    <b:Medium>Web Forum</b:Medium>
    <b:Author>
      <b:Interviewee>
        <b:NameList>
          <b:Person>
            <b:Last>Domino</b:Last>
            <b:First>Jenny</b:First>
          </b:Person>
        </b:NameList>
      </b:Interviewee>
      <b:Interviewer>
        <b:NameList>
          <b:Person>
            <b:Last>Ingram</b:Last>
            <b:First>Matthew</b:First>
          </b:Person>
        </b:NameList>
      </b:Interviewer>
    </b:Author>
    <b:Publisher>Columbia Journalism Review</b:Publisher>
    <b:URL>https://galley.cjr.org/public/conversations/-MCMWotYsoJWReJCftkR</b:URL>
    <b:RefOrder>46</b:RefOrder>
  </b:Source>
  <b:Source>
    <b:Tag>CJLPP1</b:Tag>
    <b:SourceType>JournalArticle</b:SourceType>
    <b:Guid>{44562D9E-DE3D-41AA-B5E7-42313DCFC0C6}</b:Guid>
    <b:Title>Regulating Social Media as a Public Utility</b:Title>
    <b:Year>2018</b:Year>
    <b:Month>April</b:Month>
    <b:Day>23</b:Day>
    <b:Medium>Web</b:Medium>
    <b:JournalName>Claremont Journal of Law and Public Policy</b:JournalName>
    <b:Author>
      <b:Author>
        <b:NameList>
          <b:Person>
            <b:Last>Dail</b:Last>
            <b:First>James</b:First>
          </b:Person>
        </b:NameList>
      </b:Author>
    </b:Author>
    <b:URL>https://5clpp.com/2018/04/23/regulating-social-media-as-a-public-utility/</b:URL>
    <b:RefOrder>47</b:RefOrder>
  </b:Source>
  <b:Source>
    <b:Tag>Cle20</b:Tag>
    <b:SourceType>ArticleInAPeriodical</b:SourceType>
    <b:Guid>{2C62C9F8-ECD2-46AE-874A-3D6422300756}</b:Guid>
    <b:Title>Facebook Does Not Benefit From Hate</b:Title>
    <b:PeriodicalTitle>Facebook Blog</b:PeriodicalTitle>
    <b:Year>2020</b:Year>
    <b:Month>July</b:Month>
    <b:Day>1</b:Day>
    <b:Medium>Web</b:Medium>
    <b:URL>https://about.fb.com/news/2020/07/facebook-does-not-benefit-from-hate/</b:URL>
    <b:Author>
      <b:Author>
        <b:NameList>
          <b:Person>
            <b:Last>Clegg</b:Last>
            <b:First>Nick</b:First>
          </b:Person>
        </b:NameList>
      </b:Author>
    </b:Author>
    <b:Department>Global Affairs and Communications</b:Department>
    <b:Institution>Facebook, Inc.</b:Institution>
    <b:RefOrder>48</b:RefOrder>
  </b:Source>
  <b:Source>
    <b:Tag>V2</b:Tag>
    <b:SourceType>ArticleInAPeriodical</b:SourceType>
    <b:Guid>{3A6207FF-FAD3-4F50-AC86-1BA10A3FF4CD}</b:Guid>
    <b:Title>Facebook boycott organizers call Mark Zuckerberg meeting ‘a disappointment’</b:Title>
    <b:PeriodicalTitle>The Verge</b:PeriodicalTitle>
    <b:Year>2020</b:Year>
    <b:Month>July</b:Month>
    <b:Day>7</b:Day>
    <b:Medium>Web</b:Medium>
    <b:Author>
      <b:Author>
        <b:NameList>
          <b:Person>
            <b:Last>Brandom</b:Last>
            <b:First>Russell</b:First>
          </b:Person>
        </b:NameList>
      </b:Author>
    </b:Author>
    <b:Publisher>Vox Media</b:Publisher>
    <b:URL>https://www.theverge.com/2020/7/7/21316492/facebook-boycott-stophateforprofit-hate-moderation-meeting</b:URL>
    <b:RefOrder>49</b:RefOrder>
  </b:Source>
  <b:Source>
    <b:Tag>PBS1</b:Tag>
    <b:SourceType>Film</b:SourceType>
    <b:Guid>{B669AEB0-E05B-402B-991A-2E69564A4111}</b:Guid>
    <b:Title>The Facebook Dilemma</b:Title>
    <b:Year>2018</b:Year>
    <b:Medium>Television</b:Medium>
    <b:Author>
      <b:Performer>
        <b:Corporate>The Public Broadcasting Corporation</b:Corporate>
      </b:Performer>
      <b:Director>
        <b:NameList>
          <b:Person>
            <b:Last>Jacoby</b:Last>
            <b:First>James</b:First>
          </b:Person>
        </b:NameList>
      </b:Director>
      <b:Writer>
        <b:NameList>
          <b:Person>
            <b:Last>Bourg</b:Last>
            <b:First>Anya</b:First>
          </b:Person>
          <b:Person>
            <b:Last>Jacoby</b:Last>
            <b:First>James</b:First>
          </b:Person>
          <b:Person>
            <b:Last>Priest</b:Last>
            <b:First>Dana</b:First>
          </b:Person>
        </b:NameList>
      </b:Writer>
      <b:ProducerName>
        <b:NameList>
          <b:Person>
            <b:Last>Bourg</b:Last>
            <b:First>Anya</b:First>
          </b:Person>
          <b:Person>
            <b:Last>Jacoby</b:Last>
            <b:First>James</b:First>
          </b:Person>
        </b:NameList>
      </b:ProducerName>
    </b:Author>
    <b:ProductionCompany>The Public Broadcasting Corporation</b:ProductionCompany>
    <b:URL>https://www.pbs.org/wgbh/frontline/film/facebook-dilemma/</b:URL>
    <b:RefOrder>50</b:RefOrder>
  </b:Source>
  <b:Source>
    <b:Tag>CJR5</b:Tag>
    <b:SourceType>ArticleInAPeriodical</b:SourceType>
    <b:Guid>{49078F05-7D30-49DA-9C13-2956EC717E32}</b:Guid>
    <b:Title>For Facebook, a boycott and a long, drawn-out reckoning</b:Title>
    <b:PeriodicalTitle>Columbia Journalism Review</b:PeriodicalTitle>
    <b:Year>2020</b:Year>
    <b:Month>July</b:Month>
    <b:Day>9</b:Day>
    <b:Medium>Web</b:Medium>
    <b:Author>
      <b:Author>
        <b:NameList>
          <b:Person>
            <b:Last>Bell</b:Last>
            <b:First>Emily</b:First>
          </b:Person>
        </b:NameList>
      </b:Author>
    </b:Author>
    <b:URL>https://www.cjr.org/tow_center/for-facebook-a-boycott-and-a-long-drawn-out-reckoning.php</b:URL>
    <b:RefOrder>51</b:RefOrder>
  </b:Source>
  <b:Source>
    <b:Tag>MJ1</b:Tag>
    <b:SourceType>ArticleInAPeriodical</b:SourceType>
    <b:Guid>{C0A96EEF-8383-49AE-A4D0-FABBD3E9CE37}</b:Guid>
    <b:Title>Facebook Manipulated the News You See to Appease Republicans, Insiders Say</b:Title>
    <b:PeriodicalTitle>Mother Jones</b:PeriodicalTitle>
    <b:Year>2019</b:Year>
    <b:Month>October</b:Month>
    <b:Day>21</b:Day>
    <b:Medium>Web</b:Medium>
    <b:URL>https://www.motherjones.com/media/2020/10/facebook-mother-jones/</b:URL>
    <b:Author>
      <b:Author>
        <b:NameList>
          <b:Person>
            <b:Last>Bauerlein</b:Last>
            <b:First>Monica</b:First>
          </b:Person>
          <b:Person>
            <b:Last>Jeffery</b:Last>
            <b:First>Clara</b:First>
          </b:Person>
        </b:NameList>
      </b:Author>
    </b:Author>
    <b:RefOrder>52</b:RefOrder>
  </b:Source>
  <b:Source>
    <b:Tag>TG1</b:Tag>
    <b:SourceType>ArticleInAPeriodical</b:SourceType>
    <b:Guid>{70A3E7FB-B808-46DA-86BD-6E413684A0B1}</b:Guid>
    <b:Title>'Too big to fail:' why even a historic ad boycott won't change Facebook</b:Title>
    <b:PeriodicalTitle>The Guardian</b:PeriodicalTitle>
    <b:Year>2020</b:Year>
    <b:Month>July</b:Month>
    <b:Day>11</b:Day>
    <b:Medium>Web</b:Medium>
    <b:URL>https://www.theguardian.com/technology/2020/jul/10/facebook-ad-boycott-mark-zuckerberg-activism-change</b:URL>
    <b:RefOrder>53</b:RefOrder>
  </b:Source>
  <b:Source>
    <b:Tag>SPLC1</b:Tag>
    <b:SourceType>ArticleInAPeriodical</b:SourceType>
    <b:Guid>{BD92E77C-79CB-432B-88C4-F70CC3B0AA90}</b:Guid>
    <b:Title>Third Position on The Web</b:Title>
    <b:PeriodicalTitle>Southern Poverty Law Center</b:PeriodicalTitle>
    <b:Year>2015</b:Year>
    <b:Month>February</b:Month>
    <b:Day>22</b:Day>
    <b:Medium>Web</b:Medium>
    <b:URL>https://www.splcenter.org/fighting-hate/intelligence-report/2015/third-position-web</b:URL>
    <b:RefOrder>54</b:RefOrder>
  </b:Source>
  <b:Source>
    <b:Tag>NL1</b:Tag>
    <b:SourceType>JournalArticle</b:SourceType>
    <b:Guid>{E6466869-0D5F-4B35-ABAE-D4E91EE27E35}</b:Guid>
    <b:Title>Amid a pandemic and Black Lives Matter protests, Facebook users are giving fewer clicks to “soft news”</b:Title>
    <b:Year>2020</b:Year>
    <b:Month>July</b:Month>
    <b:Day>15</b:Day>
    <b:Medium>Web</b:Medium>
    <b:JournalName>Nieman Lab</b:JournalName>
    <b:URL>https://www.niemanlab.org/2020/07/amid-a-pandemic-and-black-lives-matter-protests-facebook-users-are-giving-fewer-clicks-to-soft-news/</b:URL>
    <b:RefOrder>55</b:RefOrder>
  </b:Source>
  <b:Source>
    <b:Tag>NR1</b:Tag>
    <b:SourceType>ArticleInAPeriodical</b:SourceType>
    <b:Guid>{2F7A86E8-8FCA-41ED-97B0-1B87507CFFFD}</b:Guid>
    <b:Title>Declaring Facebook a Utility Wouldn’t Assuage Users’ Concerns</b:Title>
    <b:Medium>Web</b:Medium>
    <b:Year>2019</b:Year>
    <b:URL>https://www.nationalreview.com/2019/05/declaring-facebook-a-utility-wouldnt-assuage-users-concerns/</b:URL>
    <b:Month>May</b:Month>
    <b:Day>29</b:Day>
    <b:PeriodicalTitle>National Review</b:PeriodicalTitle>
    <b:RefOrder>56</b:RefOrder>
  </b:Source>
  <b:Source>
    <b:Tag>Jus15</b:Tag>
    <b:SourceType>Film</b:SourceType>
    <b:Guid>{757B0B75-0D05-4C26-97BF-79D7C80744D5}</b:Guid>
    <b:Title>overshare: the links.net story</b:Title>
    <b:Year>2015</b:Year>
    <b:Medium>Video</b:Medium>
    <b:Author>
      <b:Performer>
        <b:NameList>
          <b:Person>
            <b:Last>Hall</b:Last>
            <b:First>Justin</b:First>
          </b:Person>
        </b:NameList>
      </b:Performer>
    </b:Author>
    <b:YearAccessed>2020</b:YearAccessed>
    <b:MonthAccessed>11</b:MonthAccessed>
    <b:DayAccessed>01</b:DayAccessed>
    <b:URL>https://youtu.be/AxD4mqFtySQ</b:URL>
    <b:RefOrder>57</b:RefOrder>
  </b:Source>
  <b:Source>
    <b:Tag>Jus17</b:Tag>
    <b:SourceType>Interview</b:SourceType>
    <b:Guid>{9237F78A-F5C4-4778-9C5B-F3DB8E056569}</b:Guid>
    <b:Title>The “First” Blogger, Justin Hall</b:Title>
    <b:Year>2017</b:Year>
    <b:Month>June</b:Month>
    <b:Day>11</b:Day>
    <b:Medium>Podcast</b:Medium>
    <b:Author>
      <b:Interviewee>
        <b:NameList>
          <b:Person>
            <b:Last>Hall</b:Last>
            <b:First>Justin</b:First>
          </b:Person>
        </b:NameList>
      </b:Interviewee>
      <b:Interviewer>
        <b:NameList>
          <b:Person>
            <b:Last>McCullough</b:Last>
            <b:First>Brian</b:First>
          </b:Person>
        </b:NameList>
      </b:Interviewer>
    </b:Author>
    <b:URL>http://www.internethistorypodcast.com/2017/06/the-first-blog-justin-hall/</b:URL>
    <b:RefOrder>58</b:RefOrder>
  </b:Source>
  <b:Source>
    <b:Tag>Eug18</b:Tag>
    <b:SourceType>Interview</b:SourceType>
    <b:Guid>{2E2E3D50-FE6F-4EEE-AEEB-F61A245DAE72}</b:Guid>
    <b:Title>Mastodon: Federated Social Network with Eugen Rochko</b:Title>
    <b:Year>2018</b:Year>
    <b:Month>April</b:Month>
    <b:Day>12</b:Day>
    <b:Medium>Podcast</b:Medium>
    <b:Author>
      <b:Interviewee>
        <b:NameList>
          <b:Person>
            <b:Last>Rochko</b:Last>
            <b:First>Eugen</b:First>
          </b:Person>
        </b:NameList>
      </b:Interviewee>
      <b:Interviewer>
        <b:NameList>
          <b:Person>
            <b:Last>Meyerson</b:Last>
            <b:First>Jeff</b:First>
          </b:Person>
        </b:NameList>
      </b:Interviewer>
    </b:Author>
    <b:Publisher>Software Engineering Daily</b:Publisher>
    <b:YearAccessed>2020</b:YearAccessed>
    <b:MonthAccessed>November</b:MonthAccessed>
    <b:DayAccessed>15</b:DayAccessed>
    <b:URL>https://softwareengineeringdaily.com/2018/04/12/mastodon-federated-social-network-with-eugen-rochko/</b:URL>
    <b:RefOrder>59</b:RefOrder>
  </b:Source>
  <b:Source>
    <b:Tag>Ope07</b:Tag>
    <b:SourceType>DocumentFromInternetSite</b:SourceType>
    <b:Guid>{A83CDE85-E628-4CB0-A9C3-E912A59A7BA5}</b:Guid>
    <b:Title>The Open Source Definition</b:Title>
    <b:Year>2007</b:Year>
    <b:Month>March</b:Month>
    <b:Day>22</b:Day>
    <b:Medium>Web</b:Medium>
    <b:Author>
      <b:Author>
        <b:Corporate>Open Source Initiative</b:Corporate>
      </b:Author>
    </b:Author>
    <b:InternetSiteTitle>Open Source Initiative</b:InternetSiteTitle>
    <b:YearAccessed>2020</b:YearAccessed>
    <b:MonthAccessed>November</b:MonthAccessed>
    <b:DayAccessed>15</b:DayAccessed>
    <b:URL>https://opensource.org/docs/osd</b:URL>
    <b:RefOrder>60</b:RefOrder>
  </b:Source>
  <b:Source>
    <b:Tag>Mar17</b:Tag>
    <b:SourceType>ArticleInAPeriodical</b:SourceType>
    <b:Guid>{C582D8B8-BFCE-4A0E-B735-2F93CE26942F}</b:Guid>
    <b:Title>Social Media Upstart Mastodon Is Like Twitter, Except Way More Civil</b:Title>
    <b:Year>2017</b:Year>
    <b:Month>April</b:Month>
    <b:Day>13</b:Day>
    <b:Medium>Web</b:Medium>
    <b:PeriodicalTitle>WIRED</b:PeriodicalTitle>
    <b:Author>
      <b:Author>
        <b:NameList>
          <b:Person>
            <b:Last>Rhodes</b:Last>
            <b:First>Margaret</b:First>
          </b:Person>
        </b:NameList>
      </b:Author>
    </b:Author>
    <b:URL>https://www.wired.com/2017/04/like-twitter-hate-trolls-try-mastodon/</b:URL>
    <b:RefOrder>61</b:RefOrder>
  </b:Source>
  <b:Source>
    <b:Tag>Cas17</b:Tag>
    <b:SourceType>ArticleInAPeriodical</b:SourceType>
    <b:Guid>{ADB2F44E-EC55-4070-9C75-93CB8D8D7793}</b:Guid>
    <b:Title>Mastodon.social is an open-source Twitter competitor that’s growing like crazy</b:Title>
    <b:PeriodicalTitle>The Verge</b:PeriodicalTitle>
    <b:Year>2017</b:Year>
    <b:Month>April</b:Month>
    <b:Day>4</b:Day>
    <b:Medium>Web</b:Medium>
    <b:Author>
      <b:Author>
        <b:NameList>
          <b:Person>
            <b:Last>Newton</b:Last>
            <b:First>Casey</b:First>
          </b:Person>
        </b:NameList>
      </b:Author>
    </b:Author>
    <b:URL>https://www.theverge.com/2017/4/4/15177856/mastodon-social-network-twitter-clone</b:URL>
    <b:RefOrder>62</b:RefOrder>
  </b:Source>
  <b:Source>
    <b:Tag>Sar17</b:Tag>
    <b:SourceType>ArticleInAPeriodical</b:SourceType>
    <b:Guid>{CA427AD8-EE40-4C05-97AF-A49E14137BC2}</b:Guid>
    <b:Title>Mastodon Is Like Twitter Without Nazis, So Why Are We Not Using It?</b:Title>
    <b:PeriodicalTitle>WIRED</b:PeriodicalTitle>
    <b:Year>2017</b:Year>
    <b:Month>April</b:Month>
    <b:Day>4</b:Day>
    <b:Medium>Web</b:Medium>
    <b:Author>
      <b:Author>
        <b:NameList>
          <b:Person>
            <b:Last>Jeong</b:Last>
            <b:First>Sarah</b:First>
          </b:Person>
        </b:NameList>
      </b:Author>
    </b:Author>
    <b:URL>https://www.vice.com/en/article/783akg/mastodon-is-like-twitter-without-nazis-so-why-are-we-not-using-it</b:URL>
    <b:RefOrder>63</b:RefOrder>
  </b:Source>
  <b:Source>
    <b:Tag>Kev18</b:Tag>
    <b:SourceType>ArticleInAPeriodical</b:SourceType>
    <b:Guid>{EB9F880A-C7B2-423E-B9F4-0ED4434D7E68}</b:Guid>
    <b:Title>Can Social Media Be Saved?</b:Title>
    <b:PeriodicalTitle>The New York Times</b:PeriodicalTitle>
    <b:Year>2018</b:Year>
    <b:Month>March</b:Month>
    <b:Day>28</b:Day>
    <b:Medium>Web</b:Medium>
    <b:Author>
      <b:Author>
        <b:NameList>
          <b:Person>
            <b:Last>Roose</b:Last>
            <b:First>Kevin</b:First>
          </b:Person>
        </b:NameList>
      </b:Author>
    </b:Author>
    <b:URL>https://www.nytimes.com/2018/03/28/technology/social-media-privacy.html</b:URL>
    <b:RefOrder>64</b:RefOrder>
  </b:Source>
  <b:Source>
    <b:Tag>Gob20</b:Tag>
    <b:SourceType>InternetSite</b:SourceType>
    <b:Guid>{F210D9D5-0264-4F3F-BB69-BA98A28B803C}</b:Guid>
    <b:Author>
      <b:Author>
        <b:NameList xmlns:msxsl="urn:schemas-microsoft-com:xslt" xmlns:b="http://schemas.openxmlformats.org/officeDocument/2006/bibliography">
          <b:Person>
            <b:Last>Goble</b:Last>
            <b:First>Gordon</b:First>
            <b:Middle/>
          </b:Person>
        </b:NameList>
      </b:Author>
    </b:Author>
    <b:Title>The history of social networking</b:Title>
    <b:InternetSiteTitle/>
    <b:ProductionCompany/>
    <b:Year/>
    <b:Month/>
    <b:Day/>
    <b:YearAccessed>2020</b:YearAccessed>
    <b:MonthAccessed>11</b:MonthAccessed>
    <b:DayAccessed>16</b:DayAccessed>
    <b:URL>http://www.digitaltrends.com/features/the-history-of-social-networking/</b:URL>
    <b:Version/>
    <b:ShortTitle/>
    <b:StandardNumber/>
    <b:Comments/>
    <b:Medium/>
    <b:DOI/>
    <b:RefOrder>65</b:RefOrder>
  </b:Source>
  <b:Source>
    <b:Tag>Sim11</b:Tag>
    <b:SourceType>ArticleInAPeriodical</b:SourceType>
    <b:Guid>{F7A59EBC-5224-451E-A65B-9D1EC83211F5}</b:Guid>
    <b:Title>The History of Social Media and its Impact on Business</b:Title>
    <b:PeriodicalTitle>The Journal of Applied Management and Entrepreneurship</b:PeriodicalTitle>
    <b:Year>2011</b:Year>
    <b:Month>November</b:Month>
    <b:Day>16</b:Day>
    <b:Medium>Web</b:Medium>
    <b:Author>
      <b:Author>
        <b:NameList>
          <b:Person>
            <b:Last>Edosomwan</b:Last>
            <b:First>Simeon</b:First>
          </b:Person>
        </b:NameList>
      </b:Author>
    </b:Author>
    <b:URL>http://www.minot.com/tom/SocialMedia.pdf</b:URL>
    <b:RefOrder>1</b:RefOrder>
  </b:Source>
  <b:Source>
    <b:Tag>Saq16</b:Tag>
    <b:SourceType>ArticleInAPeriodical</b:SourceType>
    <b:Guid>{9133669A-B74E-4093-8778-D16CCBA77CB2}</b:Guid>
    <b:Title>The history of social networking</b:Title>
    <b:PeriodicalTitle>Digital Trends</b:PeriodicalTitle>
    <b:Year>2016</b:Year>
    <b:Month>May</b:Month>
    <b:Day>14</b:Day>
    <b:Medium>Web</b:Medium>
    <b:Author>
      <b:Author>
        <b:NameList>
          <b:Person>
            <b:Last>Shah</b:Last>
            <b:First>Saqib</b:First>
          </b:Person>
        </b:NameList>
      </b:Author>
    </b:Author>
    <b:URL>https://www.digitaltrends.com/features/the-history-of-social-networking/</b:URL>
    <b:RefOrder>9</b:RefOrder>
  </b:Source>
  <b:Source>
    <b:Tag>Sam20</b:Tag>
    <b:SourceType>ArticleInAPeriodical</b:SourceType>
    <b:Guid>{99C5475D-76BB-494A-863D-AEE1B1DAC2DE}</b:Guid>
    <b:Title>2.1 Million of the Oldest Internet Posts Are Now Online for Anyone to Read</b:Title>
    <b:PeriodicalTitle>Vice</b:PeriodicalTitle>
    <b:Year>2020</b:Year>
    <b:Month>October</b:Month>
    <b:Day>13</b:Day>
    <b:Medium>Web</b:Medium>
    <b:Author>
      <b:Author>
        <b:NameList>
          <b:Person>
            <b:Last>Cole</b:Last>
            <b:First>Samantha</b:First>
          </b:Person>
        </b:NameList>
      </b:Author>
    </b:Author>
    <b:URL>https://www.vice.com/en/article/pky7km/usenet-archive-utzoo-online</b:URL>
    <b:RefOrder>66</b:RefOrder>
  </b:Source>
  <b:Source>
    <b:Tag>Adi19</b:Tag>
    <b:SourceType>ArticleInAPeriodical</b:SourceType>
    <b:Guid>{A037F1F3-1C88-4256-9B96-222A48DFD600}</b:Guid>
    <b:Title>How the biggest decentralized social network is dealing with its Nazi problem</b:Title>
    <b:PeriodicalTitle>The Verge</b:PeriodicalTitle>
    <b:Year>2019</b:Year>
    <b:Month>July</b:Month>
    <b:Day>12</b:Day>
    <b:Medium>Web</b:Medium>
    <b:Author>
      <b:Author>
        <b:NameList>
          <b:Person>
            <b:Last>Robertson</b:Last>
            <b:First>Adi</b:First>
          </b:Person>
        </b:NameList>
      </b:Author>
    </b:Author>
    <b:URL>https://www.theverge.com/2019/7/12/20691957/mastodon-decentralized-social-network-gab-migration-fediverse-app-blocking</b:URL>
    <b:RefOrder>67</b:RefOrder>
  </b:Source>
  <b:Source>
    <b:Tag>Mic19</b:Tag>
    <b:SourceType>ArticleInAPeriodical</b:SourceType>
    <b:Guid>{050E7763-3411-404E-A8BE-84BD42B34237}</b:Guid>
    <b:Title>Helm Is a Private Home Email Server Anyone Can Use</b:Title>
    <b:PeriodicalTitle>The Intercept</b:PeriodicalTitle>
    <b:Year>2019</b:Year>
    <b:Month>April</b:Month>
    <b:Day>30</b:Day>
    <b:Medium>Web</b:Medium>
    <b:Author>
      <b:Author>
        <b:NameList>
          <b:Person>
            <b:Last>Lee</b:Last>
            <b:First>Micah</b:First>
          </b:Person>
        </b:NameList>
      </b:Author>
    </b:Author>
    <b:URL>https://theintercept.com/2019/04/30/helm-email-server/</b:URL>
    <b:RefOrder>2</b:RefOrder>
  </b:Source>
  <b:Source>
    <b:Tag>CJR01</b:Tag>
    <b:SourceType>ArticleInAPeriodical</b:SourceType>
    <b:Guid>{37F430E2-E48E-4643-9C60-2E12186CF235}</b:Guid>
    <b:Title>The Platform Press: How Silicon Valley reengineered journalism</b:Title>
    <b:PeriodicalTitle>Columbia Journalism Review</b:PeriodicalTitle>
    <b:Year>2017</b:Year>
    <b:Month>March</b:Month>
    <b:Day>29</b:Day>
    <b:Medium>Web</b:Medium>
    <b:URL>https://www.cjr.org/tow_center_reports/platform-press-how-silicon-valley-reengineered-journalism.php</b:URL>
    <b:DOI>https://doi.org/10.7916/D8R216ZZ</b:DOI>
    <b:Author>
      <b:Author>
        <b:NameList>
          <b:Person>
            <b:Last>Bell</b:Last>
            <b:First>Emily</b:First>
          </b:Person>
          <b:Person>
            <b:Last>Owen</b:Last>
            <b:First>Taylor</b:First>
          </b:Person>
        </b:NameList>
      </b:Author>
    </b:Author>
    <b:RefOrder>4</b:RefOrder>
  </b:Source>
  <b:Source>
    <b:Tag>Ope08</b:Tag>
    <b:SourceType>DocumentFromInternetSite</b:SourceType>
    <b:Guid>{B2E26C83-969F-415E-B4C9-DFB61F7BBA5D}</b:Guid>
    <b:Title>Open Web Foundation</b:Title>
    <b:Year>2008</b:Year>
    <b:Month>July</b:Month>
    <b:Day>25</b:Day>
    <b:Medium>Web</b:Medium>
    <b:InternetSiteTitle>Open Web Foundation</b:InternetSiteTitle>
    <b:URL>http://www.openwebfoundation.org/</b:URL>
    <b:RefOrder>3</b:RefOrder>
  </b:Source>
  <b:Source>
    <b:Tag>Jas05</b:Tag>
    <b:SourceType>Film</b:SourceType>
    <b:Guid>{86161E16-E0DC-447C-AB65-4F28857636F1}</b:Guid>
    <b:Title>BBS: The Documentary</b:Title>
    <b:Year>2005</b:Year>
    <b:Medium>Streaming Video</b:Medium>
    <b:Author>
      <b:Director>
        <b:NameList>
          <b:Person>
            <b:Last>Scott</b:Last>
            <b:First>Jason</b:First>
          </b:Person>
        </b:NameList>
      </b:Director>
    </b:Author>
    <b:URL>http://www.bbsdocumentary.com/</b:URL>
    <b:RefOrder>68</b:RefOrder>
  </b:Source>
  <b:Source>
    <b:Tag>EFF1</b:Tag>
    <b:SourceType>DocumentFromInternetSite</b:SourceType>
    <b:Guid>{15CFBBBF-F9AA-4AC4-9CA2-54E13F817933}</b:Guid>
    <b:Title>A Declaration of the Independence of Cyberspace</b:Title>
    <b:Year>1996</b:Year>
    <b:Medium>Web</b:Medium>
    <b:YearAccessed>2020</b:YearAccessed>
    <b:MonthAccessed>11</b:MonthAccessed>
    <b:DayAccessed>16</b:DayAccessed>
    <b:URL>https://www.eff.org/cyberspace-independence</b:URL>
    <b:Author>
      <b:Author>
        <b:NameList>
          <b:Person>
            <b:Last>Barlow</b:Last>
            <b:First>John</b:First>
            <b:Middle>Perry</b:Middle>
          </b:Person>
        </b:NameList>
      </b:Author>
    </b:Author>
    <b:InternetSiteTitle>Electronic Frontier Foundation</b:InternetSiteTitle>
    <b:RefOrder>6</b:RefOrder>
  </b:Source>
  <b:Source>
    <b:Tag>Kar20</b:Tag>
    <b:SourceType>ArticleInAPeriodical</b:SourceType>
    <b:Guid>{8D98F8ED-0793-46F6-8B66-D4D294FA3FB7}</b:Guid>
    <b:Title>Mark Zuckerberg and Jack Dorsey face Senate grilling over tech platforms – as it happened</b:Title>
    <b:Year>2020</b:Year>
    <b:Medium>Web</b:Medium>
    <b:PeriodicalTitle>The Guardian</b:PeriodicalTitle>
    <b:Month>November</b:Month>
    <b:Day>17</b:Day>
    <b:Author>
      <b:Author>
        <b:NameList>
          <b:Person>
            <b:Last>Paul</b:Last>
            <b:First>Kari</b:First>
          </b:Person>
        </b:NameList>
      </b:Author>
    </b:Author>
    <b:URL>https://www.theguardian.com/technology/live/2020/nov/17/facebook-twitter-hearing-mark-zuckerberg-jack-dorsey-congress-latest-election-news</b:URL>
    <b:RefOrder>7</b:RefOrder>
  </b:Source>
  <b:Source>
    <b:Tag>Bar95</b:Tag>
    <b:SourceType>ArticleInAPeriodical</b:SourceType>
    <b:Guid>{D2E17B91-6FB5-4830-AFCB-6E58DE7DA09E}</b:Guid>
    <b:Title>The Californian Ideology</b:Title>
    <b:PeriodicalTitle>Mute</b:PeriodicalTitle>
    <b:Year>1995</b:Year>
    <b:Month>September</b:Month>
    <b:Day>1</b:Day>
    <b:Medium>Web</b:Medium>
    <b:Volume>1</b:Volume>
    <b:Issue>3</b:Issue>
    <b:URL>https://www.metamute.org/editorial/articles/californian-ideology</b:URL>
    <b:Author>
      <b:Author>
        <b:NameList>
          <b:Person>
            <b:Last>Barbrook</b:Last>
            <b:First>Richard</b:First>
          </b:Person>
          <b:Person>
            <b:Last>Cameron</b:Last>
            <b:First>Andy</b:First>
          </b:Person>
        </b:NameList>
      </b:Author>
    </b:Author>
    <b:RefOrder>69</b:RefOrder>
  </b:Source>
  <b:Source>
    <b:Tag>Sat17</b:Tag>
    <b:SourceType>DocumentFromInternetSite</b:SourceType>
    <b:Guid>{B8C024E5-1758-4E35-AC26-CB91F3FC3A8F}</b:Guid>
    <b:Title>Against an Increasingly User-Hostile Web</b:Title>
    <b:Year>2017</b:Year>
    <b:Month>November</b:Month>
    <b:Day>2</b:Day>
    <b:Medium>Web</b:Medium>
    <b:InternetSiteTitle>Parimal Satyal</b:InternetSiteTitle>
    <b:URL>https://neustadt.fr/essays/against-a-user-hostile-web/</b:URL>
    <b:Author>
      <b:Author>
        <b:NameList>
          <b:Person>
            <b:Last>Satyal</b:Last>
            <b:First>Parimal</b:First>
          </b:Person>
        </b:NameList>
      </b:Author>
    </b:Author>
    <b:RefOrder>70</b:RefOrder>
  </b:Source>
  <b:Source>
    <b:Tag>Rom18</b:Tag>
    <b:SourceType>ArticleInAPeriodical</b:SourceType>
    <b:Guid>{4ADEF013-4AAF-4409-8F2A-C75D8E8295B3}</b:Guid>
    <b:Title>At long last, Twitter brought back chronological timelines. Here’s why they’re so beloved.</b:Title>
    <b:Year>2018</b:Year>
    <b:Month>September</b:Month>
    <b:Day>20</b:Day>
    <b:Medium>Web</b:Medium>
    <b:PeriodicalTitle>Vox</b:PeriodicalTitle>
    <b:Publisher>Vox Media</b:Publisher>
    <b:URL>https://www.vox.com/culture/2018/9/20/17876098/twitter-chronological-timeline-back-finally</b:URL>
    <b:Author>
      <b:Author>
        <b:NameList>
          <b:Person>
            <b:Last>Romano</b:Last>
            <b:First>Aja</b:First>
          </b:Person>
        </b:NameList>
      </b:Author>
    </b:Author>
    <b:RefOrder>8</b:RefOrder>
  </b:Source>
  <b:Source>
    <b:Tag>Lew94</b:Tag>
    <b:SourceType>ArticleInAPeriodical</b:SourceType>
    <b:Guid>{21ED3600-D076-44ED-AFF6-8CB42435B896}</b:Guid>
    <b:Title>The Compuserve Edge: Delicate Data Balance</b:Title>
    <b:PeriodicalTitle>The New York Times</b:PeriodicalTitle>
    <b:Year>1994</b:Year>
    <b:Month>November</b:Month>
    <b:Day>29</b:Day>
    <b:Medium>Web</b:Medium>
    <b:URL>https://www.nytimes.com/1994/11/29/science/personal-computers-the-compuserve-edge-delicate-data-balance.html</b:URL>
    <b:Author>
      <b:Author>
        <b:NameList>
          <b:Person>
            <b:Last>Lewis</b:Last>
            <b:Middle>H.</b:Middle>
            <b:First>Peter</b:First>
          </b:Person>
        </b:NameList>
      </b:Author>
    </b:Author>
    <b:RefOrder>10</b:RefOrder>
  </b:Source>
  <b:Source>
    <b:Tag>Wil15</b:Tag>
    <b:SourceType>ArticleInAPeriodical</b:SourceType>
    <b:Guid>{A5676A17-CEA8-4D25-86DC-4DAE0FFC7550}</b:Guid>
    <b:Title>Social media definition and the governance challenge-an introduction to the special issue.</b:Title>
    <b:Medium>Web</b:Medium>
    <b:Year>2015</b:Year>
    <b:URL>https://papers.ssrn.com/sol3/papers.cfm?abstract_id=2647377</b:URL>
    <b:PeriodicalTitle>Telecommunications Policy</b:PeriodicalTitle>
    <b:Month>July</b:Month>
    <b:Day>22</b:Day>
    <b:Author>
      <b:Author>
        <b:NameList>
          <b:Person>
            <b:Last>Wildman</b:Last>
            <b:Middle>S.</b:Middle>
            <b:First>Steven</b:First>
          </b:Person>
          <b:Person>
            <b:Last>Obar</b:Last>
            <b:Middle>A.</b:Middle>
            <b:First>Jonathan</b:First>
          </b:Person>
        </b:NameList>
      </b:Author>
    </b:Author>
    <b:RefOrder>5</b:RefOrder>
  </b:Source>
  <b:Source>
    <b:Tag>Nik04</b:Tag>
    <b:SourceType>ArticleInAPeriodical</b:SourceType>
    <b:Guid>{A8B311D1-1779-4144-9AB1-03D9C5282197}</b:Guid>
    <b:Title>Corporate Inter-Face-Time</b:Title>
    <b:Year>2004</b:Year>
    <b:Month>March</b:Month>
    <b:Day>22</b:Day>
    <b:Medium>Web</b:Medium>
    <b:PeriodicalTitle>Forbes</b:PeriodicalTitle>
    <b:Author>
      <b:Author>
        <b:NameList>
          <b:Person>
            <b:Last>Hutheesing</b:Last>
            <b:First>Nikhil</b:First>
          </b:Person>
        </b:NameList>
      </b:Author>
    </b:Author>
    <b:URL>https://www.forbes.com/best/2004/0322/002_print.html</b:URL>
    <b:RefOrder>71</b:RefOrder>
  </b:Source>
  <b:Source>
    <b:Tag>Gar06</b:Tag>
    <b:SourceType>ArticleInAPeriodical</b:SourceType>
    <b:Guid>{8F593AC0-358D-4FF2-828A-1EBE6BAC800D}</b:Guid>
    <b:Title>Wallflower at the Web Party</b:Title>
    <b:PeriodicalTitle>The New York Times</b:PeriodicalTitle>
    <b:Year>2006</b:Year>
    <b:Month>October</b:Month>
    <b:Day>15</b:Day>
    <b:Medium>Web</b:Medium>
    <b:Author>
      <b:Author>
        <b:NameList>
          <b:Person>
            <b:Last>Rivlin</b:Last>
            <b:First>Gary</b:First>
          </b:Person>
        </b:NameList>
      </b:Author>
    </b:Author>
    <b:URL>https://www.nytimes.com/2006/10/15/business/yourmoney/15friend.html</b:URL>
    <b:RefOrder>11</b:RefOrder>
  </b:Source>
  <b:Source>
    <b:Tag>Lau18</b:Tag>
    <b:SourceType>ArticleInAPeriodical</b:SourceType>
    <b:Guid>{E7D8495C-73AF-4DD3-81B2-F591CA83B047}</b:Guid>
    <b:Title>As Facebook Shows Its Flaws, What Might A Better Social Network Look Like?</b:Title>
    <b:PeriodicalTitle>The Two-Way</b:PeriodicalTitle>
    <b:Year>2018</b:Year>
    <b:Month>May</b:Month>
    <b:Day>1</b:Day>
    <b:Medium>Web, Radio</b:Medium>
    <b:Author>
      <b:Author>
        <b:NameList>
          <b:Person>
            <b:Last>Wamsley</b:Last>
            <b:First>Laurel</b:First>
          </b:Person>
        </b:NameList>
      </b:Author>
    </b:Author>
    <b:Publisher>National Public Radio</b:Publisher>
    <b:URL>https://www.npr.org/sections/thetwo-way/2018/05/01/607361849/as-facebook-shows-its-flaws-what-might-a-better-social-network-look-like</b:URL>
    <b:RefOrder>72</b:RefOrder>
  </b:Source>
  <b:Source>
    <b:Tag>Tab04</b:Tag>
    <b:SourceType>ArticleInAPeriodical</b:SourceType>
    <b:Guid>{6F3A8EC9-07A4-4088-BC77-0B84F7886FBA}</b:Guid>
    <b:Title>Hundreds Register for New Facebook Website</b:Title>
    <b:PeriodicalTitle>The Harvard Crimson</b:PeriodicalTitle>
    <b:Year>2004</b:Year>
    <b:Month>February</b:Month>
    <b:Day>9`</b:Day>
    <b:Medium>Web</b:Medium>
    <b:URL>https://www.thecrimson.com/article/2004/2/9/hundreds-register-for-new-facebook-website/</b:URL>
    <b:Author>
      <b:Author>
        <b:NameList>
          <b:Person>
            <b:Last>Tabak</b:Last>
            <b:Middle>J.</b:Middle>
            <b:First>Alan</b:First>
          </b:Person>
        </b:NameList>
      </b:Author>
    </b:Author>
    <b:RefOrder>12</b:RefOrder>
  </b:Source>
  <b:Source>
    <b:Tag>Nic10</b:Tag>
    <b:SourceType>ArticleInAPeriodical</b:SourceType>
    <b:Guid>{176B199F-D64C-4AB7-B874-1C957738E6EB}</b:Guid>
    <b:Title>In 2004, Mark Zuckerberg Broke Into A Facebook User's Private Email Account</b:Title>
    <b:PeriodicalTitle>Business Insider</b:PeriodicalTitle>
    <b:Year>2010</b:Year>
    <b:Month>March</b:Month>
    <b:Day>5</b:Day>
    <b:Medium>Web</b:Medium>
    <b:Author>
      <b:Author>
        <b:NameList>
          <b:Person>
            <b:Last>Carlson</b:Last>
            <b:First>Nicholas</b:First>
          </b:Person>
        </b:NameList>
      </b:Author>
    </b:Author>
    <b:URL>https://www.businessinsider.com/how-mark-zuckerberg-hacked-into-the-harvard-crimson-2010-3</b:URL>
    <b:RefOrder>13</b:RefOrder>
  </b:Source>
  <b:Source>
    <b:Tag>Ins20</b:Tag>
    <b:SourceType>ArticleInAPeriodical</b:SourceType>
    <b:Guid>{DB30B4FE-DF5C-4934-9D09-384A36E0529A}</b:Guid>
    <b:Title>Inside Facebook Open Source</b:Title>
    <b:PeriodicalTitle>The Diff</b:PeriodicalTitle>
    <b:Year>2020</b:Year>
    <b:Month>May</b:Month>
    <b:Day>24</b:Day>
    <b:Medium>Podcast</b:Medium>
    <b:URL>https://thediffpodcast.com/docs/episode-1</b:URL>
    <b:RefOrder>14</b:RefOrder>
  </b:Source>
  <b:Source>
    <b:Tag>Dan19</b:Tag>
    <b:SourceType>ArticleInAPeriodical</b:SourceType>
    <b:Guid>{69D856FC-6C1E-4E5F-8400-8F1AD6CA80FE}</b:Guid>
    <b:Title>The Complicated Economy of Open Source Software</b:Title>
    <b:PeriodicalTitle>Vice</b:PeriodicalTitle>
    <b:Year>2019</b:Year>
    <b:Month>February</b:Month>
    <b:Day>14</b:Day>
    <b:Medium>Web</b:Medium>
    <b:Author>
      <b:Author>
        <b:NameList>
          <b:Person>
            <b:Last>Oberhaus</b:Last>
            <b:First>Daniel</b:First>
          </b:Person>
        </b:NameList>
      </b:Author>
    </b:Author>
    <b:URL>https://www.vice.com/en/article/43zak3/the-internet-was-built-on-the-free-labor-of-open-source-developers-is-that-sustainable</b:URL>
    <b:RefOrder>15</b:RefOrder>
  </b:Source>
  <b:Source>
    <b:Tag>Bar17</b:Tag>
    <b:SourceType>Report</b:SourceType>
    <b:Guid>{D5FF9E08-8706-4252-99C5-6457497CFD34}</b:Guid>
    <b:Title>Defending Internet Freedom through Decentralization</b:Title>
    <b:Year>2017</b:Year>
    <b:Medium>Web</b:Medium>
    <b:Department>Digital Currency Initiative</b:Department>
    <b:Institution>Massachusetts Institute of Technology</b:Institution>
    <b:YearAccessed>2020</b:YearAccessed>
    <b:MonthAccessed>November</b:MonthAccessed>
    <b:DayAccessed>28</b:DayAccessed>
    <b:URL>https://dci.mit.edu/decentralizedweb</b:URL>
    <b:Author>
      <b:Author>
        <b:NameList>
          <b:Person>
            <b:Last>Barabas</b:Last>
            <b:First>Chelsea</b:First>
          </b:Person>
          <b:Person>
            <b:Last>Narula</b:Last>
            <b:First>Neha</b:First>
          </b:Person>
          <b:Person>
            <b:Last>Zuckerman</b:Last>
            <b:First>Ethan</b:First>
          </b:Person>
        </b:NameList>
      </b:Author>
    </b:Author>
    <b:RefOrder>16</b:RefOrder>
  </b:Source>
  <b:Source>
    <b:Tag>Bar171</b:Tag>
    <b:SourceType>ArticleInAPeriodical</b:SourceType>
    <b:Guid>{C828F9F6-1B76-40FE-983F-DBA267AA0FD2}</b:Guid>
    <b:Title>Decentralized Social Networks Sound Great. Too Bad They’ll Never Work</b:Title>
    <b:Year>2017</b:Year>
    <b:Medium>Web</b:Medium>
    <b:PeriodicalTitle>WIRED</b:PeriodicalTitle>
    <b:Month>September</b:Month>
    <b:Day>8</b:Day>
    <b:URL>https://www.wired.com/story/decentralized-social-networks-sound-great-too-bad-theyll-never-work/</b:URL>
    <b:Author>
      <b:Author>
        <b:NameList>
          <b:Person>
            <b:Last>Barabas</b:Last>
            <b:First>Chelsea</b:First>
          </b:Person>
        </b:NameList>
      </b:Author>
    </b:Author>
    <b:RefOrder>17</b:RefOrder>
  </b:Source>
  <b:Source>
    <b:Tag>Ros17</b:Tag>
    <b:SourceType>ArticleInAPeriodical</b:SourceType>
    <b:Guid>{C45C8B71-5C78-4440-AA72-3311D7E510ED}</b:Guid>
    <b:Title>Giving you more characters to express yourself</b:Title>
    <b:PeriodicalTitle>Twitter Blog</b:PeriodicalTitle>
    <b:Year>2017</b:Year>
    <b:Month>September</b:Month>
    <b:Day>26</b:Day>
    <b:Medium>Web</b:Medium>
    <b:URL>https://blog.twitter.com/en_us/topics/product/2017/Giving-you-more-characters-to-express-yourself.html</b:URL>
    <b:Author>
      <b:Author>
        <b:NameList>
          <b:Person>
            <b:Last>Rosen</b:Last>
            <b:First>Aliza</b:First>
          </b:Person>
          <b:Person>
            <b:Last>Ihara</b:Last>
            <b:First>Ikuhiro</b:First>
          </b:Person>
        </b:NameList>
      </b:Author>
    </b:Author>
    <b:RefOrder>19</b:RefOrder>
  </b:Source>
  <b:Source>
    <b:Tag>Sas17</b:Tag>
    <b:SourceType>ArticleInAPeriodical</b:SourceType>
    <b:Guid>{685BCB50-81C8-4195-96D4-907F90A102DF}</b:Guid>
    <b:Title>The coder who built Mastodon is 24, fiercely independent, and doesn’t care about money</b:Title>
    <b:PeriodicalTitle>Mashable</b:PeriodicalTitle>
    <b:Year>2017</b:Year>
    <b:Month>April</b:Month>
    <b:Day>6</b:Day>
    <b:Medium>Web</b:Medium>
    <b:Author>
      <b:Author>
        <b:NameList>
          <b:Person>
            <b:Last>Lekach</b:Last>
            <b:First>Sasha</b:First>
          </b:Person>
        </b:NameList>
      </b:Author>
    </b:Author>
    <b:URL>https://mashable.com/2017/04/06/eugen-rochko-mastodon-interview/</b:URL>
    <b:RefOrder>18</b:RefOrder>
  </b:Source>
  <b:Source>
    <b:Tag>Eug17</b:Tag>
    <b:SourceType>ArticleInAPeriodical</b:SourceType>
    <b:Guid>{559B08E2-56CD-414D-B9A8-AA9CD9C3897A}</b:Guid>
    <b:Title>Mastodon 2.0</b:Title>
    <b:PeriodicalTitle>Mastodon Blog</b:PeriodicalTitle>
    <b:Year>2017</b:Year>
    <b:Month>October</b:Month>
    <b:Day>19</b:Day>
    <b:Medium>Web</b:Medium>
    <b:Author>
      <b:Author>
        <b:NameList>
          <b:Person>
            <b:Last>Rochko</b:Last>
            <b:First>Eugen</b:First>
          </b:Person>
        </b:NameList>
      </b:Author>
    </b:Author>
    <b:URL>https://blog.joinmastodon.org/2017/10/mastodon-2.0/</b:URL>
    <b:RefOrder>20</b:RefOrder>
  </b:Source>
  <b:Source>
    <b:Tag>Twi20</b:Tag>
    <b:SourceType>ElectronicSource</b:SourceType>
    <b:Guid>{3801969B-B2A5-467C-80F0-3C90D533B227}</b:Guid>
    <b:Medium>Twitter</b:Medium>
    <b:Year>2020</b:Year>
    <b:Month>May</b:Month>
    <b:Day>27</b:Day>
    <b:Author>
      <b:Author>
        <b:Corporate>Twitter Accessibility</b:Corporate>
      </b:Author>
    </b:Author>
    <b:URL>https://twitter.com/TwitterA11y/status/1265689579371323392</b:URL>
    <b:RefOrder>21</b:RefOrder>
  </b:Source>
  <b:Source>
    <b:Tag>Eug181</b:Tag>
    <b:SourceType>ElectronicSource</b:SourceType>
    <b:Guid>{86071BD8-39F8-4BC7-8A66-21EE479BF300}</b:Guid>
    <b:Medium>GitHub Issue Comment</b:Medium>
    <b:Year>2018</b:Year>
    <b:Month>May</b:Month>
    <b:Day>16</b:Day>
    <b:Author>
      <b:Author>
        <b:NameList>
          <b:Person>
            <b:Last>Rochko</b:Last>
            <b:First>Eugen</b:First>
          </b:Person>
        </b:NameList>
      </b:Author>
    </b:Author>
    <b:URL>https://github.com/tootsuite/mastodon/issues/7495#issuecomment-389511213</b:URL>
    <b:RefOrder>22</b:RefOrder>
  </b:Source>
  <b:Source>
    <b:Tag>Eug19</b:Tag>
    <b:SourceType>ElectronicSource</b:SourceType>
    <b:Guid>{D8E029F7-5B48-42B1-98F4-CFC3AA4C4FF0}</b:Guid>
    <b:Title>Release v2.9.1</b:Title>
    <b:Medium>GitHub Releases</b:Medium>
    <b:Year>2019</b:Year>
    <b:Month>June</b:Month>
    <b:Day>21</b:Day>
    <b:URL>https://github.com/tootsuite/mastodon/releases/tag/v2.9.1</b:URL>
    <b:PublicationTitle>Tootsuite Changelog</b:PublicationTitle>
    <b:Author>
      <b:Author>
        <b:NameList>
          <b:Person>
            <b:Last>Rochko</b:Last>
            <b:First>Eugen</b:First>
          </b:Person>
        </b:NameList>
      </b:Author>
    </b:Author>
    <b:RefOrder>23</b:RefOrder>
  </b:Source>
  <b:Source>
    <b:Tag>Pat20</b:Tag>
    <b:SourceType>ArticleInAPeriodical</b:SourceType>
    <b:Guid>{F3FEB294-ED3D-44C9-AE1E-77F508CD7E5B}</b:Guid>
    <b:Title>Your Tweet, your voice</b:Title>
    <b:Medium>Web</b:Medium>
    <b:Year>2020</b:Year>
    <b:Month>June</b:Month>
    <b:Day>17</b:Day>
    <b:PeriodicalTitle>Twitter Blog</b:PeriodicalTitle>
    <b:URL>https://blog.twitter.com/en_us/topics/product/2020/your-tweet-your-voice.html</b:URL>
    <b:Author>
      <b:Author>
        <b:NameList>
          <b:Person>
            <b:Last>Patterson</b:Last>
            <b:First>Maya</b:First>
          </b:Person>
          <b:Person>
            <b:Last>Bourgoin</b:Last>
            <b:First>Rémy</b:First>
          </b:Person>
        </b:NameList>
      </b:Author>
    </b:Author>
    <b:RefOrder>24</b:RefOrder>
  </b:Source>
  <b:Source>
    <b:Tag>Kim20</b:Tag>
    <b:SourceType>ArticleInAPeriodical</b:SourceType>
    <b:Guid>{3ACB6876-BFE8-474E-A04D-3783418AE3E0}</b:Guid>
    <b:Title>Twitter’s audio tweets revealed an accessibility miss, and now the company wants to fix it</b:Title>
    <b:PeriodicalTitle>The Verge</b:PeriodicalTitle>
    <b:Year>2020</b:Year>
    <b:Month>June</b:Month>
    <b:Day>18</b:Day>
    <b:Medium>Web</b:Medium>
    <b:Author>
      <b:Author>
        <b:NameList>
          <b:Person>
            <b:Last>Lyons</b:Last>
            <b:First>Kim</b:First>
          </b:Person>
        </b:NameList>
      </b:Author>
    </b:Author>
    <b:URL>https://www.theverge.com/2020/6/18/21296032/twitter-audio-tweets-accessibility-volunteers</b:URL>
    <b:RefOrder>25</b:RefOrder>
  </b:Source>
  <b:Source>
    <b:Tag>Eug20</b:Tag>
    <b:SourceType>ArticleInAPeriodical</b:SourceType>
    <b:Guid>{B15BE71F-2790-49FD-9847-B70B8BDC52C9}</b:Guid>
    <b:Title>Mastodon 3.2</b:Title>
    <b:PeriodicalTitle>Mastodon Blog</b:PeriodicalTitle>
    <b:Year>2020</b:Year>
    <b:Month>August</b:Month>
    <b:Day>2</b:Day>
    <b:Medium>Web</b:Medium>
    <b:Author>
      <b:Author>
        <b:NameList>
          <b:Person>
            <b:Last>Rochko</b:Last>
            <b:First>Eugen</b:First>
          </b:Person>
        </b:NameList>
      </b:Author>
    </b:Author>
    <b:URL>https://blog.joinmastodon.org/2020/08/mastodon-3.2/</b:URL>
    <b:RefOrder>26</b:RefOrder>
  </b:Source>
</b:Sources>
</file>

<file path=customXml/itemProps1.xml><?xml version="1.0" encoding="utf-8"?>
<ds:datastoreItem xmlns:ds="http://schemas.openxmlformats.org/officeDocument/2006/customXml" ds:itemID="{A61A4AF2-A7AC-4BF6-B457-965FBB9E8F6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7ED40E1-FE10-4C84-A911-E9799C01128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FD11DD3-BC82-4B10-837C-8A5E457C7B7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c1b3083-c898-4e13-85ab-21356d62eab8"/>
    <ds:schemaRef ds:uri="f0ea5631-b632-4ace-b94c-2d3dd81fdfd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895A88A-31C2-413B-84DC-D456BAACB1D4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B83D4EBC-3E03-44E3-9C13-7AE7929F47BC}">
  <ds:schemaRefs>
    <ds:schemaRef ds:uri="http://schemas.openxmlformats.org/officeDocument/2006/bibliography"/>
    <ds:schemaRef ds:uri="urn:schemas-microsoft-com:xslt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What The Fuck Template.dotx</Template>
  <TotalTime>14</TotalTime>
  <Pages>13</Pages>
  <Words>4728</Words>
  <Characters>26950</Characters>
  <Application>Microsoft Office Word</Application>
  <DocSecurity>0</DocSecurity>
  <Lines>224</Lines>
  <Paragraphs>63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>Introducing David Krusemark (Blue) as [The W-Word]</vt:lpstr>
      <vt:lpstr>    Comparing the design philosophies, business ethics , and aggregative behavior of</vt:lpstr>
      <vt:lpstr>    Introduction</vt:lpstr>
    </vt:vector>
  </TitlesOfParts>
  <Company/>
  <LinksUpToDate>false</LinksUpToDate>
  <CharactersWithSpaces>31615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Non-Commercial, Open Source, and Federated Social Platforms as Effective Community Alternatives</dc:title>
  <dc:subject>Social Media</dc:subject>
  <dc:creator>David Blue</dc:creator>
  <cp:keywords>essay, academia</cp:keywords>
  <dc:description/>
  <cp:lastModifiedBy>David Blue</cp:lastModifiedBy>
  <cp:revision>2</cp:revision>
  <dcterms:created xsi:type="dcterms:W3CDTF">2020-11-28T20:50:00Z</dcterms:created>
  <dcterms:modified xsi:type="dcterms:W3CDTF">2020-11-28T20:50:00Z</dcterms:modified>
  <cp:contentStatus>Drafting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0x010100C55DBFC5D0F8C34C867CDF9AA2092878</vt:lpwstr>
  </property>
  <property fmtid="{D5CDD505-2E9C-101B-9397-08002B2CF9AE}" pid="3" name="ZOTERO_PREF_1">
    <vt:lpwstr>&lt;data data-version="3" zotero-version="5.0.93"&gt;&lt;session id="e0KzhCXC"/&gt;&lt;style id="http://www.zotero.org/styles/modern-language-association" locale="en-US" hasBibliography="1" bibliographyStyleHasBeenSet="1"/&gt;&lt;prefs&gt;&lt;pref name="fieldType" value="Field"/&gt;&lt;/</vt:lpwstr>
  </property>
  <property fmtid="{D5CDD505-2E9C-101B-9397-08002B2CF9AE}" pid="4" name="ZOTERO_PREF_2">
    <vt:lpwstr>prefs&gt;&lt;/data&gt;</vt:lpwstr>
  </property>
</Properties>
</file>